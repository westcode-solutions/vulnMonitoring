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4" w:type="dxa"/>
        <w:tblLayout w:type="fixed"/>
        <w:tblLook w:val="00A0" w:firstRow="1" w:lastRow="0" w:firstColumn="1" w:lastColumn="0" w:noHBand="0" w:noVBand="0"/>
      </w:tblPr>
      <w:tblGrid>
        <w:gridCol w:w="1276"/>
        <w:gridCol w:w="2093"/>
        <w:gridCol w:w="1026"/>
        <w:gridCol w:w="1912"/>
        <w:gridCol w:w="1348"/>
        <w:gridCol w:w="1559"/>
      </w:tblGrid>
      <w:tr w:rsidR="008468A3" w:rsidRPr="00141503" w14:paraId="09DD7CC4" w14:textId="77777777" w:rsidTr="00B636B2">
        <w:tc>
          <w:tcPr>
            <w:tcW w:w="1276" w:type="dxa"/>
            <w:tcBorders>
              <w:top w:val="nil"/>
              <w:left w:val="nil"/>
              <w:bottom w:val="nil"/>
              <w:right w:val="nil"/>
            </w:tcBorders>
          </w:tcPr>
          <w:p w14:paraId="5CF7F9E4" w14:textId="77777777" w:rsidR="008468A3" w:rsidRPr="00873D27" w:rsidRDefault="008468A3" w:rsidP="008468A3">
            <w:pPr>
              <w:rPr>
                <w:b/>
                <w:sz w:val="14"/>
                <w:szCs w:val="14"/>
              </w:rPr>
            </w:pPr>
            <w:r w:rsidRPr="00873D27">
              <w:rPr>
                <w:b/>
                <w:sz w:val="14"/>
                <w:szCs w:val="14"/>
              </w:rPr>
              <w:t>Benämning</w:t>
            </w:r>
          </w:p>
        </w:tc>
        <w:tc>
          <w:tcPr>
            <w:tcW w:w="2093" w:type="dxa"/>
            <w:tcBorders>
              <w:top w:val="nil"/>
              <w:left w:val="nil"/>
              <w:bottom w:val="nil"/>
              <w:right w:val="nil"/>
            </w:tcBorders>
          </w:tcPr>
          <w:p w14:paraId="303A9624" w14:textId="0D1EE53F" w:rsidR="008468A3" w:rsidRPr="004C1817" w:rsidRDefault="00A3359F" w:rsidP="00D7038B">
            <w:pPr>
              <w:rPr>
                <w:sz w:val="14"/>
                <w:szCs w:val="14"/>
              </w:rPr>
            </w:pPr>
            <w:r w:rsidRPr="004C1817">
              <w:rPr>
                <w:sz w:val="14"/>
                <w:szCs w:val="14"/>
              </w:rPr>
              <w:t>OVB - 180705</w:t>
            </w:r>
          </w:p>
        </w:tc>
        <w:tc>
          <w:tcPr>
            <w:tcW w:w="1026" w:type="dxa"/>
            <w:tcBorders>
              <w:top w:val="nil"/>
              <w:left w:val="nil"/>
              <w:bottom w:val="nil"/>
              <w:right w:val="nil"/>
            </w:tcBorders>
          </w:tcPr>
          <w:p w14:paraId="529EB5A6" w14:textId="77777777" w:rsidR="008468A3" w:rsidRPr="00873D27" w:rsidRDefault="008468A3" w:rsidP="008468A3">
            <w:pPr>
              <w:rPr>
                <w:b/>
                <w:sz w:val="14"/>
                <w:szCs w:val="14"/>
              </w:rPr>
            </w:pPr>
            <w:r w:rsidRPr="00873D27">
              <w:rPr>
                <w:b/>
                <w:sz w:val="14"/>
                <w:szCs w:val="14"/>
              </w:rPr>
              <w:t>Ansvarig</w:t>
            </w:r>
          </w:p>
        </w:tc>
        <w:tc>
          <w:tcPr>
            <w:tcW w:w="1912" w:type="dxa"/>
            <w:tcBorders>
              <w:top w:val="nil"/>
              <w:left w:val="nil"/>
              <w:bottom w:val="nil"/>
              <w:right w:val="nil"/>
            </w:tcBorders>
          </w:tcPr>
          <w:p w14:paraId="2DAB8197" w14:textId="3E598D50" w:rsidR="008468A3" w:rsidRPr="004C1817" w:rsidRDefault="00A3359F" w:rsidP="008468A3">
            <w:pPr>
              <w:rPr>
                <w:sz w:val="14"/>
                <w:szCs w:val="14"/>
              </w:rPr>
            </w:pPr>
            <w:r w:rsidRPr="004C1817">
              <w:rPr>
                <w:sz w:val="14"/>
                <w:szCs w:val="14"/>
              </w:rPr>
              <w:t>Claes Gyllhamn</w:t>
            </w:r>
          </w:p>
        </w:tc>
        <w:tc>
          <w:tcPr>
            <w:tcW w:w="1348" w:type="dxa"/>
            <w:tcBorders>
              <w:top w:val="nil"/>
              <w:left w:val="nil"/>
              <w:bottom w:val="nil"/>
              <w:right w:val="nil"/>
            </w:tcBorders>
          </w:tcPr>
          <w:p w14:paraId="279740FE" w14:textId="77777777" w:rsidR="008468A3" w:rsidRPr="00873D27" w:rsidRDefault="008468A3" w:rsidP="008468A3">
            <w:pPr>
              <w:rPr>
                <w:b/>
                <w:sz w:val="14"/>
                <w:szCs w:val="14"/>
              </w:rPr>
            </w:pPr>
            <w:r w:rsidRPr="00873D27">
              <w:rPr>
                <w:b/>
                <w:sz w:val="14"/>
                <w:szCs w:val="14"/>
              </w:rPr>
              <w:t>Skapat</w:t>
            </w:r>
          </w:p>
        </w:tc>
        <w:tc>
          <w:tcPr>
            <w:tcW w:w="1559" w:type="dxa"/>
            <w:tcBorders>
              <w:top w:val="nil"/>
              <w:left w:val="nil"/>
              <w:bottom w:val="nil"/>
              <w:right w:val="nil"/>
            </w:tcBorders>
          </w:tcPr>
          <w:p w14:paraId="70A52085" w14:textId="3226D84B" w:rsidR="008468A3" w:rsidRPr="004C1817" w:rsidRDefault="00A3359F" w:rsidP="00512212">
            <w:pPr>
              <w:rPr>
                <w:sz w:val="14"/>
                <w:szCs w:val="14"/>
              </w:rPr>
            </w:pPr>
            <w:r w:rsidRPr="004C1817">
              <w:rPr>
                <w:sz w:val="14"/>
                <w:szCs w:val="14"/>
              </w:rPr>
              <w:fldChar w:fldCharType="begin"/>
            </w:r>
            <w:r w:rsidRPr="004C1817">
              <w:rPr>
                <w:sz w:val="14"/>
                <w:szCs w:val="14"/>
              </w:rPr>
              <w:instrText xml:space="preserve"> CREATEDATE  \@ "yyyy-MM-dd HH:mm"  \* MERGEFORMAT </w:instrText>
            </w:r>
            <w:r w:rsidRPr="004C1817">
              <w:rPr>
                <w:sz w:val="14"/>
                <w:szCs w:val="14"/>
              </w:rPr>
              <w:fldChar w:fldCharType="separate"/>
            </w:r>
            <w:r w:rsidR="00B5785C">
              <w:rPr>
                <w:noProof/>
                <w:sz w:val="14"/>
                <w:szCs w:val="14"/>
              </w:rPr>
              <w:t>2018-07-11 13:49</w:t>
            </w:r>
            <w:r w:rsidRPr="004C1817">
              <w:rPr>
                <w:sz w:val="14"/>
                <w:szCs w:val="14"/>
              </w:rPr>
              <w:fldChar w:fldCharType="end"/>
            </w:r>
          </w:p>
        </w:tc>
      </w:tr>
      <w:tr w:rsidR="008468A3" w:rsidRPr="00141503" w14:paraId="5E212FEA" w14:textId="77777777" w:rsidTr="00B636B2">
        <w:tc>
          <w:tcPr>
            <w:tcW w:w="1276" w:type="dxa"/>
            <w:tcBorders>
              <w:top w:val="nil"/>
              <w:left w:val="nil"/>
              <w:bottom w:val="nil"/>
              <w:right w:val="nil"/>
            </w:tcBorders>
          </w:tcPr>
          <w:p w14:paraId="110814CB" w14:textId="77777777" w:rsidR="008468A3" w:rsidRPr="00873D27" w:rsidRDefault="008468A3" w:rsidP="008468A3">
            <w:pPr>
              <w:rPr>
                <w:b/>
                <w:sz w:val="14"/>
                <w:szCs w:val="14"/>
              </w:rPr>
            </w:pPr>
            <w:r w:rsidRPr="00873D27">
              <w:rPr>
                <w:b/>
                <w:sz w:val="14"/>
                <w:szCs w:val="14"/>
              </w:rPr>
              <w:t>Projekt</w:t>
            </w:r>
          </w:p>
        </w:tc>
        <w:tc>
          <w:tcPr>
            <w:tcW w:w="5031" w:type="dxa"/>
            <w:gridSpan w:val="3"/>
            <w:tcBorders>
              <w:top w:val="nil"/>
              <w:left w:val="nil"/>
              <w:bottom w:val="nil"/>
              <w:right w:val="nil"/>
            </w:tcBorders>
          </w:tcPr>
          <w:p w14:paraId="7E125BF3" w14:textId="776A8C9B" w:rsidR="008468A3" w:rsidRPr="004C1817" w:rsidRDefault="00B636B2" w:rsidP="008468A3">
            <w:pPr>
              <w:rPr>
                <w:sz w:val="14"/>
                <w:szCs w:val="14"/>
              </w:rPr>
            </w:pPr>
            <w:r w:rsidRPr="004C1817">
              <w:rPr>
                <w:sz w:val="14"/>
                <w:szCs w:val="14"/>
              </w:rPr>
              <w:t>Omvärldsbevakning</w:t>
            </w:r>
          </w:p>
        </w:tc>
        <w:tc>
          <w:tcPr>
            <w:tcW w:w="1348" w:type="dxa"/>
            <w:tcBorders>
              <w:top w:val="nil"/>
              <w:left w:val="nil"/>
              <w:bottom w:val="nil"/>
              <w:right w:val="nil"/>
            </w:tcBorders>
          </w:tcPr>
          <w:p w14:paraId="215E7FED" w14:textId="77777777" w:rsidR="008468A3" w:rsidRPr="00873D27" w:rsidRDefault="008468A3" w:rsidP="008468A3">
            <w:pPr>
              <w:rPr>
                <w:b/>
                <w:sz w:val="14"/>
                <w:szCs w:val="14"/>
              </w:rPr>
            </w:pPr>
            <w:r w:rsidRPr="00873D27">
              <w:rPr>
                <w:b/>
                <w:sz w:val="14"/>
                <w:szCs w:val="14"/>
              </w:rPr>
              <w:t>Senast sparat</w:t>
            </w:r>
          </w:p>
        </w:tc>
        <w:tc>
          <w:tcPr>
            <w:tcW w:w="1559" w:type="dxa"/>
            <w:tcBorders>
              <w:top w:val="nil"/>
              <w:left w:val="nil"/>
              <w:bottom w:val="nil"/>
              <w:right w:val="nil"/>
            </w:tcBorders>
          </w:tcPr>
          <w:p w14:paraId="415E6A4F" w14:textId="6FF6DA2A" w:rsidR="008468A3" w:rsidRPr="004C1817" w:rsidRDefault="0019318C" w:rsidP="008468A3">
            <w:pPr>
              <w:rPr>
                <w:sz w:val="14"/>
                <w:szCs w:val="14"/>
              </w:rPr>
            </w:pPr>
            <w:r w:rsidRPr="004C1817">
              <w:rPr>
                <w:sz w:val="14"/>
                <w:szCs w:val="14"/>
              </w:rPr>
              <w:fldChar w:fldCharType="begin"/>
            </w:r>
            <w:r w:rsidR="008468A3" w:rsidRPr="004C1817">
              <w:rPr>
                <w:sz w:val="14"/>
                <w:szCs w:val="14"/>
              </w:rPr>
              <w:instrText xml:space="preserve"> SAVEDATE  \@ "yyyy-MM-dd HH:mm" \* MERGEFORMAT </w:instrText>
            </w:r>
            <w:r w:rsidRPr="004C1817">
              <w:rPr>
                <w:sz w:val="14"/>
                <w:szCs w:val="14"/>
              </w:rPr>
              <w:fldChar w:fldCharType="separate"/>
            </w:r>
            <w:r w:rsidR="00F91B2D">
              <w:rPr>
                <w:noProof/>
                <w:sz w:val="14"/>
                <w:szCs w:val="14"/>
              </w:rPr>
              <w:t>2018-07-11 13:49</w:t>
            </w:r>
            <w:r w:rsidRPr="004C1817">
              <w:rPr>
                <w:sz w:val="14"/>
                <w:szCs w:val="14"/>
              </w:rPr>
              <w:fldChar w:fldCharType="end"/>
            </w:r>
          </w:p>
        </w:tc>
      </w:tr>
      <w:tr w:rsidR="008468A3" w:rsidRPr="00141503" w14:paraId="6105F109" w14:textId="77777777" w:rsidTr="00B636B2">
        <w:trPr>
          <w:trHeight w:val="149"/>
        </w:trPr>
        <w:tc>
          <w:tcPr>
            <w:tcW w:w="1276" w:type="dxa"/>
            <w:tcBorders>
              <w:top w:val="nil"/>
              <w:left w:val="nil"/>
              <w:bottom w:val="nil"/>
              <w:right w:val="nil"/>
            </w:tcBorders>
          </w:tcPr>
          <w:p w14:paraId="3A380E55" w14:textId="77777777" w:rsidR="008468A3" w:rsidRPr="00873D27" w:rsidRDefault="008468A3" w:rsidP="008468A3">
            <w:pPr>
              <w:rPr>
                <w:b/>
                <w:sz w:val="14"/>
                <w:szCs w:val="14"/>
              </w:rPr>
            </w:pPr>
            <w:r w:rsidRPr="00873D27">
              <w:rPr>
                <w:b/>
                <w:sz w:val="14"/>
                <w:szCs w:val="14"/>
              </w:rPr>
              <w:t>Revision</w:t>
            </w:r>
          </w:p>
        </w:tc>
        <w:tc>
          <w:tcPr>
            <w:tcW w:w="2093" w:type="dxa"/>
            <w:tcBorders>
              <w:top w:val="nil"/>
              <w:left w:val="nil"/>
              <w:bottom w:val="nil"/>
              <w:right w:val="nil"/>
            </w:tcBorders>
          </w:tcPr>
          <w:p w14:paraId="138AA30E" w14:textId="3EB6A7ED" w:rsidR="008468A3" w:rsidRPr="004C1817" w:rsidRDefault="00B636B2" w:rsidP="008468A3">
            <w:pPr>
              <w:rPr>
                <w:sz w:val="14"/>
                <w:szCs w:val="14"/>
              </w:rPr>
            </w:pPr>
            <w:r w:rsidRPr="004C1817">
              <w:rPr>
                <w:sz w:val="14"/>
                <w:szCs w:val="14"/>
              </w:rPr>
              <w:t>0</w:t>
            </w:r>
            <w:r w:rsidR="00CD75B4" w:rsidRPr="004C1817">
              <w:rPr>
                <w:sz w:val="14"/>
                <w:szCs w:val="14"/>
              </w:rPr>
              <w:t>.</w:t>
            </w:r>
            <w:r w:rsidR="00873D27">
              <w:rPr>
                <w:sz w:val="14"/>
                <w:szCs w:val="14"/>
              </w:rPr>
              <w:t>2</w:t>
            </w:r>
          </w:p>
        </w:tc>
        <w:tc>
          <w:tcPr>
            <w:tcW w:w="1026" w:type="dxa"/>
            <w:tcBorders>
              <w:top w:val="nil"/>
              <w:left w:val="nil"/>
              <w:bottom w:val="nil"/>
              <w:right w:val="nil"/>
            </w:tcBorders>
          </w:tcPr>
          <w:p w14:paraId="489E1133" w14:textId="77777777" w:rsidR="008468A3" w:rsidRPr="00873D27" w:rsidRDefault="008468A3" w:rsidP="008468A3">
            <w:pPr>
              <w:rPr>
                <w:b/>
                <w:sz w:val="14"/>
                <w:szCs w:val="14"/>
              </w:rPr>
            </w:pPr>
            <w:r w:rsidRPr="00873D27">
              <w:rPr>
                <w:b/>
                <w:sz w:val="14"/>
                <w:szCs w:val="14"/>
              </w:rPr>
              <w:t>Filnamn</w:t>
            </w:r>
          </w:p>
        </w:tc>
        <w:tc>
          <w:tcPr>
            <w:tcW w:w="4819" w:type="dxa"/>
            <w:gridSpan w:val="3"/>
            <w:tcBorders>
              <w:top w:val="nil"/>
              <w:left w:val="nil"/>
              <w:bottom w:val="nil"/>
              <w:right w:val="nil"/>
            </w:tcBorders>
          </w:tcPr>
          <w:p w14:paraId="7306A572" w14:textId="72F9C5E5" w:rsidR="008468A3" w:rsidRPr="004C1817" w:rsidRDefault="00B636B2" w:rsidP="00F96BB3">
            <w:pPr>
              <w:rPr>
                <w:noProof/>
                <w:sz w:val="14"/>
                <w:szCs w:val="14"/>
              </w:rPr>
            </w:pPr>
            <w:r w:rsidRPr="004C1817">
              <w:rPr>
                <w:sz w:val="14"/>
                <w:szCs w:val="14"/>
              </w:rPr>
              <w:fldChar w:fldCharType="begin"/>
            </w:r>
            <w:r w:rsidRPr="004C1817">
              <w:rPr>
                <w:sz w:val="14"/>
                <w:szCs w:val="14"/>
              </w:rPr>
              <w:instrText xml:space="preserve"> FILENAME   \* MERGEFORMAT </w:instrText>
            </w:r>
            <w:r w:rsidRPr="004C1817">
              <w:rPr>
                <w:sz w:val="14"/>
                <w:szCs w:val="14"/>
              </w:rPr>
              <w:fldChar w:fldCharType="separate"/>
            </w:r>
            <w:r w:rsidR="00B5785C">
              <w:rPr>
                <w:noProof/>
                <w:sz w:val="14"/>
                <w:szCs w:val="14"/>
              </w:rPr>
              <w:t>OVB_180705_v0.2.docx</w:t>
            </w:r>
            <w:r w:rsidRPr="004C1817">
              <w:rPr>
                <w:sz w:val="14"/>
                <w:szCs w:val="14"/>
              </w:rPr>
              <w:fldChar w:fldCharType="end"/>
            </w:r>
          </w:p>
        </w:tc>
      </w:tr>
    </w:tbl>
    <w:p w14:paraId="3BFCD264" w14:textId="77777777" w:rsidR="008468A3" w:rsidRDefault="008468A3" w:rsidP="008468A3"/>
    <w:p w14:paraId="051CFC2F" w14:textId="77777777" w:rsidR="008468A3" w:rsidRPr="00B3113E" w:rsidRDefault="008468A3" w:rsidP="008468A3"/>
    <w:p w14:paraId="60863C4F" w14:textId="07CA247C" w:rsidR="005400C8" w:rsidRDefault="00B636B2" w:rsidP="002773E5">
      <w:pPr>
        <w:pStyle w:val="Rubrik"/>
        <w:jc w:val="center"/>
        <w:outlineLvl w:val="9"/>
      </w:pPr>
      <w:bookmarkStart w:id="0" w:name="bmRubrik"/>
      <w:bookmarkEnd w:id="0"/>
      <w:r>
        <w:t>Omvärldsbevakning</w:t>
      </w:r>
    </w:p>
    <w:p w14:paraId="70E66343" w14:textId="2CC4E6D6" w:rsidR="00B636B2" w:rsidRPr="00B636B2" w:rsidRDefault="00B636B2" w:rsidP="00B636B2">
      <w:pPr>
        <w:pStyle w:val="Underrubrik"/>
        <w:jc w:val="center"/>
      </w:pPr>
      <w:r>
        <w:t>(kund)</w:t>
      </w:r>
    </w:p>
    <w:p w14:paraId="7F5E4E32" w14:textId="696FA25E" w:rsidR="00F96BB3" w:rsidRDefault="00F96BB3" w:rsidP="00157F7F"/>
    <w:p w14:paraId="7AB4F298" w14:textId="77777777" w:rsidR="00F96BB3" w:rsidRDefault="00F96BB3">
      <w:r>
        <w:br w:type="page"/>
      </w:r>
    </w:p>
    <w:p w14:paraId="3AF523EA" w14:textId="77777777" w:rsidR="005400C8" w:rsidRDefault="005400C8" w:rsidP="00157F7F"/>
    <w:bookmarkStart w:id="1" w:name="bmStart" w:displacedByCustomXml="next"/>
    <w:bookmarkEnd w:id="1" w:displacedByCustomXml="next"/>
    <w:sdt>
      <w:sdtPr>
        <w:rPr>
          <w:rFonts w:ascii="Times New Roman" w:eastAsia="Times" w:hAnsi="Times New Roman" w:cs="Times New Roman"/>
          <w:b/>
          <w:bCs w:val="0"/>
          <w:color w:val="auto"/>
          <w:sz w:val="16"/>
          <w:szCs w:val="16"/>
          <w:lang w:val="sv-SE" w:eastAsia="sv-SE"/>
        </w:rPr>
        <w:id w:val="1431154569"/>
        <w:docPartObj>
          <w:docPartGallery w:val="Table of Contents"/>
          <w:docPartUnique/>
        </w:docPartObj>
      </w:sdtPr>
      <w:sdtEndPr>
        <w:rPr>
          <w:rFonts w:ascii="Abadi" w:hAnsi="Abadi"/>
          <w:b w:val="0"/>
          <w:noProof/>
          <w:sz w:val="20"/>
          <w:szCs w:val="20"/>
        </w:rPr>
      </w:sdtEndPr>
      <w:sdtContent>
        <w:p w14:paraId="5FEAC441" w14:textId="77777777" w:rsidR="004B12F5" w:rsidRPr="00A3359F" w:rsidRDefault="00B60DDD" w:rsidP="00070CFA">
          <w:pPr>
            <w:pStyle w:val="Innehllsfrteckningsrubrik"/>
            <w:spacing w:before="0"/>
            <w:rPr>
              <w:rFonts w:ascii="Arial Black" w:hAnsi="Arial Black"/>
              <w:color w:val="5F5F5B"/>
              <w:sz w:val="32"/>
              <w:szCs w:val="20"/>
              <w:lang w:val="sv-SE"/>
            </w:rPr>
          </w:pPr>
          <w:r w:rsidRPr="00B5785C">
            <w:rPr>
              <w:rFonts w:ascii="Abadi" w:hAnsi="Abadi"/>
              <w:b/>
              <w:color w:val="5F5F5B"/>
              <w:sz w:val="32"/>
              <w:szCs w:val="20"/>
              <w:lang w:val="sv-SE"/>
            </w:rPr>
            <w:t>Innehåll</w:t>
          </w:r>
        </w:p>
        <w:p w14:paraId="1C85DD46" w14:textId="77777777" w:rsidR="00D83439" w:rsidRDefault="00DF3A07">
          <w:pPr>
            <w:pStyle w:val="Innehll1"/>
            <w:tabs>
              <w:tab w:val="left" w:pos="400"/>
              <w:tab w:val="right" w:leader="dot" w:pos="9203"/>
            </w:tabs>
            <w:rPr>
              <w:noProof/>
            </w:rPr>
          </w:pPr>
          <w:r>
            <w:rPr>
              <w:sz w:val="16"/>
              <w:szCs w:val="16"/>
            </w:rPr>
            <w:t xml:space="preserve"> </w:t>
          </w:r>
          <w:r w:rsidR="004B12F5" w:rsidRPr="00B60DDD">
            <w:rPr>
              <w:sz w:val="16"/>
              <w:szCs w:val="16"/>
            </w:rPr>
            <w:fldChar w:fldCharType="begin"/>
          </w:r>
          <w:r w:rsidR="004B12F5" w:rsidRPr="00B60DDD">
            <w:rPr>
              <w:sz w:val="16"/>
              <w:szCs w:val="16"/>
            </w:rPr>
            <w:instrText xml:space="preserve"> TOC \o "1-3" \h \z \u </w:instrText>
          </w:r>
          <w:r w:rsidR="004B12F5" w:rsidRPr="00B60DDD">
            <w:rPr>
              <w:sz w:val="16"/>
              <w:szCs w:val="16"/>
            </w:rPr>
            <w:fldChar w:fldCharType="separate"/>
          </w:r>
        </w:p>
        <w:p w14:paraId="56869661" w14:textId="2886C48A" w:rsidR="00D83439" w:rsidRDefault="00F91B2D">
          <w:pPr>
            <w:pStyle w:val="Innehll1"/>
            <w:tabs>
              <w:tab w:val="left" w:pos="400"/>
              <w:tab w:val="right" w:leader="dot" w:pos="9203"/>
            </w:tabs>
            <w:rPr>
              <w:rFonts w:asciiTheme="minorHAnsi" w:eastAsiaTheme="minorEastAsia" w:hAnsiTheme="minorHAnsi" w:cstheme="minorBidi"/>
              <w:noProof/>
              <w:sz w:val="22"/>
              <w:szCs w:val="22"/>
            </w:rPr>
          </w:pPr>
          <w:hyperlink w:anchor="_Toc518916862" w:history="1">
            <w:r w:rsidR="00D83439" w:rsidRPr="003C01B0">
              <w:rPr>
                <w:rStyle w:val="Hyperlnk"/>
                <w:noProof/>
              </w:rPr>
              <w:t>1</w:t>
            </w:r>
            <w:r w:rsidR="00D83439">
              <w:rPr>
                <w:rFonts w:asciiTheme="minorHAnsi" w:eastAsiaTheme="minorEastAsia" w:hAnsiTheme="minorHAnsi" w:cstheme="minorBidi"/>
                <w:noProof/>
                <w:sz w:val="22"/>
                <w:szCs w:val="22"/>
              </w:rPr>
              <w:tab/>
            </w:r>
            <w:r w:rsidR="00D83439" w:rsidRPr="003C01B0">
              <w:rPr>
                <w:rStyle w:val="Hyperlnk"/>
                <w:noProof/>
              </w:rPr>
              <w:t>Hårdvara Veckovis kontroll</w:t>
            </w:r>
            <w:r w:rsidR="00D83439">
              <w:rPr>
                <w:noProof/>
                <w:webHidden/>
              </w:rPr>
              <w:tab/>
            </w:r>
            <w:r w:rsidR="00D83439">
              <w:rPr>
                <w:noProof/>
                <w:webHidden/>
              </w:rPr>
              <w:fldChar w:fldCharType="begin"/>
            </w:r>
            <w:r w:rsidR="00D83439">
              <w:rPr>
                <w:noProof/>
                <w:webHidden/>
              </w:rPr>
              <w:instrText xml:space="preserve"> PAGEREF _Toc518916862 \h </w:instrText>
            </w:r>
            <w:r w:rsidR="00D83439">
              <w:rPr>
                <w:noProof/>
                <w:webHidden/>
              </w:rPr>
            </w:r>
            <w:r w:rsidR="00D83439">
              <w:rPr>
                <w:noProof/>
                <w:webHidden/>
              </w:rPr>
              <w:fldChar w:fldCharType="separate"/>
            </w:r>
            <w:r w:rsidR="00D83439">
              <w:rPr>
                <w:noProof/>
                <w:webHidden/>
              </w:rPr>
              <w:t>6</w:t>
            </w:r>
            <w:r w:rsidR="00D83439">
              <w:rPr>
                <w:noProof/>
                <w:webHidden/>
              </w:rPr>
              <w:fldChar w:fldCharType="end"/>
            </w:r>
          </w:hyperlink>
        </w:p>
        <w:p w14:paraId="0443D9D0" w14:textId="328C2CB5"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63" w:history="1">
            <w:r w:rsidR="00D83439" w:rsidRPr="003C01B0">
              <w:rPr>
                <w:rStyle w:val="Hyperlnk"/>
                <w:noProof/>
              </w:rPr>
              <w:t>1.1</w:t>
            </w:r>
            <w:r w:rsidR="00D83439">
              <w:rPr>
                <w:rFonts w:asciiTheme="minorHAnsi" w:eastAsiaTheme="minorEastAsia" w:hAnsiTheme="minorHAnsi" w:cstheme="minorBidi"/>
                <w:noProof/>
                <w:sz w:val="22"/>
                <w:szCs w:val="22"/>
              </w:rPr>
              <w:tab/>
            </w:r>
            <w:r w:rsidR="00D83439" w:rsidRPr="003C01B0">
              <w:rPr>
                <w:rStyle w:val="Hyperlnk"/>
                <w:noProof/>
              </w:rPr>
              <w:t>Comex KT2</w:t>
            </w:r>
            <w:r w:rsidR="00D83439">
              <w:rPr>
                <w:noProof/>
                <w:webHidden/>
              </w:rPr>
              <w:tab/>
            </w:r>
            <w:r w:rsidR="00D83439">
              <w:rPr>
                <w:noProof/>
                <w:webHidden/>
              </w:rPr>
              <w:fldChar w:fldCharType="begin"/>
            </w:r>
            <w:r w:rsidR="00D83439">
              <w:rPr>
                <w:noProof/>
                <w:webHidden/>
              </w:rPr>
              <w:instrText xml:space="preserve"> PAGEREF _Toc518916863 \h </w:instrText>
            </w:r>
            <w:r w:rsidR="00D83439">
              <w:rPr>
                <w:noProof/>
                <w:webHidden/>
              </w:rPr>
            </w:r>
            <w:r w:rsidR="00D83439">
              <w:rPr>
                <w:noProof/>
                <w:webHidden/>
              </w:rPr>
              <w:fldChar w:fldCharType="separate"/>
            </w:r>
            <w:r w:rsidR="00D83439">
              <w:rPr>
                <w:noProof/>
                <w:webHidden/>
              </w:rPr>
              <w:t>6</w:t>
            </w:r>
            <w:r w:rsidR="00D83439">
              <w:rPr>
                <w:noProof/>
                <w:webHidden/>
              </w:rPr>
              <w:fldChar w:fldCharType="end"/>
            </w:r>
          </w:hyperlink>
        </w:p>
        <w:p w14:paraId="3A07BA7C" w14:textId="0B9E0B52"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64" w:history="1">
            <w:r w:rsidR="00D83439" w:rsidRPr="003C01B0">
              <w:rPr>
                <w:rStyle w:val="Hyperlnk"/>
                <w:noProof/>
              </w:rPr>
              <w:t>1.1.1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_Toc518916864 \h </w:instrText>
            </w:r>
            <w:r w:rsidR="00D83439">
              <w:rPr>
                <w:noProof/>
                <w:webHidden/>
              </w:rPr>
            </w:r>
            <w:r w:rsidR="00D83439">
              <w:rPr>
                <w:noProof/>
                <w:webHidden/>
              </w:rPr>
              <w:fldChar w:fldCharType="separate"/>
            </w:r>
            <w:r w:rsidR="00D83439">
              <w:rPr>
                <w:noProof/>
                <w:webHidden/>
              </w:rPr>
              <w:t>6</w:t>
            </w:r>
            <w:r w:rsidR="00D83439">
              <w:rPr>
                <w:noProof/>
                <w:webHidden/>
              </w:rPr>
              <w:fldChar w:fldCharType="end"/>
            </w:r>
          </w:hyperlink>
        </w:p>
        <w:p w14:paraId="5589EA2E" w14:textId="2D463DBD"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65" w:history="1">
            <w:r w:rsidR="00D83439" w:rsidRPr="003C01B0">
              <w:rPr>
                <w:rStyle w:val="Hyperlnk"/>
                <w:noProof/>
              </w:rPr>
              <w:t>1.1.1</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_Toc518916865 \h </w:instrText>
            </w:r>
            <w:r w:rsidR="00D83439">
              <w:rPr>
                <w:noProof/>
                <w:webHidden/>
              </w:rPr>
            </w:r>
            <w:r w:rsidR="00D83439">
              <w:rPr>
                <w:noProof/>
                <w:webHidden/>
              </w:rPr>
              <w:fldChar w:fldCharType="separate"/>
            </w:r>
            <w:r w:rsidR="00D83439">
              <w:rPr>
                <w:noProof/>
                <w:webHidden/>
              </w:rPr>
              <w:t>6</w:t>
            </w:r>
            <w:r w:rsidR="00D83439">
              <w:rPr>
                <w:noProof/>
                <w:webHidden/>
              </w:rPr>
              <w:fldChar w:fldCharType="end"/>
            </w:r>
          </w:hyperlink>
        </w:p>
        <w:p w14:paraId="26E9DD53" w14:textId="6F2304AF"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66" w:history="1">
            <w:r w:rsidR="00D83439" w:rsidRPr="003C01B0">
              <w:rPr>
                <w:rStyle w:val="Hyperlnk"/>
                <w:noProof/>
              </w:rPr>
              <w:t>1.2</w:t>
            </w:r>
            <w:r w:rsidR="00D83439">
              <w:rPr>
                <w:rFonts w:asciiTheme="minorHAnsi" w:eastAsiaTheme="minorEastAsia" w:hAnsiTheme="minorHAnsi" w:cstheme="minorBidi"/>
                <w:noProof/>
                <w:sz w:val="22"/>
                <w:szCs w:val="22"/>
              </w:rPr>
              <w:tab/>
            </w:r>
            <w:r w:rsidR="00D83439" w:rsidRPr="003C01B0">
              <w:rPr>
                <w:rStyle w:val="Hyperlnk"/>
                <w:noProof/>
              </w:rPr>
              <w:t>Dell NX3220</w:t>
            </w:r>
            <w:r w:rsidR="00D83439">
              <w:rPr>
                <w:noProof/>
                <w:webHidden/>
              </w:rPr>
              <w:tab/>
            </w:r>
            <w:r w:rsidR="00D83439">
              <w:rPr>
                <w:noProof/>
                <w:webHidden/>
              </w:rPr>
              <w:fldChar w:fldCharType="begin"/>
            </w:r>
            <w:r w:rsidR="00D83439">
              <w:rPr>
                <w:noProof/>
                <w:webHidden/>
              </w:rPr>
              <w:instrText xml:space="preserve"> PAGEREF _Toc518916866 \h </w:instrText>
            </w:r>
            <w:r w:rsidR="00D83439">
              <w:rPr>
                <w:noProof/>
                <w:webHidden/>
              </w:rPr>
            </w:r>
            <w:r w:rsidR="00D83439">
              <w:rPr>
                <w:noProof/>
                <w:webHidden/>
              </w:rPr>
              <w:fldChar w:fldCharType="separate"/>
            </w:r>
            <w:r w:rsidR="00D83439">
              <w:rPr>
                <w:noProof/>
                <w:webHidden/>
              </w:rPr>
              <w:t>6</w:t>
            </w:r>
            <w:r w:rsidR="00D83439">
              <w:rPr>
                <w:noProof/>
                <w:webHidden/>
              </w:rPr>
              <w:fldChar w:fldCharType="end"/>
            </w:r>
          </w:hyperlink>
        </w:p>
        <w:p w14:paraId="74DC813B" w14:textId="7E351FF5"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67" w:history="1">
            <w:r w:rsidR="00D83439" w:rsidRPr="003C01B0">
              <w:rPr>
                <w:rStyle w:val="Hyperlnk"/>
                <w:noProof/>
              </w:rPr>
              <w:t>1.2.1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_Toc518916867 \h </w:instrText>
            </w:r>
            <w:r w:rsidR="00D83439">
              <w:rPr>
                <w:noProof/>
                <w:webHidden/>
              </w:rPr>
            </w:r>
            <w:r w:rsidR="00D83439">
              <w:rPr>
                <w:noProof/>
                <w:webHidden/>
              </w:rPr>
              <w:fldChar w:fldCharType="separate"/>
            </w:r>
            <w:r w:rsidR="00D83439">
              <w:rPr>
                <w:noProof/>
                <w:webHidden/>
              </w:rPr>
              <w:t>6</w:t>
            </w:r>
            <w:r w:rsidR="00D83439">
              <w:rPr>
                <w:noProof/>
                <w:webHidden/>
              </w:rPr>
              <w:fldChar w:fldCharType="end"/>
            </w:r>
          </w:hyperlink>
        </w:p>
        <w:p w14:paraId="4A56AA98" w14:textId="25497F78"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68" w:history="1">
            <w:r w:rsidR="00D83439" w:rsidRPr="003C01B0">
              <w:rPr>
                <w:rStyle w:val="Hyperlnk"/>
                <w:noProof/>
              </w:rPr>
              <w:t>1.2.2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_Toc518916868 \h </w:instrText>
            </w:r>
            <w:r w:rsidR="00D83439">
              <w:rPr>
                <w:noProof/>
                <w:webHidden/>
              </w:rPr>
            </w:r>
            <w:r w:rsidR="00D83439">
              <w:rPr>
                <w:noProof/>
                <w:webHidden/>
              </w:rPr>
              <w:fldChar w:fldCharType="separate"/>
            </w:r>
            <w:r w:rsidR="00D83439">
              <w:rPr>
                <w:noProof/>
                <w:webHidden/>
              </w:rPr>
              <w:t>6</w:t>
            </w:r>
            <w:r w:rsidR="00D83439">
              <w:rPr>
                <w:noProof/>
                <w:webHidden/>
              </w:rPr>
              <w:fldChar w:fldCharType="end"/>
            </w:r>
          </w:hyperlink>
        </w:p>
        <w:p w14:paraId="79DB744A" w14:textId="7D5257A9"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69" w:history="1">
            <w:r w:rsidR="00D83439" w:rsidRPr="003C01B0">
              <w:rPr>
                <w:rStyle w:val="Hyperlnk"/>
                <w:noProof/>
                <w:lang w:val="en-US"/>
              </w:rPr>
              <w:t>1.2</w:t>
            </w:r>
            <w:r w:rsidR="00D83439">
              <w:rPr>
                <w:rFonts w:asciiTheme="minorHAnsi" w:eastAsiaTheme="minorEastAsia" w:hAnsiTheme="minorHAnsi" w:cstheme="minorBidi"/>
                <w:noProof/>
                <w:sz w:val="22"/>
                <w:szCs w:val="22"/>
              </w:rPr>
              <w:tab/>
            </w:r>
            <w:r w:rsidR="00D83439" w:rsidRPr="003C01B0">
              <w:rPr>
                <w:rStyle w:val="Hyperlnk"/>
                <w:noProof/>
                <w:lang w:val="en-US"/>
              </w:rPr>
              <w:t>Dell PowerEdge R220</w:t>
            </w:r>
            <w:r w:rsidR="00D83439">
              <w:rPr>
                <w:noProof/>
                <w:webHidden/>
              </w:rPr>
              <w:tab/>
            </w:r>
            <w:r w:rsidR="00D83439">
              <w:rPr>
                <w:noProof/>
                <w:webHidden/>
              </w:rPr>
              <w:fldChar w:fldCharType="begin"/>
            </w:r>
            <w:r w:rsidR="00D83439">
              <w:rPr>
                <w:noProof/>
                <w:webHidden/>
              </w:rPr>
              <w:instrText xml:space="preserve"> PAGEREF _Toc518916869 \h </w:instrText>
            </w:r>
            <w:r w:rsidR="00D83439">
              <w:rPr>
                <w:noProof/>
                <w:webHidden/>
              </w:rPr>
            </w:r>
            <w:r w:rsidR="00D83439">
              <w:rPr>
                <w:noProof/>
                <w:webHidden/>
              </w:rPr>
              <w:fldChar w:fldCharType="separate"/>
            </w:r>
            <w:r w:rsidR="00D83439">
              <w:rPr>
                <w:noProof/>
                <w:webHidden/>
              </w:rPr>
              <w:t>6</w:t>
            </w:r>
            <w:r w:rsidR="00D83439">
              <w:rPr>
                <w:noProof/>
                <w:webHidden/>
              </w:rPr>
              <w:fldChar w:fldCharType="end"/>
            </w:r>
          </w:hyperlink>
        </w:p>
        <w:p w14:paraId="73092A60" w14:textId="4DE340CA"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70" w:history="1">
            <w:r w:rsidR="00D83439" w:rsidRPr="003C01B0">
              <w:rPr>
                <w:rStyle w:val="Hyperlnk"/>
                <w:noProof/>
              </w:rPr>
              <w:t>1.2.1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_Toc518916870 \h </w:instrText>
            </w:r>
            <w:r w:rsidR="00D83439">
              <w:rPr>
                <w:noProof/>
                <w:webHidden/>
              </w:rPr>
            </w:r>
            <w:r w:rsidR="00D83439">
              <w:rPr>
                <w:noProof/>
                <w:webHidden/>
              </w:rPr>
              <w:fldChar w:fldCharType="separate"/>
            </w:r>
            <w:r w:rsidR="00D83439">
              <w:rPr>
                <w:noProof/>
                <w:webHidden/>
              </w:rPr>
              <w:t>6</w:t>
            </w:r>
            <w:r w:rsidR="00D83439">
              <w:rPr>
                <w:noProof/>
                <w:webHidden/>
              </w:rPr>
              <w:fldChar w:fldCharType="end"/>
            </w:r>
          </w:hyperlink>
        </w:p>
        <w:p w14:paraId="41AB8981" w14:textId="74688117"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71" w:history="1">
            <w:r w:rsidR="00D83439" w:rsidRPr="003C01B0">
              <w:rPr>
                <w:rStyle w:val="Hyperlnk"/>
                <w:noProof/>
              </w:rPr>
              <w:t>1.2.2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_Toc518916871 \h </w:instrText>
            </w:r>
            <w:r w:rsidR="00D83439">
              <w:rPr>
                <w:noProof/>
                <w:webHidden/>
              </w:rPr>
            </w:r>
            <w:r w:rsidR="00D83439">
              <w:rPr>
                <w:noProof/>
                <w:webHidden/>
              </w:rPr>
              <w:fldChar w:fldCharType="separate"/>
            </w:r>
            <w:r w:rsidR="00D83439">
              <w:rPr>
                <w:noProof/>
                <w:webHidden/>
              </w:rPr>
              <w:t>6</w:t>
            </w:r>
            <w:r w:rsidR="00D83439">
              <w:rPr>
                <w:noProof/>
                <w:webHidden/>
              </w:rPr>
              <w:fldChar w:fldCharType="end"/>
            </w:r>
          </w:hyperlink>
        </w:p>
        <w:p w14:paraId="6CC6F19A" w14:textId="46F35F64"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72" w:history="1">
            <w:r w:rsidR="00D83439" w:rsidRPr="003C01B0">
              <w:rPr>
                <w:rStyle w:val="Hyperlnk"/>
                <w:noProof/>
              </w:rPr>
              <w:t>1.3</w:t>
            </w:r>
            <w:r w:rsidR="00D83439">
              <w:rPr>
                <w:rFonts w:asciiTheme="minorHAnsi" w:eastAsiaTheme="minorEastAsia" w:hAnsiTheme="minorHAnsi" w:cstheme="minorBidi"/>
                <w:noProof/>
                <w:sz w:val="22"/>
                <w:szCs w:val="22"/>
              </w:rPr>
              <w:tab/>
            </w:r>
            <w:r w:rsidR="00D83439" w:rsidRPr="003C01B0">
              <w:rPr>
                <w:rStyle w:val="Hyperlnk"/>
                <w:noProof/>
              </w:rPr>
              <w:t>Dell PowerEdge R630</w:t>
            </w:r>
            <w:r w:rsidR="00D83439">
              <w:rPr>
                <w:noProof/>
                <w:webHidden/>
              </w:rPr>
              <w:tab/>
            </w:r>
            <w:r w:rsidR="00D83439">
              <w:rPr>
                <w:noProof/>
                <w:webHidden/>
              </w:rPr>
              <w:fldChar w:fldCharType="begin"/>
            </w:r>
            <w:r w:rsidR="00D83439">
              <w:rPr>
                <w:noProof/>
                <w:webHidden/>
              </w:rPr>
              <w:instrText xml:space="preserve"> PAGEREF _Toc518916872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272F95AF" w14:textId="09E51DCB"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73" w:history="1">
            <w:r w:rsidR="00D83439" w:rsidRPr="003C01B0">
              <w:rPr>
                <w:rStyle w:val="Hyperlnk"/>
                <w:noProof/>
              </w:rPr>
              <w:t>1.3.1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_Toc518916873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678E3469" w14:textId="53680EB2"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74" w:history="1">
            <w:r w:rsidR="00D83439" w:rsidRPr="003C01B0">
              <w:rPr>
                <w:rStyle w:val="Hyperlnk"/>
                <w:noProof/>
              </w:rPr>
              <w:t>1.3.2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_Toc518916874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557D982E" w14:textId="4B0BA942"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75" w:history="1">
            <w:r w:rsidR="00D83439" w:rsidRPr="003C01B0">
              <w:rPr>
                <w:rStyle w:val="Hyperlnk"/>
                <w:noProof/>
              </w:rPr>
              <w:t>1.4</w:t>
            </w:r>
            <w:r w:rsidR="00D83439">
              <w:rPr>
                <w:rFonts w:asciiTheme="minorHAnsi" w:eastAsiaTheme="minorEastAsia" w:hAnsiTheme="minorHAnsi" w:cstheme="minorBidi"/>
                <w:noProof/>
                <w:sz w:val="22"/>
                <w:szCs w:val="22"/>
              </w:rPr>
              <w:tab/>
            </w:r>
            <w:r w:rsidR="00D83439" w:rsidRPr="003C01B0">
              <w:rPr>
                <w:rStyle w:val="Hyperlnk"/>
                <w:noProof/>
              </w:rPr>
              <w:t>Fibersystem 50-807</w:t>
            </w:r>
            <w:r w:rsidR="00D83439">
              <w:rPr>
                <w:noProof/>
                <w:webHidden/>
              </w:rPr>
              <w:tab/>
            </w:r>
            <w:r w:rsidR="00D83439">
              <w:rPr>
                <w:noProof/>
                <w:webHidden/>
              </w:rPr>
              <w:fldChar w:fldCharType="begin"/>
            </w:r>
            <w:r w:rsidR="00D83439">
              <w:rPr>
                <w:noProof/>
                <w:webHidden/>
              </w:rPr>
              <w:instrText xml:space="preserve"> PAGEREF _Toc518916875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4E43F61A" w14:textId="36134CCA"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76" w:history="1">
            <w:r w:rsidR="00D83439" w:rsidRPr="003C01B0">
              <w:rPr>
                <w:rStyle w:val="Hyperlnk"/>
                <w:noProof/>
              </w:rPr>
              <w:t>1.4.1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_Toc518916876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204511AC" w14:textId="2ADCEE1C"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77" w:history="1">
            <w:r w:rsidR="00D83439" w:rsidRPr="003C01B0">
              <w:rPr>
                <w:rStyle w:val="Hyperlnk"/>
                <w:noProof/>
              </w:rPr>
              <w:t>1.4.2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_Toc518916877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14C3BF3D" w14:textId="1CA4C016"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78" w:history="1">
            <w:r w:rsidR="00D83439" w:rsidRPr="003C01B0">
              <w:rPr>
                <w:rStyle w:val="Hyperlnk"/>
                <w:noProof/>
              </w:rPr>
              <w:t>1.5</w:t>
            </w:r>
            <w:r w:rsidR="00D83439">
              <w:rPr>
                <w:rFonts w:asciiTheme="minorHAnsi" w:eastAsiaTheme="minorEastAsia" w:hAnsiTheme="minorHAnsi" w:cstheme="minorBidi"/>
                <w:noProof/>
                <w:sz w:val="22"/>
                <w:szCs w:val="22"/>
              </w:rPr>
              <w:tab/>
            </w:r>
            <w:r w:rsidR="00D83439" w:rsidRPr="003C01B0">
              <w:rPr>
                <w:rStyle w:val="Hyperlnk"/>
                <w:noProof/>
              </w:rPr>
              <w:t>Fibersystem 50-50004B</w:t>
            </w:r>
            <w:r w:rsidR="00D83439">
              <w:rPr>
                <w:noProof/>
                <w:webHidden/>
              </w:rPr>
              <w:tab/>
            </w:r>
            <w:r w:rsidR="00D83439">
              <w:rPr>
                <w:noProof/>
                <w:webHidden/>
              </w:rPr>
              <w:fldChar w:fldCharType="begin"/>
            </w:r>
            <w:r w:rsidR="00D83439">
              <w:rPr>
                <w:noProof/>
                <w:webHidden/>
              </w:rPr>
              <w:instrText xml:space="preserve"> PAGEREF _Toc518916878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348C5323" w14:textId="46E0F3D6"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79" w:history="1">
            <w:r w:rsidR="00D83439" w:rsidRPr="003C01B0">
              <w:rPr>
                <w:rStyle w:val="Hyperlnk"/>
                <w:noProof/>
              </w:rPr>
              <w:t>1.5.1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_Toc518916879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065E469A" w14:textId="33C2C230"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80" w:history="1">
            <w:r w:rsidR="00D83439" w:rsidRPr="003C01B0">
              <w:rPr>
                <w:rStyle w:val="Hyperlnk"/>
                <w:noProof/>
              </w:rPr>
              <w:t>1.5.2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_Toc518916880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69C73019" w14:textId="2F4C7DCF"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81" w:history="1">
            <w:r w:rsidR="00D83439" w:rsidRPr="003C01B0">
              <w:rPr>
                <w:rStyle w:val="Hyperlnk"/>
                <w:noProof/>
              </w:rPr>
              <w:t>1.6</w:t>
            </w:r>
            <w:r w:rsidR="00D83439">
              <w:rPr>
                <w:rFonts w:asciiTheme="minorHAnsi" w:eastAsiaTheme="minorEastAsia" w:hAnsiTheme="minorHAnsi" w:cstheme="minorBidi"/>
                <w:noProof/>
                <w:sz w:val="22"/>
                <w:szCs w:val="22"/>
              </w:rPr>
              <w:tab/>
            </w:r>
            <w:r w:rsidR="00D83439" w:rsidRPr="003C01B0">
              <w:rPr>
                <w:rStyle w:val="Hyperlnk"/>
                <w:noProof/>
              </w:rPr>
              <w:t>Fibersystem 60-005891</w:t>
            </w:r>
            <w:r w:rsidR="00D83439">
              <w:rPr>
                <w:noProof/>
                <w:webHidden/>
              </w:rPr>
              <w:tab/>
            </w:r>
            <w:r w:rsidR="00D83439">
              <w:rPr>
                <w:noProof/>
                <w:webHidden/>
              </w:rPr>
              <w:fldChar w:fldCharType="begin"/>
            </w:r>
            <w:r w:rsidR="00D83439">
              <w:rPr>
                <w:noProof/>
                <w:webHidden/>
              </w:rPr>
              <w:instrText xml:space="preserve"> PAGEREF _Toc518916881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198D2B17" w14:textId="7A5364EE"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82" w:history="1">
            <w:r w:rsidR="00D83439" w:rsidRPr="003C01B0">
              <w:rPr>
                <w:rStyle w:val="Hyperlnk"/>
                <w:noProof/>
              </w:rPr>
              <w:t>1.6.1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_Toc518916882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57BADC6F" w14:textId="7E968CF2"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83" w:history="1">
            <w:r w:rsidR="00D83439" w:rsidRPr="003C01B0">
              <w:rPr>
                <w:rStyle w:val="Hyperlnk"/>
                <w:noProof/>
              </w:rPr>
              <w:t>1.6.2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_Toc518916883 \h </w:instrText>
            </w:r>
            <w:r w:rsidR="00D83439">
              <w:rPr>
                <w:noProof/>
                <w:webHidden/>
              </w:rPr>
            </w:r>
            <w:r w:rsidR="00D83439">
              <w:rPr>
                <w:noProof/>
                <w:webHidden/>
              </w:rPr>
              <w:fldChar w:fldCharType="separate"/>
            </w:r>
            <w:r w:rsidR="00D83439">
              <w:rPr>
                <w:noProof/>
                <w:webHidden/>
              </w:rPr>
              <w:t>7</w:t>
            </w:r>
            <w:r w:rsidR="00D83439">
              <w:rPr>
                <w:noProof/>
                <w:webHidden/>
              </w:rPr>
              <w:fldChar w:fldCharType="end"/>
            </w:r>
          </w:hyperlink>
        </w:p>
        <w:p w14:paraId="36A76850" w14:textId="6F48369E"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84" w:history="1">
            <w:r w:rsidR="00D83439" w:rsidRPr="003C01B0">
              <w:rPr>
                <w:rStyle w:val="Hyperlnk"/>
                <w:noProof/>
              </w:rPr>
              <w:t>1.7</w:t>
            </w:r>
            <w:r w:rsidR="00D83439">
              <w:rPr>
                <w:rFonts w:asciiTheme="minorHAnsi" w:eastAsiaTheme="minorEastAsia" w:hAnsiTheme="minorHAnsi" w:cstheme="minorBidi"/>
                <w:noProof/>
                <w:sz w:val="22"/>
                <w:szCs w:val="22"/>
              </w:rPr>
              <w:tab/>
            </w:r>
            <w:r w:rsidR="00D83439" w:rsidRPr="003C01B0">
              <w:rPr>
                <w:rStyle w:val="Hyperlnk"/>
                <w:noProof/>
              </w:rPr>
              <w:t>Fibersystem B10</w:t>
            </w:r>
            <w:r w:rsidR="00D83439">
              <w:rPr>
                <w:noProof/>
                <w:webHidden/>
              </w:rPr>
              <w:tab/>
            </w:r>
            <w:r w:rsidR="00D83439">
              <w:rPr>
                <w:noProof/>
                <w:webHidden/>
              </w:rPr>
              <w:fldChar w:fldCharType="begin"/>
            </w:r>
            <w:r w:rsidR="00D83439">
              <w:rPr>
                <w:noProof/>
                <w:webHidden/>
              </w:rPr>
              <w:instrText xml:space="preserve"> PAGEREF _Toc518916884 \h </w:instrText>
            </w:r>
            <w:r w:rsidR="00D83439">
              <w:rPr>
                <w:noProof/>
                <w:webHidden/>
              </w:rPr>
            </w:r>
            <w:r w:rsidR="00D83439">
              <w:rPr>
                <w:noProof/>
                <w:webHidden/>
              </w:rPr>
              <w:fldChar w:fldCharType="separate"/>
            </w:r>
            <w:r w:rsidR="00D83439">
              <w:rPr>
                <w:noProof/>
                <w:webHidden/>
              </w:rPr>
              <w:t>8</w:t>
            </w:r>
            <w:r w:rsidR="00D83439">
              <w:rPr>
                <w:noProof/>
                <w:webHidden/>
              </w:rPr>
              <w:fldChar w:fldCharType="end"/>
            </w:r>
          </w:hyperlink>
        </w:p>
        <w:p w14:paraId="4F59A4AC" w14:textId="6563AB6C"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85" w:history="1">
            <w:r w:rsidR="00D83439" w:rsidRPr="003C01B0">
              <w:rPr>
                <w:rStyle w:val="Hyperlnk"/>
                <w:noProof/>
              </w:rPr>
              <w:t>1.7.1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_Toc518916885 \h </w:instrText>
            </w:r>
            <w:r w:rsidR="00D83439">
              <w:rPr>
                <w:noProof/>
                <w:webHidden/>
              </w:rPr>
            </w:r>
            <w:r w:rsidR="00D83439">
              <w:rPr>
                <w:noProof/>
                <w:webHidden/>
              </w:rPr>
              <w:fldChar w:fldCharType="separate"/>
            </w:r>
            <w:r w:rsidR="00D83439">
              <w:rPr>
                <w:noProof/>
                <w:webHidden/>
              </w:rPr>
              <w:t>8</w:t>
            </w:r>
            <w:r w:rsidR="00D83439">
              <w:rPr>
                <w:noProof/>
                <w:webHidden/>
              </w:rPr>
              <w:fldChar w:fldCharType="end"/>
            </w:r>
          </w:hyperlink>
        </w:p>
        <w:p w14:paraId="3D0F2BA2" w14:textId="378A51F8"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86" w:history="1">
            <w:r w:rsidR="00D83439" w:rsidRPr="003C01B0">
              <w:rPr>
                <w:rStyle w:val="Hyperlnk"/>
                <w:noProof/>
              </w:rPr>
              <w:t>1.7.2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_Toc518916886 \h </w:instrText>
            </w:r>
            <w:r w:rsidR="00D83439">
              <w:rPr>
                <w:noProof/>
                <w:webHidden/>
              </w:rPr>
            </w:r>
            <w:r w:rsidR="00D83439">
              <w:rPr>
                <w:noProof/>
                <w:webHidden/>
              </w:rPr>
              <w:fldChar w:fldCharType="separate"/>
            </w:r>
            <w:r w:rsidR="00D83439">
              <w:rPr>
                <w:noProof/>
                <w:webHidden/>
              </w:rPr>
              <w:t>8</w:t>
            </w:r>
            <w:r w:rsidR="00D83439">
              <w:rPr>
                <w:noProof/>
                <w:webHidden/>
              </w:rPr>
              <w:fldChar w:fldCharType="end"/>
            </w:r>
          </w:hyperlink>
        </w:p>
        <w:p w14:paraId="0A09B4D4" w14:textId="694A20F8"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87" w:history="1">
            <w:r w:rsidR="00D83439" w:rsidRPr="003C01B0">
              <w:rPr>
                <w:rStyle w:val="Hyperlnk"/>
                <w:noProof/>
              </w:rPr>
              <w:t>1.8</w:t>
            </w:r>
            <w:r w:rsidR="00D83439">
              <w:rPr>
                <w:rFonts w:asciiTheme="minorHAnsi" w:eastAsiaTheme="minorEastAsia" w:hAnsiTheme="minorHAnsi" w:cstheme="minorBidi"/>
                <w:noProof/>
                <w:sz w:val="22"/>
                <w:szCs w:val="22"/>
              </w:rPr>
              <w:tab/>
            </w:r>
            <w:r w:rsidR="00D83439" w:rsidRPr="003C01B0">
              <w:rPr>
                <w:rStyle w:val="Hyperlnk"/>
                <w:noProof/>
              </w:rPr>
              <w:t>Fibersystem B11</w:t>
            </w:r>
            <w:r w:rsidR="00D83439">
              <w:rPr>
                <w:noProof/>
                <w:webHidden/>
              </w:rPr>
              <w:tab/>
            </w:r>
            <w:r w:rsidR="00D83439">
              <w:rPr>
                <w:noProof/>
                <w:webHidden/>
              </w:rPr>
              <w:fldChar w:fldCharType="begin"/>
            </w:r>
            <w:r w:rsidR="00D83439">
              <w:rPr>
                <w:noProof/>
                <w:webHidden/>
              </w:rPr>
              <w:instrText xml:space="preserve"> PAGEREF _Toc518916887 \h </w:instrText>
            </w:r>
            <w:r w:rsidR="00D83439">
              <w:rPr>
                <w:noProof/>
                <w:webHidden/>
              </w:rPr>
            </w:r>
            <w:r w:rsidR="00D83439">
              <w:rPr>
                <w:noProof/>
                <w:webHidden/>
              </w:rPr>
              <w:fldChar w:fldCharType="separate"/>
            </w:r>
            <w:r w:rsidR="00D83439">
              <w:rPr>
                <w:noProof/>
                <w:webHidden/>
              </w:rPr>
              <w:t>8</w:t>
            </w:r>
            <w:r w:rsidR="00D83439">
              <w:rPr>
                <w:noProof/>
                <w:webHidden/>
              </w:rPr>
              <w:fldChar w:fldCharType="end"/>
            </w:r>
          </w:hyperlink>
        </w:p>
        <w:p w14:paraId="316AEDBA" w14:textId="38D77AEF"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88" w:history="1">
            <w:r w:rsidR="00D83439" w:rsidRPr="003C01B0">
              <w:rPr>
                <w:rStyle w:val="Hyperlnk"/>
                <w:noProof/>
              </w:rPr>
              <w:t>1.8.1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_Toc518916888 \h </w:instrText>
            </w:r>
            <w:r w:rsidR="00D83439">
              <w:rPr>
                <w:noProof/>
                <w:webHidden/>
              </w:rPr>
            </w:r>
            <w:r w:rsidR="00D83439">
              <w:rPr>
                <w:noProof/>
                <w:webHidden/>
              </w:rPr>
              <w:fldChar w:fldCharType="separate"/>
            </w:r>
            <w:r w:rsidR="00D83439">
              <w:rPr>
                <w:noProof/>
                <w:webHidden/>
              </w:rPr>
              <w:t>8</w:t>
            </w:r>
            <w:r w:rsidR="00D83439">
              <w:rPr>
                <w:noProof/>
                <w:webHidden/>
              </w:rPr>
              <w:fldChar w:fldCharType="end"/>
            </w:r>
          </w:hyperlink>
        </w:p>
        <w:p w14:paraId="6E2EC1B3" w14:textId="6234B282"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89" w:history="1">
            <w:r w:rsidR="00D83439" w:rsidRPr="003C01B0">
              <w:rPr>
                <w:rStyle w:val="Hyperlnk"/>
                <w:noProof/>
              </w:rPr>
              <w:t>1.8.2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_Toc518916889 \h </w:instrText>
            </w:r>
            <w:r w:rsidR="00D83439">
              <w:rPr>
                <w:noProof/>
                <w:webHidden/>
              </w:rPr>
            </w:r>
            <w:r w:rsidR="00D83439">
              <w:rPr>
                <w:noProof/>
                <w:webHidden/>
              </w:rPr>
              <w:fldChar w:fldCharType="separate"/>
            </w:r>
            <w:r w:rsidR="00D83439">
              <w:rPr>
                <w:noProof/>
                <w:webHidden/>
              </w:rPr>
              <w:t>8</w:t>
            </w:r>
            <w:r w:rsidR="00D83439">
              <w:rPr>
                <w:noProof/>
                <w:webHidden/>
              </w:rPr>
              <w:fldChar w:fldCharType="end"/>
            </w:r>
          </w:hyperlink>
        </w:p>
        <w:p w14:paraId="12C9D4A9" w14:textId="2EF936F2"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90" w:history="1">
            <w:r w:rsidR="00D83439" w:rsidRPr="003C01B0">
              <w:rPr>
                <w:rStyle w:val="Hyperlnk"/>
                <w:noProof/>
              </w:rPr>
              <w:t>1.9</w:t>
            </w:r>
            <w:r w:rsidR="00D83439">
              <w:rPr>
                <w:rFonts w:asciiTheme="minorHAnsi" w:eastAsiaTheme="minorEastAsia" w:hAnsiTheme="minorHAnsi" w:cstheme="minorBidi"/>
                <w:noProof/>
                <w:sz w:val="22"/>
                <w:szCs w:val="22"/>
              </w:rPr>
              <w:tab/>
            </w:r>
            <w:r w:rsidR="00D83439" w:rsidRPr="003C01B0">
              <w:rPr>
                <w:rStyle w:val="Hyperlnk"/>
                <w:noProof/>
              </w:rPr>
              <w:t>Cisco 2951/K9</w:t>
            </w:r>
            <w:r w:rsidR="00D83439">
              <w:rPr>
                <w:noProof/>
                <w:webHidden/>
              </w:rPr>
              <w:tab/>
            </w:r>
            <w:r w:rsidR="00D83439">
              <w:rPr>
                <w:noProof/>
                <w:webHidden/>
              </w:rPr>
              <w:fldChar w:fldCharType="begin"/>
            </w:r>
            <w:r w:rsidR="00D83439">
              <w:rPr>
                <w:noProof/>
                <w:webHidden/>
              </w:rPr>
              <w:instrText xml:space="preserve"> PAGEREF _Toc518916890 \h </w:instrText>
            </w:r>
            <w:r w:rsidR="00D83439">
              <w:rPr>
                <w:noProof/>
                <w:webHidden/>
              </w:rPr>
            </w:r>
            <w:r w:rsidR="00D83439">
              <w:rPr>
                <w:noProof/>
                <w:webHidden/>
              </w:rPr>
              <w:fldChar w:fldCharType="separate"/>
            </w:r>
            <w:r w:rsidR="00D83439">
              <w:rPr>
                <w:noProof/>
                <w:webHidden/>
              </w:rPr>
              <w:t>8</w:t>
            </w:r>
            <w:r w:rsidR="00D83439">
              <w:rPr>
                <w:noProof/>
                <w:webHidden/>
              </w:rPr>
              <w:fldChar w:fldCharType="end"/>
            </w:r>
          </w:hyperlink>
        </w:p>
        <w:p w14:paraId="63F008C5" w14:textId="73013949"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91" w:history="1">
            <w:r w:rsidR="00D83439" w:rsidRPr="003C01B0">
              <w:rPr>
                <w:rStyle w:val="Hyperlnk"/>
                <w:noProof/>
              </w:rPr>
              <w:t>1.9.1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_Toc518916891 \h </w:instrText>
            </w:r>
            <w:r w:rsidR="00D83439">
              <w:rPr>
                <w:noProof/>
                <w:webHidden/>
              </w:rPr>
            </w:r>
            <w:r w:rsidR="00D83439">
              <w:rPr>
                <w:noProof/>
                <w:webHidden/>
              </w:rPr>
              <w:fldChar w:fldCharType="separate"/>
            </w:r>
            <w:r w:rsidR="00D83439">
              <w:rPr>
                <w:noProof/>
                <w:webHidden/>
              </w:rPr>
              <w:t>8</w:t>
            </w:r>
            <w:r w:rsidR="00D83439">
              <w:rPr>
                <w:noProof/>
                <w:webHidden/>
              </w:rPr>
              <w:fldChar w:fldCharType="end"/>
            </w:r>
          </w:hyperlink>
        </w:p>
        <w:p w14:paraId="0A8D624F" w14:textId="7287CF58"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892" w:history="1">
            <w:r w:rsidR="00D83439" w:rsidRPr="003C01B0">
              <w:rPr>
                <w:rStyle w:val="Hyperlnk"/>
                <w:noProof/>
              </w:rPr>
              <w:t>1.9.2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_Toc518916892 \h </w:instrText>
            </w:r>
            <w:r w:rsidR="00D83439">
              <w:rPr>
                <w:noProof/>
                <w:webHidden/>
              </w:rPr>
            </w:r>
            <w:r w:rsidR="00D83439">
              <w:rPr>
                <w:noProof/>
                <w:webHidden/>
              </w:rPr>
              <w:fldChar w:fldCharType="separate"/>
            </w:r>
            <w:r w:rsidR="00D83439">
              <w:rPr>
                <w:noProof/>
                <w:webHidden/>
              </w:rPr>
              <w:t>8</w:t>
            </w:r>
            <w:r w:rsidR="00D83439">
              <w:rPr>
                <w:noProof/>
                <w:webHidden/>
              </w:rPr>
              <w:fldChar w:fldCharType="end"/>
            </w:r>
          </w:hyperlink>
        </w:p>
        <w:p w14:paraId="6D012406" w14:textId="134271B7"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93" w:history="1">
            <w:r w:rsidR="00D83439" w:rsidRPr="003C01B0">
              <w:rPr>
                <w:rStyle w:val="Hyperlnk"/>
                <w:noProof/>
              </w:rPr>
              <w:t>1.10</w:t>
            </w:r>
            <w:r w:rsidR="00D83439">
              <w:rPr>
                <w:rFonts w:asciiTheme="minorHAnsi" w:eastAsiaTheme="minorEastAsia" w:hAnsiTheme="minorHAnsi" w:cstheme="minorBidi"/>
                <w:noProof/>
                <w:sz w:val="22"/>
                <w:szCs w:val="22"/>
              </w:rPr>
              <w:tab/>
            </w:r>
            <w:r w:rsidR="00D83439" w:rsidRPr="003C01B0">
              <w:rPr>
                <w:rStyle w:val="Hyperlnk"/>
                <w:noProof/>
              </w:rPr>
              <w:t>Cisco UCS-E140S-M1</w:t>
            </w:r>
            <w:r w:rsidR="00D83439">
              <w:rPr>
                <w:noProof/>
                <w:webHidden/>
              </w:rPr>
              <w:tab/>
            </w:r>
            <w:r w:rsidR="00D83439">
              <w:rPr>
                <w:noProof/>
                <w:webHidden/>
              </w:rPr>
              <w:fldChar w:fldCharType="begin"/>
            </w:r>
            <w:r w:rsidR="00D83439">
              <w:rPr>
                <w:noProof/>
                <w:webHidden/>
              </w:rPr>
              <w:instrText xml:space="preserve"> PAGEREF _Toc518916893 \h </w:instrText>
            </w:r>
            <w:r w:rsidR="00D83439">
              <w:rPr>
                <w:noProof/>
                <w:webHidden/>
              </w:rPr>
            </w:r>
            <w:r w:rsidR="00D83439">
              <w:rPr>
                <w:noProof/>
                <w:webHidden/>
              </w:rPr>
              <w:fldChar w:fldCharType="separate"/>
            </w:r>
            <w:r w:rsidR="00D83439">
              <w:rPr>
                <w:noProof/>
                <w:webHidden/>
              </w:rPr>
              <w:t>9</w:t>
            </w:r>
            <w:r w:rsidR="00D83439">
              <w:rPr>
                <w:noProof/>
                <w:webHidden/>
              </w:rPr>
              <w:fldChar w:fldCharType="end"/>
            </w:r>
          </w:hyperlink>
        </w:p>
        <w:p w14:paraId="5FCFE447" w14:textId="3BD4E480"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894" w:history="1">
            <w:r w:rsidR="00D83439" w:rsidRPr="003C01B0">
              <w:rPr>
                <w:rStyle w:val="Hyperlnk"/>
                <w:noProof/>
              </w:rPr>
              <w:t>1.10.1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_Toc518916894 \h </w:instrText>
            </w:r>
            <w:r w:rsidR="00D83439">
              <w:rPr>
                <w:noProof/>
                <w:webHidden/>
              </w:rPr>
            </w:r>
            <w:r w:rsidR="00D83439">
              <w:rPr>
                <w:noProof/>
                <w:webHidden/>
              </w:rPr>
              <w:fldChar w:fldCharType="separate"/>
            </w:r>
            <w:r w:rsidR="00D83439">
              <w:rPr>
                <w:noProof/>
                <w:webHidden/>
              </w:rPr>
              <w:t>9</w:t>
            </w:r>
            <w:r w:rsidR="00D83439">
              <w:rPr>
                <w:noProof/>
                <w:webHidden/>
              </w:rPr>
              <w:fldChar w:fldCharType="end"/>
            </w:r>
          </w:hyperlink>
        </w:p>
        <w:p w14:paraId="4575596D" w14:textId="0F4BC9CF"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895" w:history="1">
            <w:r w:rsidR="00D83439" w:rsidRPr="003C01B0">
              <w:rPr>
                <w:rStyle w:val="Hyperlnk"/>
                <w:noProof/>
              </w:rPr>
              <w:t>1.10.2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_Toc518916895 \h </w:instrText>
            </w:r>
            <w:r w:rsidR="00D83439">
              <w:rPr>
                <w:noProof/>
                <w:webHidden/>
              </w:rPr>
            </w:r>
            <w:r w:rsidR="00D83439">
              <w:rPr>
                <w:noProof/>
                <w:webHidden/>
              </w:rPr>
              <w:fldChar w:fldCharType="separate"/>
            </w:r>
            <w:r w:rsidR="00D83439">
              <w:rPr>
                <w:noProof/>
                <w:webHidden/>
              </w:rPr>
              <w:t>9</w:t>
            </w:r>
            <w:r w:rsidR="00D83439">
              <w:rPr>
                <w:noProof/>
                <w:webHidden/>
              </w:rPr>
              <w:fldChar w:fldCharType="end"/>
            </w:r>
          </w:hyperlink>
        </w:p>
        <w:p w14:paraId="41F47813" w14:textId="05EA1848"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96" w:history="1">
            <w:r w:rsidR="00D83439" w:rsidRPr="003C01B0">
              <w:rPr>
                <w:rStyle w:val="Hyperlnk"/>
                <w:noProof/>
              </w:rPr>
              <w:t>1.11</w:t>
            </w:r>
            <w:r w:rsidR="00D83439">
              <w:rPr>
                <w:rFonts w:asciiTheme="minorHAnsi" w:eastAsiaTheme="minorEastAsia" w:hAnsiTheme="minorHAnsi" w:cstheme="minorBidi"/>
                <w:noProof/>
                <w:sz w:val="22"/>
                <w:szCs w:val="22"/>
              </w:rPr>
              <w:tab/>
            </w:r>
            <w:r w:rsidR="00D83439" w:rsidRPr="003C01B0">
              <w:rPr>
                <w:rStyle w:val="Hyperlnk"/>
                <w:noProof/>
              </w:rPr>
              <w:t>Cisco Catalyst 3650-24TS-S</w:t>
            </w:r>
            <w:r w:rsidR="00D83439">
              <w:rPr>
                <w:noProof/>
                <w:webHidden/>
              </w:rPr>
              <w:tab/>
            </w:r>
            <w:r w:rsidR="00D83439">
              <w:rPr>
                <w:noProof/>
                <w:webHidden/>
              </w:rPr>
              <w:fldChar w:fldCharType="begin"/>
            </w:r>
            <w:r w:rsidR="00D83439">
              <w:rPr>
                <w:noProof/>
                <w:webHidden/>
              </w:rPr>
              <w:instrText xml:space="preserve"> PAGEREF _Toc518916896 \h </w:instrText>
            </w:r>
            <w:r w:rsidR="00D83439">
              <w:rPr>
                <w:noProof/>
                <w:webHidden/>
              </w:rPr>
            </w:r>
            <w:r w:rsidR="00D83439">
              <w:rPr>
                <w:noProof/>
                <w:webHidden/>
              </w:rPr>
              <w:fldChar w:fldCharType="separate"/>
            </w:r>
            <w:r w:rsidR="00D83439">
              <w:rPr>
                <w:noProof/>
                <w:webHidden/>
              </w:rPr>
              <w:t>9</w:t>
            </w:r>
            <w:r w:rsidR="00D83439">
              <w:rPr>
                <w:noProof/>
                <w:webHidden/>
              </w:rPr>
              <w:fldChar w:fldCharType="end"/>
            </w:r>
          </w:hyperlink>
        </w:p>
        <w:p w14:paraId="5AAF43B2" w14:textId="5117F6BD"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897" w:history="1">
            <w:r w:rsidR="00D83439" w:rsidRPr="003C01B0">
              <w:rPr>
                <w:rStyle w:val="Hyperlnk"/>
                <w:noProof/>
              </w:rPr>
              <w:t>1.11.1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_Toc518916897 \h </w:instrText>
            </w:r>
            <w:r w:rsidR="00D83439">
              <w:rPr>
                <w:noProof/>
                <w:webHidden/>
              </w:rPr>
            </w:r>
            <w:r w:rsidR="00D83439">
              <w:rPr>
                <w:noProof/>
                <w:webHidden/>
              </w:rPr>
              <w:fldChar w:fldCharType="separate"/>
            </w:r>
            <w:r w:rsidR="00D83439">
              <w:rPr>
                <w:noProof/>
                <w:webHidden/>
              </w:rPr>
              <w:t>9</w:t>
            </w:r>
            <w:r w:rsidR="00D83439">
              <w:rPr>
                <w:noProof/>
                <w:webHidden/>
              </w:rPr>
              <w:fldChar w:fldCharType="end"/>
            </w:r>
          </w:hyperlink>
        </w:p>
        <w:p w14:paraId="10C4F8DB" w14:textId="45376B8A"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898" w:history="1">
            <w:r w:rsidR="00D83439" w:rsidRPr="003C01B0">
              <w:rPr>
                <w:rStyle w:val="Hyperlnk"/>
                <w:noProof/>
              </w:rPr>
              <w:t>1.11.2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_Toc518916898 \h </w:instrText>
            </w:r>
            <w:r w:rsidR="00D83439">
              <w:rPr>
                <w:noProof/>
                <w:webHidden/>
              </w:rPr>
            </w:r>
            <w:r w:rsidR="00D83439">
              <w:rPr>
                <w:noProof/>
                <w:webHidden/>
              </w:rPr>
              <w:fldChar w:fldCharType="separate"/>
            </w:r>
            <w:r w:rsidR="00D83439">
              <w:rPr>
                <w:noProof/>
                <w:webHidden/>
              </w:rPr>
              <w:t>9</w:t>
            </w:r>
            <w:r w:rsidR="00D83439">
              <w:rPr>
                <w:noProof/>
                <w:webHidden/>
              </w:rPr>
              <w:fldChar w:fldCharType="end"/>
            </w:r>
          </w:hyperlink>
        </w:p>
        <w:p w14:paraId="6F8BA054" w14:textId="53D57F85"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899" w:history="1">
            <w:r w:rsidR="00D83439" w:rsidRPr="003C01B0">
              <w:rPr>
                <w:rStyle w:val="Hyperlnk"/>
                <w:noProof/>
              </w:rPr>
              <w:t>1.12</w:t>
            </w:r>
            <w:r w:rsidR="00D83439">
              <w:rPr>
                <w:rFonts w:asciiTheme="minorHAnsi" w:eastAsiaTheme="minorEastAsia" w:hAnsiTheme="minorHAnsi" w:cstheme="minorBidi"/>
                <w:noProof/>
                <w:sz w:val="22"/>
                <w:szCs w:val="22"/>
              </w:rPr>
              <w:tab/>
            </w:r>
            <w:r w:rsidR="00D83439" w:rsidRPr="003C01B0">
              <w:rPr>
                <w:rStyle w:val="Hyperlnk"/>
                <w:noProof/>
              </w:rPr>
              <w:t>Cisco SM-ES3-24-P</w:t>
            </w:r>
            <w:r w:rsidR="00D83439">
              <w:rPr>
                <w:noProof/>
                <w:webHidden/>
              </w:rPr>
              <w:tab/>
            </w:r>
            <w:r w:rsidR="00D83439">
              <w:rPr>
                <w:noProof/>
                <w:webHidden/>
              </w:rPr>
              <w:fldChar w:fldCharType="begin"/>
            </w:r>
            <w:r w:rsidR="00D83439">
              <w:rPr>
                <w:noProof/>
                <w:webHidden/>
              </w:rPr>
              <w:instrText xml:space="preserve"> PAGEREF _Toc518916899 \h </w:instrText>
            </w:r>
            <w:r w:rsidR="00D83439">
              <w:rPr>
                <w:noProof/>
                <w:webHidden/>
              </w:rPr>
            </w:r>
            <w:r w:rsidR="00D83439">
              <w:rPr>
                <w:noProof/>
                <w:webHidden/>
              </w:rPr>
              <w:fldChar w:fldCharType="separate"/>
            </w:r>
            <w:r w:rsidR="00D83439">
              <w:rPr>
                <w:noProof/>
                <w:webHidden/>
              </w:rPr>
              <w:t>9</w:t>
            </w:r>
            <w:r w:rsidR="00D83439">
              <w:rPr>
                <w:noProof/>
                <w:webHidden/>
              </w:rPr>
              <w:fldChar w:fldCharType="end"/>
            </w:r>
          </w:hyperlink>
        </w:p>
        <w:p w14:paraId="5A92AE40" w14:textId="6B67CC4A"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00" w:history="1">
            <w:r w:rsidR="00D83439" w:rsidRPr="003C01B0">
              <w:rPr>
                <w:rStyle w:val="Hyperlnk"/>
                <w:noProof/>
              </w:rPr>
              <w:t>1.12.1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_Toc518916900 \h </w:instrText>
            </w:r>
            <w:r w:rsidR="00D83439">
              <w:rPr>
                <w:noProof/>
                <w:webHidden/>
              </w:rPr>
            </w:r>
            <w:r w:rsidR="00D83439">
              <w:rPr>
                <w:noProof/>
                <w:webHidden/>
              </w:rPr>
              <w:fldChar w:fldCharType="separate"/>
            </w:r>
            <w:r w:rsidR="00D83439">
              <w:rPr>
                <w:noProof/>
                <w:webHidden/>
              </w:rPr>
              <w:t>9</w:t>
            </w:r>
            <w:r w:rsidR="00D83439">
              <w:rPr>
                <w:noProof/>
                <w:webHidden/>
              </w:rPr>
              <w:fldChar w:fldCharType="end"/>
            </w:r>
          </w:hyperlink>
        </w:p>
        <w:p w14:paraId="4833B147" w14:textId="2F891504"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01" w:history="1">
            <w:r w:rsidR="00D83439" w:rsidRPr="003C01B0">
              <w:rPr>
                <w:rStyle w:val="Hyperlnk"/>
                <w:noProof/>
              </w:rPr>
              <w:t>1.12.2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_Toc518916901 \h </w:instrText>
            </w:r>
            <w:r w:rsidR="00D83439">
              <w:rPr>
                <w:noProof/>
                <w:webHidden/>
              </w:rPr>
            </w:r>
            <w:r w:rsidR="00D83439">
              <w:rPr>
                <w:noProof/>
                <w:webHidden/>
              </w:rPr>
              <w:fldChar w:fldCharType="separate"/>
            </w:r>
            <w:r w:rsidR="00D83439">
              <w:rPr>
                <w:noProof/>
                <w:webHidden/>
              </w:rPr>
              <w:t>10</w:t>
            </w:r>
            <w:r w:rsidR="00D83439">
              <w:rPr>
                <w:noProof/>
                <w:webHidden/>
              </w:rPr>
              <w:fldChar w:fldCharType="end"/>
            </w:r>
          </w:hyperlink>
        </w:p>
        <w:p w14:paraId="0224DD71" w14:textId="2B864584"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02" w:history="1">
            <w:r w:rsidR="00D83439" w:rsidRPr="003C01B0">
              <w:rPr>
                <w:rStyle w:val="Hyperlnk"/>
                <w:noProof/>
              </w:rPr>
              <w:t>1.13</w:t>
            </w:r>
            <w:r w:rsidR="00D83439">
              <w:rPr>
                <w:rFonts w:asciiTheme="minorHAnsi" w:eastAsiaTheme="minorEastAsia" w:hAnsiTheme="minorHAnsi" w:cstheme="minorBidi"/>
                <w:noProof/>
                <w:sz w:val="22"/>
                <w:szCs w:val="22"/>
              </w:rPr>
              <w:tab/>
            </w:r>
            <w:r w:rsidR="00D83439" w:rsidRPr="003C01B0">
              <w:rPr>
                <w:rStyle w:val="Hyperlnk"/>
                <w:noProof/>
              </w:rPr>
              <w:t>Cisco SM-ES3-24-P</w:t>
            </w:r>
            <w:r w:rsidR="00D83439">
              <w:rPr>
                <w:noProof/>
                <w:webHidden/>
              </w:rPr>
              <w:tab/>
            </w:r>
            <w:r w:rsidR="00D83439">
              <w:rPr>
                <w:noProof/>
                <w:webHidden/>
              </w:rPr>
              <w:fldChar w:fldCharType="begin"/>
            </w:r>
            <w:r w:rsidR="00D83439">
              <w:rPr>
                <w:noProof/>
                <w:webHidden/>
              </w:rPr>
              <w:instrText xml:space="preserve"> PAGEREF _Toc518916902 \h </w:instrText>
            </w:r>
            <w:r w:rsidR="00D83439">
              <w:rPr>
                <w:noProof/>
                <w:webHidden/>
              </w:rPr>
            </w:r>
            <w:r w:rsidR="00D83439">
              <w:rPr>
                <w:noProof/>
                <w:webHidden/>
              </w:rPr>
              <w:fldChar w:fldCharType="separate"/>
            </w:r>
            <w:r w:rsidR="00D83439">
              <w:rPr>
                <w:noProof/>
                <w:webHidden/>
              </w:rPr>
              <w:t>10</w:t>
            </w:r>
            <w:r w:rsidR="00D83439">
              <w:rPr>
                <w:noProof/>
                <w:webHidden/>
              </w:rPr>
              <w:fldChar w:fldCharType="end"/>
            </w:r>
          </w:hyperlink>
        </w:p>
        <w:p w14:paraId="5B4FFA10" w14:textId="412D72F1"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03" w:history="1">
            <w:r w:rsidR="00D83439" w:rsidRPr="003C01B0">
              <w:rPr>
                <w:rStyle w:val="Hyperlnk"/>
                <w:noProof/>
              </w:rPr>
              <w:t>1.13.1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_Toc518916903 \h </w:instrText>
            </w:r>
            <w:r w:rsidR="00D83439">
              <w:rPr>
                <w:noProof/>
                <w:webHidden/>
              </w:rPr>
            </w:r>
            <w:r w:rsidR="00D83439">
              <w:rPr>
                <w:noProof/>
                <w:webHidden/>
              </w:rPr>
              <w:fldChar w:fldCharType="separate"/>
            </w:r>
            <w:r w:rsidR="00D83439">
              <w:rPr>
                <w:noProof/>
                <w:webHidden/>
              </w:rPr>
              <w:t>10</w:t>
            </w:r>
            <w:r w:rsidR="00D83439">
              <w:rPr>
                <w:noProof/>
                <w:webHidden/>
              </w:rPr>
              <w:fldChar w:fldCharType="end"/>
            </w:r>
          </w:hyperlink>
        </w:p>
        <w:p w14:paraId="263912A1" w14:textId="015824C9"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04" w:history="1">
            <w:r w:rsidR="00D83439" w:rsidRPr="003C01B0">
              <w:rPr>
                <w:rStyle w:val="Hyperlnk"/>
                <w:noProof/>
              </w:rPr>
              <w:t>1.13.2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_Toc518916904 \h </w:instrText>
            </w:r>
            <w:r w:rsidR="00D83439">
              <w:rPr>
                <w:noProof/>
                <w:webHidden/>
              </w:rPr>
            </w:r>
            <w:r w:rsidR="00D83439">
              <w:rPr>
                <w:noProof/>
                <w:webHidden/>
              </w:rPr>
              <w:fldChar w:fldCharType="separate"/>
            </w:r>
            <w:r w:rsidR="00D83439">
              <w:rPr>
                <w:noProof/>
                <w:webHidden/>
              </w:rPr>
              <w:t>10</w:t>
            </w:r>
            <w:r w:rsidR="00D83439">
              <w:rPr>
                <w:noProof/>
                <w:webHidden/>
              </w:rPr>
              <w:fldChar w:fldCharType="end"/>
            </w:r>
          </w:hyperlink>
        </w:p>
        <w:p w14:paraId="768C7AA9" w14:textId="08379EB1"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05" w:history="1">
            <w:r w:rsidR="00D83439" w:rsidRPr="003C01B0">
              <w:rPr>
                <w:rStyle w:val="Hyperlnk"/>
                <w:noProof/>
              </w:rPr>
              <w:t>1.14</w:t>
            </w:r>
            <w:r w:rsidR="00D83439">
              <w:rPr>
                <w:rFonts w:asciiTheme="minorHAnsi" w:eastAsiaTheme="minorEastAsia" w:hAnsiTheme="minorHAnsi" w:cstheme="minorBidi"/>
                <w:noProof/>
                <w:sz w:val="22"/>
                <w:szCs w:val="22"/>
              </w:rPr>
              <w:tab/>
            </w:r>
            <w:r w:rsidR="00D83439" w:rsidRPr="003C01B0">
              <w:rPr>
                <w:rStyle w:val="Hyperlnk"/>
                <w:noProof/>
              </w:rPr>
              <w:t>Advenica SecuriVPN arana 9301B</w:t>
            </w:r>
            <w:r w:rsidR="00D83439">
              <w:rPr>
                <w:noProof/>
                <w:webHidden/>
              </w:rPr>
              <w:tab/>
            </w:r>
            <w:r w:rsidR="00D83439">
              <w:rPr>
                <w:noProof/>
                <w:webHidden/>
              </w:rPr>
              <w:fldChar w:fldCharType="begin"/>
            </w:r>
            <w:r w:rsidR="00D83439">
              <w:rPr>
                <w:noProof/>
                <w:webHidden/>
              </w:rPr>
              <w:instrText xml:space="preserve"> PAGEREF _Toc518916905 \h </w:instrText>
            </w:r>
            <w:r w:rsidR="00D83439">
              <w:rPr>
                <w:noProof/>
                <w:webHidden/>
              </w:rPr>
            </w:r>
            <w:r w:rsidR="00D83439">
              <w:rPr>
                <w:noProof/>
                <w:webHidden/>
              </w:rPr>
              <w:fldChar w:fldCharType="separate"/>
            </w:r>
            <w:r w:rsidR="00D83439">
              <w:rPr>
                <w:noProof/>
                <w:webHidden/>
              </w:rPr>
              <w:t>10</w:t>
            </w:r>
            <w:r w:rsidR="00D83439">
              <w:rPr>
                <w:noProof/>
                <w:webHidden/>
              </w:rPr>
              <w:fldChar w:fldCharType="end"/>
            </w:r>
          </w:hyperlink>
        </w:p>
        <w:p w14:paraId="064A8CE0" w14:textId="01FA8463"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06" w:history="1">
            <w:r w:rsidR="00D83439" w:rsidRPr="003C01B0">
              <w:rPr>
                <w:rStyle w:val="Hyperlnk"/>
                <w:noProof/>
              </w:rPr>
              <w:t>1.14.1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_Toc518916906 \h </w:instrText>
            </w:r>
            <w:r w:rsidR="00D83439">
              <w:rPr>
                <w:noProof/>
                <w:webHidden/>
              </w:rPr>
            </w:r>
            <w:r w:rsidR="00D83439">
              <w:rPr>
                <w:noProof/>
                <w:webHidden/>
              </w:rPr>
              <w:fldChar w:fldCharType="separate"/>
            </w:r>
            <w:r w:rsidR="00D83439">
              <w:rPr>
                <w:noProof/>
                <w:webHidden/>
              </w:rPr>
              <w:t>10</w:t>
            </w:r>
            <w:r w:rsidR="00D83439">
              <w:rPr>
                <w:noProof/>
                <w:webHidden/>
              </w:rPr>
              <w:fldChar w:fldCharType="end"/>
            </w:r>
          </w:hyperlink>
        </w:p>
        <w:p w14:paraId="750B1B01" w14:textId="504D549A"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07" w:history="1">
            <w:r w:rsidR="00D83439" w:rsidRPr="003C01B0">
              <w:rPr>
                <w:rStyle w:val="Hyperlnk"/>
                <w:noProof/>
              </w:rPr>
              <w:t>1.14.2</w:t>
            </w:r>
            <w:r w:rsidR="00D83439">
              <w:rPr>
                <w:rFonts w:asciiTheme="minorHAnsi" w:eastAsiaTheme="minorEastAsia" w:hAnsiTheme="minorHAnsi" w:cstheme="minorBidi"/>
                <w:noProof/>
                <w:sz w:val="22"/>
                <w:szCs w:val="22"/>
              </w:rPr>
              <w:tab/>
            </w:r>
            <w:r w:rsidR="00D83439" w:rsidRPr="003C01B0">
              <w:rPr>
                <w:rStyle w:val="Hyperlnk"/>
                <w:noProof/>
              </w:rPr>
              <w:t>Sårbarhet</w:t>
            </w:r>
            <w:r w:rsidR="00D83439">
              <w:rPr>
                <w:noProof/>
                <w:webHidden/>
              </w:rPr>
              <w:tab/>
            </w:r>
            <w:r w:rsidR="00D83439">
              <w:rPr>
                <w:noProof/>
                <w:webHidden/>
              </w:rPr>
              <w:fldChar w:fldCharType="begin"/>
            </w:r>
            <w:r w:rsidR="00D83439">
              <w:rPr>
                <w:noProof/>
                <w:webHidden/>
              </w:rPr>
              <w:instrText xml:space="preserve"> PAGEREF _Toc518916907 \h </w:instrText>
            </w:r>
            <w:r w:rsidR="00D83439">
              <w:rPr>
                <w:noProof/>
                <w:webHidden/>
              </w:rPr>
            </w:r>
            <w:r w:rsidR="00D83439">
              <w:rPr>
                <w:noProof/>
                <w:webHidden/>
              </w:rPr>
              <w:fldChar w:fldCharType="separate"/>
            </w:r>
            <w:r w:rsidR="00D83439">
              <w:rPr>
                <w:noProof/>
                <w:webHidden/>
              </w:rPr>
              <w:t>10</w:t>
            </w:r>
            <w:r w:rsidR="00D83439">
              <w:rPr>
                <w:noProof/>
                <w:webHidden/>
              </w:rPr>
              <w:fldChar w:fldCharType="end"/>
            </w:r>
          </w:hyperlink>
        </w:p>
        <w:p w14:paraId="4617E6F4" w14:textId="522980DF" w:rsidR="00D83439" w:rsidRDefault="00F91B2D">
          <w:pPr>
            <w:pStyle w:val="Innehll1"/>
            <w:tabs>
              <w:tab w:val="left" w:pos="400"/>
              <w:tab w:val="right" w:leader="dot" w:pos="9203"/>
            </w:tabs>
            <w:rPr>
              <w:rFonts w:asciiTheme="minorHAnsi" w:eastAsiaTheme="minorEastAsia" w:hAnsiTheme="minorHAnsi" w:cstheme="minorBidi"/>
              <w:noProof/>
              <w:sz w:val="22"/>
              <w:szCs w:val="22"/>
            </w:rPr>
          </w:pPr>
          <w:hyperlink w:anchor="_Toc518916908" w:history="1">
            <w:r w:rsidR="00D83439" w:rsidRPr="003C01B0">
              <w:rPr>
                <w:rStyle w:val="Hyperlnk"/>
                <w:noProof/>
              </w:rPr>
              <w:t>2</w:t>
            </w:r>
            <w:r w:rsidR="00D83439">
              <w:rPr>
                <w:rFonts w:asciiTheme="minorHAnsi" w:eastAsiaTheme="minorEastAsia" w:hAnsiTheme="minorHAnsi" w:cstheme="minorBidi"/>
                <w:noProof/>
                <w:sz w:val="22"/>
                <w:szCs w:val="22"/>
              </w:rPr>
              <w:tab/>
            </w:r>
            <w:r w:rsidR="00D83439" w:rsidRPr="003C01B0">
              <w:rPr>
                <w:rStyle w:val="Hyperlnk"/>
                <w:noProof/>
              </w:rPr>
              <w:t>Mjukvara veckovis kontroll</w:t>
            </w:r>
            <w:r w:rsidR="00D83439">
              <w:rPr>
                <w:noProof/>
                <w:webHidden/>
              </w:rPr>
              <w:tab/>
            </w:r>
            <w:r w:rsidR="00D83439">
              <w:rPr>
                <w:noProof/>
                <w:webHidden/>
              </w:rPr>
              <w:fldChar w:fldCharType="begin"/>
            </w:r>
            <w:r w:rsidR="00D83439">
              <w:rPr>
                <w:noProof/>
                <w:webHidden/>
              </w:rPr>
              <w:instrText xml:space="preserve"> PAGEREF _Toc518916908 \h </w:instrText>
            </w:r>
            <w:r w:rsidR="00D83439">
              <w:rPr>
                <w:noProof/>
                <w:webHidden/>
              </w:rPr>
            </w:r>
            <w:r w:rsidR="00D83439">
              <w:rPr>
                <w:noProof/>
                <w:webHidden/>
              </w:rPr>
              <w:fldChar w:fldCharType="separate"/>
            </w:r>
            <w:r w:rsidR="00D83439">
              <w:rPr>
                <w:noProof/>
                <w:webHidden/>
              </w:rPr>
              <w:t>10</w:t>
            </w:r>
            <w:r w:rsidR="00D83439">
              <w:rPr>
                <w:noProof/>
                <w:webHidden/>
              </w:rPr>
              <w:fldChar w:fldCharType="end"/>
            </w:r>
          </w:hyperlink>
        </w:p>
        <w:p w14:paraId="1E040692" w14:textId="6AD8E34E"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09" w:history="1">
            <w:r w:rsidR="00D83439" w:rsidRPr="003C01B0">
              <w:rPr>
                <w:rStyle w:val="Hyperlnk"/>
                <w:noProof/>
              </w:rPr>
              <w:t>2.1</w:t>
            </w:r>
            <w:r w:rsidR="00D83439">
              <w:rPr>
                <w:rFonts w:asciiTheme="minorHAnsi" w:eastAsiaTheme="minorEastAsia" w:hAnsiTheme="minorHAnsi" w:cstheme="minorBidi"/>
                <w:noProof/>
                <w:sz w:val="22"/>
                <w:szCs w:val="22"/>
              </w:rPr>
              <w:tab/>
            </w:r>
            <w:r w:rsidR="00D83439" w:rsidRPr="003C01B0">
              <w:rPr>
                <w:rStyle w:val="Hyperlnk"/>
                <w:noProof/>
              </w:rPr>
              <w:t>Microsoft Windows ThinPC 7</w:t>
            </w:r>
            <w:r w:rsidR="00D83439">
              <w:rPr>
                <w:noProof/>
                <w:webHidden/>
              </w:rPr>
              <w:tab/>
            </w:r>
            <w:r w:rsidR="00D83439">
              <w:rPr>
                <w:noProof/>
                <w:webHidden/>
              </w:rPr>
              <w:fldChar w:fldCharType="begin"/>
            </w:r>
            <w:r w:rsidR="00D83439">
              <w:rPr>
                <w:noProof/>
                <w:webHidden/>
              </w:rPr>
              <w:instrText xml:space="preserve"> PAGEREF _Toc518916909 \h </w:instrText>
            </w:r>
            <w:r w:rsidR="00D83439">
              <w:rPr>
                <w:noProof/>
                <w:webHidden/>
              </w:rPr>
            </w:r>
            <w:r w:rsidR="00D83439">
              <w:rPr>
                <w:noProof/>
                <w:webHidden/>
              </w:rPr>
              <w:fldChar w:fldCharType="separate"/>
            </w:r>
            <w:r w:rsidR="00D83439">
              <w:rPr>
                <w:noProof/>
                <w:webHidden/>
              </w:rPr>
              <w:t>10</w:t>
            </w:r>
            <w:r w:rsidR="00D83439">
              <w:rPr>
                <w:noProof/>
                <w:webHidden/>
              </w:rPr>
              <w:fldChar w:fldCharType="end"/>
            </w:r>
          </w:hyperlink>
        </w:p>
        <w:p w14:paraId="1B7CC00B" w14:textId="066B66DA"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10" w:history="1">
            <w:r w:rsidR="00D83439" w:rsidRPr="003C01B0">
              <w:rPr>
                <w:rStyle w:val="Hyperlnk"/>
                <w:noProof/>
              </w:rPr>
              <w:t>2.1.1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_Toc518916910 \h </w:instrText>
            </w:r>
            <w:r w:rsidR="00D83439">
              <w:rPr>
                <w:noProof/>
                <w:webHidden/>
              </w:rPr>
            </w:r>
            <w:r w:rsidR="00D83439">
              <w:rPr>
                <w:noProof/>
                <w:webHidden/>
              </w:rPr>
              <w:fldChar w:fldCharType="separate"/>
            </w:r>
            <w:r w:rsidR="00D83439">
              <w:rPr>
                <w:noProof/>
                <w:webHidden/>
              </w:rPr>
              <w:t>10</w:t>
            </w:r>
            <w:r w:rsidR="00D83439">
              <w:rPr>
                <w:noProof/>
                <w:webHidden/>
              </w:rPr>
              <w:fldChar w:fldCharType="end"/>
            </w:r>
          </w:hyperlink>
        </w:p>
        <w:p w14:paraId="1BE037E5" w14:textId="4D2616F9"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11" w:history="1">
            <w:r w:rsidR="00D83439" w:rsidRPr="003C01B0">
              <w:rPr>
                <w:rStyle w:val="Hyperlnk"/>
                <w:noProof/>
              </w:rPr>
              <w:t>2.1.2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_Toc518916911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03CD1420" w14:textId="0D199F60"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12" w:history="1">
            <w:r w:rsidR="00D83439" w:rsidRPr="003C01B0">
              <w:rPr>
                <w:rStyle w:val="Hyperlnk"/>
                <w:noProof/>
              </w:rPr>
              <w:t>2.2</w:t>
            </w:r>
            <w:r w:rsidR="00D83439">
              <w:rPr>
                <w:rFonts w:asciiTheme="minorHAnsi" w:eastAsiaTheme="minorEastAsia" w:hAnsiTheme="minorHAnsi" w:cstheme="minorBidi"/>
                <w:noProof/>
                <w:sz w:val="22"/>
                <w:szCs w:val="22"/>
              </w:rPr>
              <w:tab/>
            </w:r>
            <w:r w:rsidR="00D83439" w:rsidRPr="003C01B0">
              <w:rPr>
                <w:rStyle w:val="Hyperlnk"/>
                <w:noProof/>
              </w:rPr>
              <w:t>Microsoft Office 2010</w:t>
            </w:r>
            <w:r w:rsidR="00D83439">
              <w:rPr>
                <w:noProof/>
                <w:webHidden/>
              </w:rPr>
              <w:tab/>
            </w:r>
            <w:r w:rsidR="00D83439">
              <w:rPr>
                <w:noProof/>
                <w:webHidden/>
              </w:rPr>
              <w:fldChar w:fldCharType="begin"/>
            </w:r>
            <w:r w:rsidR="00D83439">
              <w:rPr>
                <w:noProof/>
                <w:webHidden/>
              </w:rPr>
              <w:instrText xml:space="preserve"> PAGEREF _Toc518916912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6D89D17C" w14:textId="3B14F869"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13" w:history="1">
            <w:r w:rsidR="00D83439" w:rsidRPr="003C01B0">
              <w:rPr>
                <w:rStyle w:val="Hyperlnk"/>
                <w:noProof/>
              </w:rPr>
              <w:t>2.2.1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_Toc518916913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5B367549" w14:textId="7BDF7F5F"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14" w:history="1">
            <w:r w:rsidR="00D83439" w:rsidRPr="003C01B0">
              <w:rPr>
                <w:rStyle w:val="Hyperlnk"/>
                <w:noProof/>
              </w:rPr>
              <w:t>2.2.2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_Toc518916914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533E5972" w14:textId="51D7AAA8"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15" w:history="1">
            <w:r w:rsidR="00D83439" w:rsidRPr="003C01B0">
              <w:rPr>
                <w:rStyle w:val="Hyperlnk"/>
                <w:noProof/>
              </w:rPr>
              <w:t>2.3</w:t>
            </w:r>
            <w:r w:rsidR="00D83439">
              <w:rPr>
                <w:rFonts w:asciiTheme="minorHAnsi" w:eastAsiaTheme="minorEastAsia" w:hAnsiTheme="minorHAnsi" w:cstheme="minorBidi"/>
                <w:noProof/>
                <w:sz w:val="22"/>
                <w:szCs w:val="22"/>
              </w:rPr>
              <w:tab/>
            </w:r>
            <w:r w:rsidR="00D83439" w:rsidRPr="003C01B0">
              <w:rPr>
                <w:rStyle w:val="Hyperlnk"/>
                <w:noProof/>
              </w:rPr>
              <w:t>.NET 4.6</w:t>
            </w:r>
            <w:r w:rsidR="00D83439">
              <w:rPr>
                <w:noProof/>
                <w:webHidden/>
              </w:rPr>
              <w:tab/>
            </w:r>
            <w:r w:rsidR="00D83439">
              <w:rPr>
                <w:noProof/>
                <w:webHidden/>
              </w:rPr>
              <w:fldChar w:fldCharType="begin"/>
            </w:r>
            <w:r w:rsidR="00D83439">
              <w:rPr>
                <w:noProof/>
                <w:webHidden/>
              </w:rPr>
              <w:instrText xml:space="preserve"> PAGEREF _Toc518916915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19FA41C8" w14:textId="4350EE19"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16" w:history="1">
            <w:r w:rsidR="00D83439" w:rsidRPr="003C01B0">
              <w:rPr>
                <w:rStyle w:val="Hyperlnk"/>
                <w:noProof/>
              </w:rPr>
              <w:t>2.3.1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_Toc518916916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30BA678E" w14:textId="240EDB8E"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17" w:history="1">
            <w:r w:rsidR="00D83439" w:rsidRPr="003C01B0">
              <w:rPr>
                <w:rStyle w:val="Hyperlnk"/>
                <w:noProof/>
              </w:rPr>
              <w:t>2.3.2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_Toc518916917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7A237A84" w14:textId="60AA35EF"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18" w:history="1">
            <w:r w:rsidR="00D83439" w:rsidRPr="003C01B0">
              <w:rPr>
                <w:rStyle w:val="Hyperlnk"/>
                <w:noProof/>
              </w:rPr>
              <w:t>2.4</w:t>
            </w:r>
            <w:r w:rsidR="00D83439">
              <w:rPr>
                <w:rFonts w:asciiTheme="minorHAnsi" w:eastAsiaTheme="minorEastAsia" w:hAnsiTheme="minorHAnsi" w:cstheme="minorBidi"/>
                <w:noProof/>
                <w:sz w:val="22"/>
                <w:szCs w:val="22"/>
              </w:rPr>
              <w:tab/>
            </w:r>
            <w:r w:rsidR="00D83439" w:rsidRPr="003C01B0">
              <w:rPr>
                <w:rStyle w:val="Hyperlnk"/>
                <w:noProof/>
              </w:rPr>
              <w:t>Visual C++ Runtime (2005-2013)</w:t>
            </w:r>
            <w:r w:rsidR="00D83439">
              <w:rPr>
                <w:noProof/>
                <w:webHidden/>
              </w:rPr>
              <w:tab/>
            </w:r>
            <w:r w:rsidR="00D83439">
              <w:rPr>
                <w:noProof/>
                <w:webHidden/>
              </w:rPr>
              <w:fldChar w:fldCharType="begin"/>
            </w:r>
            <w:r w:rsidR="00D83439">
              <w:rPr>
                <w:noProof/>
                <w:webHidden/>
              </w:rPr>
              <w:instrText xml:space="preserve"> PAGEREF _Toc518916918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3E20022E" w14:textId="2FB978E8"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19" w:history="1">
            <w:r w:rsidR="00D83439" w:rsidRPr="003C01B0">
              <w:rPr>
                <w:rStyle w:val="Hyperlnk"/>
                <w:noProof/>
              </w:rPr>
              <w:t>2.4.1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_Toc518916919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6D006BA9" w14:textId="129B7872"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20" w:history="1">
            <w:r w:rsidR="00D83439" w:rsidRPr="003C01B0">
              <w:rPr>
                <w:rStyle w:val="Hyperlnk"/>
                <w:noProof/>
              </w:rPr>
              <w:t>2.4.2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_Toc518916920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442F2123" w14:textId="4B277B47"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21" w:history="1">
            <w:r w:rsidR="00D83439" w:rsidRPr="003C01B0">
              <w:rPr>
                <w:rStyle w:val="Hyperlnk"/>
                <w:noProof/>
              </w:rPr>
              <w:t>2.5</w:t>
            </w:r>
            <w:r w:rsidR="00D83439">
              <w:rPr>
                <w:rFonts w:asciiTheme="minorHAnsi" w:eastAsiaTheme="minorEastAsia" w:hAnsiTheme="minorHAnsi" w:cstheme="minorBidi"/>
                <w:noProof/>
                <w:sz w:val="22"/>
                <w:szCs w:val="22"/>
              </w:rPr>
              <w:tab/>
            </w:r>
            <w:r w:rsidR="00D83439" w:rsidRPr="003C01B0">
              <w:rPr>
                <w:rStyle w:val="Hyperlnk"/>
                <w:noProof/>
              </w:rPr>
              <w:t>Microsoft Windows Server 2012 R2</w:t>
            </w:r>
            <w:r w:rsidR="00D83439">
              <w:rPr>
                <w:noProof/>
                <w:webHidden/>
              </w:rPr>
              <w:tab/>
            </w:r>
            <w:r w:rsidR="00D83439">
              <w:rPr>
                <w:noProof/>
                <w:webHidden/>
              </w:rPr>
              <w:fldChar w:fldCharType="begin"/>
            </w:r>
            <w:r w:rsidR="00D83439">
              <w:rPr>
                <w:noProof/>
                <w:webHidden/>
              </w:rPr>
              <w:instrText xml:space="preserve"> PAGEREF _Toc518916921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5F172789" w14:textId="66D90D5C"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22" w:history="1">
            <w:r w:rsidR="00D83439" w:rsidRPr="003C01B0">
              <w:rPr>
                <w:rStyle w:val="Hyperlnk"/>
                <w:noProof/>
              </w:rPr>
              <w:t>2.5.1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_Toc518916922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16549B39" w14:textId="3D448B6B"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23" w:history="1">
            <w:r w:rsidR="00D83439" w:rsidRPr="003C01B0">
              <w:rPr>
                <w:rStyle w:val="Hyperlnk"/>
                <w:noProof/>
              </w:rPr>
              <w:t>2.5.2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_Toc518916923 \h </w:instrText>
            </w:r>
            <w:r w:rsidR="00D83439">
              <w:rPr>
                <w:noProof/>
                <w:webHidden/>
              </w:rPr>
            </w:r>
            <w:r w:rsidR="00D83439">
              <w:rPr>
                <w:noProof/>
                <w:webHidden/>
              </w:rPr>
              <w:fldChar w:fldCharType="separate"/>
            </w:r>
            <w:r w:rsidR="00D83439">
              <w:rPr>
                <w:noProof/>
                <w:webHidden/>
              </w:rPr>
              <w:t>11</w:t>
            </w:r>
            <w:r w:rsidR="00D83439">
              <w:rPr>
                <w:noProof/>
                <w:webHidden/>
              </w:rPr>
              <w:fldChar w:fldCharType="end"/>
            </w:r>
          </w:hyperlink>
        </w:p>
        <w:p w14:paraId="46D39520" w14:textId="52DBF84B"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24" w:history="1">
            <w:r w:rsidR="00D83439" w:rsidRPr="003C01B0">
              <w:rPr>
                <w:rStyle w:val="Hyperlnk"/>
                <w:noProof/>
              </w:rPr>
              <w:t>2.6</w:t>
            </w:r>
            <w:r w:rsidR="00D83439">
              <w:rPr>
                <w:rFonts w:asciiTheme="minorHAnsi" w:eastAsiaTheme="minorEastAsia" w:hAnsiTheme="minorHAnsi" w:cstheme="minorBidi"/>
                <w:noProof/>
                <w:sz w:val="22"/>
                <w:szCs w:val="22"/>
              </w:rPr>
              <w:tab/>
            </w:r>
            <w:r w:rsidR="00D83439" w:rsidRPr="003C01B0">
              <w:rPr>
                <w:rStyle w:val="Hyperlnk"/>
                <w:noProof/>
              </w:rPr>
              <w:t>Citrix XenDesktop LTSR 7.6</w:t>
            </w:r>
            <w:r w:rsidR="00D83439">
              <w:rPr>
                <w:noProof/>
                <w:webHidden/>
              </w:rPr>
              <w:tab/>
            </w:r>
            <w:r w:rsidR="00D83439">
              <w:rPr>
                <w:noProof/>
                <w:webHidden/>
              </w:rPr>
              <w:fldChar w:fldCharType="begin"/>
            </w:r>
            <w:r w:rsidR="00D83439">
              <w:rPr>
                <w:noProof/>
                <w:webHidden/>
              </w:rPr>
              <w:instrText xml:space="preserve"> PAGEREF _Toc518916924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3E0CC80A" w14:textId="0EF701AE"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25" w:history="1">
            <w:r w:rsidR="00D83439" w:rsidRPr="003C01B0">
              <w:rPr>
                <w:rStyle w:val="Hyperlnk"/>
                <w:noProof/>
              </w:rPr>
              <w:t>2.6.1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_Toc518916925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0B62F231" w14:textId="2B7CB3CC"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26" w:history="1">
            <w:r w:rsidR="00D83439" w:rsidRPr="003C01B0">
              <w:rPr>
                <w:rStyle w:val="Hyperlnk"/>
                <w:noProof/>
              </w:rPr>
              <w:t>2.6.2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_Toc518916926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6DF1EB02" w14:textId="7213DA27"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27" w:history="1">
            <w:r w:rsidR="00D83439" w:rsidRPr="003C01B0">
              <w:rPr>
                <w:rStyle w:val="Hyperlnk"/>
                <w:noProof/>
              </w:rPr>
              <w:t>2.7</w:t>
            </w:r>
            <w:r w:rsidR="00D83439">
              <w:rPr>
                <w:rFonts w:asciiTheme="minorHAnsi" w:eastAsiaTheme="minorEastAsia" w:hAnsiTheme="minorHAnsi" w:cstheme="minorBidi"/>
                <w:noProof/>
                <w:sz w:val="22"/>
                <w:szCs w:val="22"/>
              </w:rPr>
              <w:tab/>
            </w:r>
            <w:r w:rsidR="00D83439" w:rsidRPr="003C01B0">
              <w:rPr>
                <w:rStyle w:val="Hyperlnk"/>
                <w:noProof/>
              </w:rPr>
              <w:t>Citrix Receiver 4.3</w:t>
            </w:r>
            <w:r w:rsidR="00D83439">
              <w:rPr>
                <w:noProof/>
                <w:webHidden/>
              </w:rPr>
              <w:tab/>
            </w:r>
            <w:r w:rsidR="00D83439">
              <w:rPr>
                <w:noProof/>
                <w:webHidden/>
              </w:rPr>
              <w:fldChar w:fldCharType="begin"/>
            </w:r>
            <w:r w:rsidR="00D83439">
              <w:rPr>
                <w:noProof/>
                <w:webHidden/>
              </w:rPr>
              <w:instrText xml:space="preserve"> PAGEREF _Toc518916927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74D1A82E" w14:textId="6C8EEC25"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28" w:history="1">
            <w:r w:rsidR="00D83439" w:rsidRPr="003C01B0">
              <w:rPr>
                <w:rStyle w:val="Hyperlnk"/>
                <w:noProof/>
              </w:rPr>
              <w:t>2.7.1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_Toc518916928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2A2DE1AD" w14:textId="178DBCAE"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29" w:history="1">
            <w:r w:rsidR="00D83439" w:rsidRPr="003C01B0">
              <w:rPr>
                <w:rStyle w:val="Hyperlnk"/>
                <w:noProof/>
              </w:rPr>
              <w:t>2.7.2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_Toc518916929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3D377227" w14:textId="7EAF244D"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30" w:history="1">
            <w:r w:rsidR="00D83439" w:rsidRPr="003C01B0">
              <w:rPr>
                <w:rStyle w:val="Hyperlnk"/>
                <w:noProof/>
              </w:rPr>
              <w:t>2.8</w:t>
            </w:r>
            <w:r w:rsidR="00D83439">
              <w:rPr>
                <w:rFonts w:asciiTheme="minorHAnsi" w:eastAsiaTheme="minorEastAsia" w:hAnsiTheme="minorHAnsi" w:cstheme="minorBidi"/>
                <w:noProof/>
                <w:sz w:val="22"/>
                <w:szCs w:val="22"/>
              </w:rPr>
              <w:tab/>
            </w:r>
            <w:r w:rsidR="00D83439" w:rsidRPr="003C01B0">
              <w:rPr>
                <w:rStyle w:val="Hyperlnk"/>
                <w:noProof/>
              </w:rPr>
              <w:t>FoxIT Reader 7.2</w:t>
            </w:r>
            <w:r w:rsidR="00D83439">
              <w:rPr>
                <w:noProof/>
                <w:webHidden/>
              </w:rPr>
              <w:tab/>
            </w:r>
            <w:r w:rsidR="00D83439">
              <w:rPr>
                <w:noProof/>
                <w:webHidden/>
              </w:rPr>
              <w:fldChar w:fldCharType="begin"/>
            </w:r>
            <w:r w:rsidR="00D83439">
              <w:rPr>
                <w:noProof/>
                <w:webHidden/>
              </w:rPr>
              <w:instrText xml:space="preserve"> PAGEREF _Toc518916930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132326E0" w14:textId="1EC7463B"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31" w:history="1">
            <w:r w:rsidR="00D83439" w:rsidRPr="003C01B0">
              <w:rPr>
                <w:rStyle w:val="Hyperlnk"/>
                <w:noProof/>
              </w:rPr>
              <w:t>2.8.1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_Toc518916931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469717A5" w14:textId="75462CF8"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32" w:history="1">
            <w:r w:rsidR="00D83439" w:rsidRPr="003C01B0">
              <w:rPr>
                <w:rStyle w:val="Hyperlnk"/>
                <w:noProof/>
              </w:rPr>
              <w:t>2.8.2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_Toc518916932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2D72FE97" w14:textId="554C8C72"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33" w:history="1">
            <w:r w:rsidR="00D83439" w:rsidRPr="003C01B0">
              <w:rPr>
                <w:rStyle w:val="Hyperlnk"/>
                <w:noProof/>
              </w:rPr>
              <w:t>2.9</w:t>
            </w:r>
            <w:r w:rsidR="00D83439">
              <w:rPr>
                <w:rFonts w:asciiTheme="minorHAnsi" w:eastAsiaTheme="minorEastAsia" w:hAnsiTheme="minorHAnsi" w:cstheme="minorBidi"/>
                <w:noProof/>
                <w:sz w:val="22"/>
                <w:szCs w:val="22"/>
              </w:rPr>
              <w:tab/>
            </w:r>
            <w:r w:rsidR="00D83439" w:rsidRPr="003C01B0">
              <w:rPr>
                <w:rStyle w:val="Hyperlnk"/>
                <w:noProof/>
              </w:rPr>
              <w:t>VMWare Tools 10.0</w:t>
            </w:r>
            <w:r w:rsidR="00D83439">
              <w:rPr>
                <w:noProof/>
                <w:webHidden/>
              </w:rPr>
              <w:tab/>
            </w:r>
            <w:r w:rsidR="00D83439">
              <w:rPr>
                <w:noProof/>
                <w:webHidden/>
              </w:rPr>
              <w:fldChar w:fldCharType="begin"/>
            </w:r>
            <w:r w:rsidR="00D83439">
              <w:rPr>
                <w:noProof/>
                <w:webHidden/>
              </w:rPr>
              <w:instrText xml:space="preserve"> PAGEREF _Toc518916933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2F9DC50B" w14:textId="76FD255A"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34" w:history="1">
            <w:r w:rsidR="00D83439" w:rsidRPr="003C01B0">
              <w:rPr>
                <w:rStyle w:val="Hyperlnk"/>
                <w:noProof/>
              </w:rPr>
              <w:t>2.9.1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_Toc518916934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529CF6D6" w14:textId="3A381479" w:rsidR="00D83439" w:rsidRDefault="00F91B2D">
          <w:pPr>
            <w:pStyle w:val="Innehll3"/>
            <w:tabs>
              <w:tab w:val="left" w:pos="1100"/>
              <w:tab w:val="right" w:leader="dot" w:pos="9203"/>
            </w:tabs>
            <w:rPr>
              <w:rFonts w:asciiTheme="minorHAnsi" w:eastAsiaTheme="minorEastAsia" w:hAnsiTheme="minorHAnsi" w:cstheme="minorBidi"/>
              <w:noProof/>
              <w:sz w:val="22"/>
              <w:szCs w:val="22"/>
            </w:rPr>
          </w:pPr>
          <w:hyperlink w:anchor="_Toc518916935" w:history="1">
            <w:r w:rsidR="00D83439" w:rsidRPr="003C01B0">
              <w:rPr>
                <w:rStyle w:val="Hyperlnk"/>
                <w:noProof/>
              </w:rPr>
              <w:t>2.9.2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_Toc518916935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6AB6404A" w14:textId="7EDD9924"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36" w:history="1">
            <w:r w:rsidR="00D83439" w:rsidRPr="003C01B0">
              <w:rPr>
                <w:rStyle w:val="Hyperlnk"/>
                <w:noProof/>
              </w:rPr>
              <w:t>2.10</w:t>
            </w:r>
            <w:r w:rsidR="00D83439">
              <w:rPr>
                <w:rFonts w:asciiTheme="minorHAnsi" w:eastAsiaTheme="minorEastAsia" w:hAnsiTheme="minorHAnsi" w:cstheme="minorBidi"/>
                <w:noProof/>
                <w:sz w:val="22"/>
                <w:szCs w:val="22"/>
              </w:rPr>
              <w:tab/>
            </w:r>
            <w:r w:rsidR="00D83439" w:rsidRPr="003C01B0">
              <w:rPr>
                <w:rStyle w:val="Hyperlnk"/>
                <w:noProof/>
              </w:rPr>
              <w:t>VMWare ESXi 6.0 U1</w:t>
            </w:r>
            <w:r w:rsidR="00D83439">
              <w:rPr>
                <w:noProof/>
                <w:webHidden/>
              </w:rPr>
              <w:tab/>
            </w:r>
            <w:r w:rsidR="00D83439">
              <w:rPr>
                <w:noProof/>
                <w:webHidden/>
              </w:rPr>
              <w:fldChar w:fldCharType="begin"/>
            </w:r>
            <w:r w:rsidR="00D83439">
              <w:rPr>
                <w:noProof/>
                <w:webHidden/>
              </w:rPr>
              <w:instrText xml:space="preserve"> PAGEREF _Toc518916936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6CCD3AD6" w14:textId="6CF51B3B"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37" w:history="1">
            <w:r w:rsidR="00D83439" w:rsidRPr="003C01B0">
              <w:rPr>
                <w:rStyle w:val="Hyperlnk"/>
                <w:noProof/>
              </w:rPr>
              <w:t>2.10.1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_Toc518916937 \h </w:instrText>
            </w:r>
            <w:r w:rsidR="00D83439">
              <w:rPr>
                <w:noProof/>
                <w:webHidden/>
              </w:rPr>
            </w:r>
            <w:r w:rsidR="00D83439">
              <w:rPr>
                <w:noProof/>
                <w:webHidden/>
              </w:rPr>
              <w:fldChar w:fldCharType="separate"/>
            </w:r>
            <w:r w:rsidR="00D83439">
              <w:rPr>
                <w:noProof/>
                <w:webHidden/>
              </w:rPr>
              <w:t>12</w:t>
            </w:r>
            <w:r w:rsidR="00D83439">
              <w:rPr>
                <w:noProof/>
                <w:webHidden/>
              </w:rPr>
              <w:fldChar w:fldCharType="end"/>
            </w:r>
          </w:hyperlink>
        </w:p>
        <w:p w14:paraId="1857096C" w14:textId="68B4D81D"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38" w:history="1">
            <w:r w:rsidR="00D83439" w:rsidRPr="003C01B0">
              <w:rPr>
                <w:rStyle w:val="Hyperlnk"/>
                <w:noProof/>
              </w:rPr>
              <w:t>2.10.2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_Toc518916938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5E113A71" w14:textId="29EA4952"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39" w:history="1">
            <w:r w:rsidR="00D83439" w:rsidRPr="003C01B0">
              <w:rPr>
                <w:rStyle w:val="Hyperlnk"/>
                <w:noProof/>
                <w:lang w:val="en-US"/>
              </w:rPr>
              <w:t>2.11</w:t>
            </w:r>
            <w:r w:rsidR="00D83439">
              <w:rPr>
                <w:rFonts w:asciiTheme="minorHAnsi" w:eastAsiaTheme="minorEastAsia" w:hAnsiTheme="minorHAnsi" w:cstheme="minorBidi"/>
                <w:noProof/>
                <w:sz w:val="22"/>
                <w:szCs w:val="22"/>
              </w:rPr>
              <w:tab/>
            </w:r>
            <w:r w:rsidR="00D83439" w:rsidRPr="003C01B0">
              <w:rPr>
                <w:rStyle w:val="Hyperlnk"/>
                <w:noProof/>
                <w:lang w:val="en-US"/>
              </w:rPr>
              <w:t>VMWare vSphere Client 6.o U1</w:t>
            </w:r>
            <w:r w:rsidR="00D83439">
              <w:rPr>
                <w:noProof/>
                <w:webHidden/>
              </w:rPr>
              <w:tab/>
            </w:r>
            <w:r w:rsidR="00D83439">
              <w:rPr>
                <w:noProof/>
                <w:webHidden/>
              </w:rPr>
              <w:fldChar w:fldCharType="begin"/>
            </w:r>
            <w:r w:rsidR="00D83439">
              <w:rPr>
                <w:noProof/>
                <w:webHidden/>
              </w:rPr>
              <w:instrText xml:space="preserve"> PAGEREF _Toc518916939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55FBE275" w14:textId="040A46D5"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40" w:history="1">
            <w:r w:rsidR="00D83439" w:rsidRPr="003C01B0">
              <w:rPr>
                <w:rStyle w:val="Hyperlnk"/>
                <w:noProof/>
              </w:rPr>
              <w:t>2.11.1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_Toc518916940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3B2B8170" w14:textId="71061F16"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41" w:history="1">
            <w:r w:rsidR="00D83439" w:rsidRPr="003C01B0">
              <w:rPr>
                <w:rStyle w:val="Hyperlnk"/>
                <w:noProof/>
              </w:rPr>
              <w:t>2.11.2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_Toc518916941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0F1184DA" w14:textId="04BF500A"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42" w:history="1">
            <w:r w:rsidR="00D83439" w:rsidRPr="003C01B0">
              <w:rPr>
                <w:rStyle w:val="Hyperlnk"/>
                <w:noProof/>
              </w:rPr>
              <w:t>2.12</w:t>
            </w:r>
            <w:r w:rsidR="00D83439">
              <w:rPr>
                <w:rFonts w:asciiTheme="minorHAnsi" w:eastAsiaTheme="minorEastAsia" w:hAnsiTheme="minorHAnsi" w:cstheme="minorBidi"/>
                <w:noProof/>
                <w:sz w:val="22"/>
                <w:szCs w:val="22"/>
              </w:rPr>
              <w:tab/>
            </w:r>
            <w:r w:rsidR="00D83439" w:rsidRPr="003C01B0">
              <w:rPr>
                <w:rStyle w:val="Hyperlnk"/>
                <w:noProof/>
              </w:rPr>
              <w:t>VMWare vCenter Server 6.0 U1</w:t>
            </w:r>
            <w:r w:rsidR="00D83439">
              <w:rPr>
                <w:noProof/>
                <w:webHidden/>
              </w:rPr>
              <w:tab/>
            </w:r>
            <w:r w:rsidR="00D83439">
              <w:rPr>
                <w:noProof/>
                <w:webHidden/>
              </w:rPr>
              <w:fldChar w:fldCharType="begin"/>
            </w:r>
            <w:r w:rsidR="00D83439">
              <w:rPr>
                <w:noProof/>
                <w:webHidden/>
              </w:rPr>
              <w:instrText xml:space="preserve"> PAGEREF _Toc518916942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2E224689" w14:textId="36087939"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43" w:history="1">
            <w:r w:rsidR="00D83439" w:rsidRPr="003C01B0">
              <w:rPr>
                <w:rStyle w:val="Hyperlnk"/>
                <w:noProof/>
              </w:rPr>
              <w:t>2.12.1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_Toc518916943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73F8B71B" w14:textId="5C441F1F"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44" w:history="1">
            <w:r w:rsidR="00D83439" w:rsidRPr="003C01B0">
              <w:rPr>
                <w:rStyle w:val="Hyperlnk"/>
                <w:noProof/>
              </w:rPr>
              <w:t>2.12.2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_Toc518916944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27956FA3" w14:textId="44689D77"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45" w:history="1">
            <w:r w:rsidR="00D83439" w:rsidRPr="003C01B0">
              <w:rPr>
                <w:rStyle w:val="Hyperlnk"/>
                <w:noProof/>
              </w:rPr>
              <w:t>2.13</w:t>
            </w:r>
            <w:r w:rsidR="00D83439">
              <w:rPr>
                <w:rFonts w:asciiTheme="minorHAnsi" w:eastAsiaTheme="minorEastAsia" w:hAnsiTheme="minorHAnsi" w:cstheme="minorBidi"/>
                <w:noProof/>
                <w:sz w:val="22"/>
                <w:szCs w:val="22"/>
              </w:rPr>
              <w:tab/>
            </w:r>
            <w:r w:rsidR="00D83439" w:rsidRPr="003C01B0">
              <w:rPr>
                <w:rStyle w:val="Hyperlnk"/>
                <w:noProof/>
              </w:rPr>
              <w:t>Redhat Enterprise Linux 6.5</w:t>
            </w:r>
            <w:r w:rsidR="00D83439">
              <w:rPr>
                <w:noProof/>
                <w:webHidden/>
              </w:rPr>
              <w:tab/>
            </w:r>
            <w:r w:rsidR="00D83439">
              <w:rPr>
                <w:noProof/>
                <w:webHidden/>
              </w:rPr>
              <w:fldChar w:fldCharType="begin"/>
            </w:r>
            <w:r w:rsidR="00D83439">
              <w:rPr>
                <w:noProof/>
                <w:webHidden/>
              </w:rPr>
              <w:instrText xml:space="preserve"> PAGEREF _Toc518916945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2AE87830" w14:textId="7B42AA84"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46" w:history="1">
            <w:r w:rsidR="00D83439" w:rsidRPr="003C01B0">
              <w:rPr>
                <w:rStyle w:val="Hyperlnk"/>
                <w:noProof/>
              </w:rPr>
              <w:t>2.13.1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_Toc518916946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33579737" w14:textId="5434F679"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47" w:history="1">
            <w:r w:rsidR="00D83439" w:rsidRPr="003C01B0">
              <w:rPr>
                <w:rStyle w:val="Hyperlnk"/>
                <w:noProof/>
              </w:rPr>
              <w:t>2.13.2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_Toc518916947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4250E149" w14:textId="5321EFCF"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48" w:history="1">
            <w:r w:rsidR="00D83439" w:rsidRPr="003C01B0">
              <w:rPr>
                <w:rStyle w:val="Hyperlnk"/>
                <w:noProof/>
              </w:rPr>
              <w:t>2.14</w:t>
            </w:r>
            <w:r w:rsidR="00D83439">
              <w:rPr>
                <w:rFonts w:asciiTheme="minorHAnsi" w:eastAsiaTheme="minorEastAsia" w:hAnsiTheme="minorHAnsi" w:cstheme="minorBidi"/>
                <w:noProof/>
                <w:sz w:val="22"/>
                <w:szCs w:val="22"/>
              </w:rPr>
              <w:tab/>
            </w:r>
            <w:r w:rsidR="00D83439" w:rsidRPr="003C01B0">
              <w:rPr>
                <w:rStyle w:val="Hyperlnk"/>
                <w:noProof/>
              </w:rPr>
              <w:t>Google Chrome 46</w:t>
            </w:r>
            <w:r w:rsidR="00D83439">
              <w:rPr>
                <w:noProof/>
                <w:webHidden/>
              </w:rPr>
              <w:tab/>
            </w:r>
            <w:r w:rsidR="00D83439">
              <w:rPr>
                <w:noProof/>
                <w:webHidden/>
              </w:rPr>
              <w:fldChar w:fldCharType="begin"/>
            </w:r>
            <w:r w:rsidR="00D83439">
              <w:rPr>
                <w:noProof/>
                <w:webHidden/>
              </w:rPr>
              <w:instrText xml:space="preserve"> PAGEREF _Toc518916948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33DF9239" w14:textId="2850BED2"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49" w:history="1">
            <w:r w:rsidR="00D83439" w:rsidRPr="003C01B0">
              <w:rPr>
                <w:rStyle w:val="Hyperlnk"/>
                <w:noProof/>
              </w:rPr>
              <w:t>2.14.1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_Toc518916949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22F97358" w14:textId="276D7F81"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50" w:history="1">
            <w:r w:rsidR="00D83439" w:rsidRPr="003C01B0">
              <w:rPr>
                <w:rStyle w:val="Hyperlnk"/>
                <w:noProof/>
              </w:rPr>
              <w:t>2.14.2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_Toc518916950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56CABA41" w14:textId="35BAF815"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51" w:history="1">
            <w:r w:rsidR="00D83439" w:rsidRPr="003C01B0">
              <w:rPr>
                <w:rStyle w:val="Hyperlnk"/>
                <w:noProof/>
              </w:rPr>
              <w:t>2.15</w:t>
            </w:r>
            <w:r w:rsidR="00D83439">
              <w:rPr>
                <w:rFonts w:asciiTheme="minorHAnsi" w:eastAsiaTheme="minorEastAsia" w:hAnsiTheme="minorHAnsi" w:cstheme="minorBidi"/>
                <w:noProof/>
                <w:sz w:val="22"/>
                <w:szCs w:val="22"/>
              </w:rPr>
              <w:tab/>
            </w:r>
            <w:r w:rsidR="00D83439" w:rsidRPr="003C01B0">
              <w:rPr>
                <w:rStyle w:val="Hyperlnk"/>
                <w:noProof/>
              </w:rPr>
              <w:t>Java Runtime 8 U65</w:t>
            </w:r>
            <w:r w:rsidR="00D83439">
              <w:rPr>
                <w:noProof/>
                <w:webHidden/>
              </w:rPr>
              <w:tab/>
            </w:r>
            <w:r w:rsidR="00D83439">
              <w:rPr>
                <w:noProof/>
                <w:webHidden/>
              </w:rPr>
              <w:fldChar w:fldCharType="begin"/>
            </w:r>
            <w:r w:rsidR="00D83439">
              <w:rPr>
                <w:noProof/>
                <w:webHidden/>
              </w:rPr>
              <w:instrText xml:space="preserve"> PAGEREF _Toc518916951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3A582DCC" w14:textId="40C67662"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52" w:history="1">
            <w:r w:rsidR="00D83439" w:rsidRPr="003C01B0">
              <w:rPr>
                <w:rStyle w:val="Hyperlnk"/>
                <w:noProof/>
              </w:rPr>
              <w:t>2.15.1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_Toc518916952 \h </w:instrText>
            </w:r>
            <w:r w:rsidR="00D83439">
              <w:rPr>
                <w:noProof/>
                <w:webHidden/>
              </w:rPr>
            </w:r>
            <w:r w:rsidR="00D83439">
              <w:rPr>
                <w:noProof/>
                <w:webHidden/>
              </w:rPr>
              <w:fldChar w:fldCharType="separate"/>
            </w:r>
            <w:r w:rsidR="00D83439">
              <w:rPr>
                <w:noProof/>
                <w:webHidden/>
              </w:rPr>
              <w:t>13</w:t>
            </w:r>
            <w:r w:rsidR="00D83439">
              <w:rPr>
                <w:noProof/>
                <w:webHidden/>
              </w:rPr>
              <w:fldChar w:fldCharType="end"/>
            </w:r>
          </w:hyperlink>
        </w:p>
        <w:p w14:paraId="63E1D14F" w14:textId="68F44927"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53" w:history="1">
            <w:r w:rsidR="00D83439" w:rsidRPr="003C01B0">
              <w:rPr>
                <w:rStyle w:val="Hyperlnk"/>
                <w:noProof/>
              </w:rPr>
              <w:t>2.15.2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_Toc518916953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6927BA9C" w14:textId="1B086C8B"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54" w:history="1">
            <w:r w:rsidR="00D83439" w:rsidRPr="003C01B0">
              <w:rPr>
                <w:rStyle w:val="Hyperlnk"/>
                <w:noProof/>
              </w:rPr>
              <w:t>2.16</w:t>
            </w:r>
            <w:r w:rsidR="00D83439">
              <w:rPr>
                <w:rFonts w:asciiTheme="minorHAnsi" w:eastAsiaTheme="minorEastAsia" w:hAnsiTheme="minorHAnsi" w:cstheme="minorBidi"/>
                <w:noProof/>
                <w:sz w:val="22"/>
                <w:szCs w:val="22"/>
              </w:rPr>
              <w:tab/>
            </w:r>
            <w:r w:rsidR="00D83439" w:rsidRPr="003C01B0">
              <w:rPr>
                <w:rStyle w:val="Hyperlnk"/>
                <w:noProof/>
              </w:rPr>
              <w:t>Cisco IOS-XE 3.6</w:t>
            </w:r>
            <w:r w:rsidR="00D83439">
              <w:rPr>
                <w:noProof/>
                <w:webHidden/>
              </w:rPr>
              <w:tab/>
            </w:r>
            <w:r w:rsidR="00D83439">
              <w:rPr>
                <w:noProof/>
                <w:webHidden/>
              </w:rPr>
              <w:fldChar w:fldCharType="begin"/>
            </w:r>
            <w:r w:rsidR="00D83439">
              <w:rPr>
                <w:noProof/>
                <w:webHidden/>
              </w:rPr>
              <w:instrText xml:space="preserve"> PAGEREF _Toc518916954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342ED6A1" w14:textId="7264AE98"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55" w:history="1">
            <w:r w:rsidR="00D83439" w:rsidRPr="003C01B0">
              <w:rPr>
                <w:rStyle w:val="Hyperlnk"/>
                <w:noProof/>
              </w:rPr>
              <w:t>2.16.1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_Toc518916955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03EC9DCF" w14:textId="77DA405E"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56" w:history="1">
            <w:r w:rsidR="00D83439" w:rsidRPr="003C01B0">
              <w:rPr>
                <w:rStyle w:val="Hyperlnk"/>
                <w:noProof/>
              </w:rPr>
              <w:t>2.16.2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_Toc518916956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276EADF8" w14:textId="0252A178"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57" w:history="1">
            <w:r w:rsidR="00D83439" w:rsidRPr="003C01B0">
              <w:rPr>
                <w:rStyle w:val="Hyperlnk"/>
                <w:noProof/>
              </w:rPr>
              <w:t>2.17</w:t>
            </w:r>
            <w:r w:rsidR="00D83439">
              <w:rPr>
                <w:rFonts w:asciiTheme="minorHAnsi" w:eastAsiaTheme="minorEastAsia" w:hAnsiTheme="minorHAnsi" w:cstheme="minorBidi"/>
                <w:noProof/>
                <w:sz w:val="22"/>
                <w:szCs w:val="22"/>
              </w:rPr>
              <w:tab/>
            </w:r>
            <w:r w:rsidR="00D83439" w:rsidRPr="003C01B0">
              <w:rPr>
                <w:rStyle w:val="Hyperlnk"/>
                <w:noProof/>
              </w:rPr>
              <w:t>Cisco IOS 15.2</w:t>
            </w:r>
            <w:r w:rsidR="00D83439">
              <w:rPr>
                <w:noProof/>
                <w:webHidden/>
              </w:rPr>
              <w:tab/>
            </w:r>
            <w:r w:rsidR="00D83439">
              <w:rPr>
                <w:noProof/>
                <w:webHidden/>
              </w:rPr>
              <w:fldChar w:fldCharType="begin"/>
            </w:r>
            <w:r w:rsidR="00D83439">
              <w:rPr>
                <w:noProof/>
                <w:webHidden/>
              </w:rPr>
              <w:instrText xml:space="preserve"> PAGEREF _Toc518916957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5C14DD88" w14:textId="02EA266A"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58" w:history="1">
            <w:r w:rsidR="00D83439" w:rsidRPr="003C01B0">
              <w:rPr>
                <w:rStyle w:val="Hyperlnk"/>
                <w:noProof/>
              </w:rPr>
              <w:t>2.17.1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_Toc518916958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27838D77" w14:textId="1C7370F8"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59" w:history="1">
            <w:r w:rsidR="00D83439" w:rsidRPr="003C01B0">
              <w:rPr>
                <w:rStyle w:val="Hyperlnk"/>
                <w:noProof/>
              </w:rPr>
              <w:t>2.17.2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_Toc518916959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7CD6C6A6" w14:textId="5D32B5D3"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60" w:history="1">
            <w:r w:rsidR="00D83439" w:rsidRPr="003C01B0">
              <w:rPr>
                <w:rStyle w:val="Hyperlnk"/>
                <w:noProof/>
              </w:rPr>
              <w:t>2.18</w:t>
            </w:r>
            <w:r w:rsidR="00D83439">
              <w:rPr>
                <w:rFonts w:asciiTheme="minorHAnsi" w:eastAsiaTheme="minorEastAsia" w:hAnsiTheme="minorHAnsi" w:cstheme="minorBidi"/>
                <w:noProof/>
                <w:sz w:val="22"/>
                <w:szCs w:val="22"/>
              </w:rPr>
              <w:tab/>
            </w:r>
            <w:r w:rsidR="00D83439" w:rsidRPr="003C01B0">
              <w:rPr>
                <w:rStyle w:val="Hyperlnk"/>
                <w:noProof/>
              </w:rPr>
              <w:t>FM Mallar 2010</w:t>
            </w:r>
            <w:r w:rsidR="00D83439">
              <w:rPr>
                <w:noProof/>
                <w:webHidden/>
              </w:rPr>
              <w:tab/>
            </w:r>
            <w:r w:rsidR="00D83439">
              <w:rPr>
                <w:noProof/>
                <w:webHidden/>
              </w:rPr>
              <w:fldChar w:fldCharType="begin"/>
            </w:r>
            <w:r w:rsidR="00D83439">
              <w:rPr>
                <w:noProof/>
                <w:webHidden/>
              </w:rPr>
              <w:instrText xml:space="preserve"> PAGEREF _Toc518916960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568FC5E4" w14:textId="5ECE5F62"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61" w:history="1">
            <w:r w:rsidR="00D83439" w:rsidRPr="003C01B0">
              <w:rPr>
                <w:rStyle w:val="Hyperlnk"/>
                <w:noProof/>
              </w:rPr>
              <w:t>2.18.1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_Toc518916961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64A791C5" w14:textId="40004C22"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62" w:history="1">
            <w:r w:rsidR="00D83439" w:rsidRPr="003C01B0">
              <w:rPr>
                <w:rStyle w:val="Hyperlnk"/>
                <w:noProof/>
              </w:rPr>
              <w:t>2.18.2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_Toc518916962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0B901985" w14:textId="5E9069B7"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63" w:history="1">
            <w:r w:rsidR="00D83439" w:rsidRPr="003C01B0">
              <w:rPr>
                <w:rStyle w:val="Hyperlnk"/>
                <w:noProof/>
              </w:rPr>
              <w:t>2.19</w:t>
            </w:r>
            <w:r w:rsidR="00D83439">
              <w:rPr>
                <w:rFonts w:asciiTheme="minorHAnsi" w:eastAsiaTheme="minorEastAsia" w:hAnsiTheme="minorHAnsi" w:cstheme="minorBidi"/>
                <w:noProof/>
                <w:sz w:val="22"/>
                <w:szCs w:val="22"/>
              </w:rPr>
              <w:tab/>
            </w:r>
            <w:r w:rsidR="00D83439" w:rsidRPr="003C01B0">
              <w:rPr>
                <w:rStyle w:val="Hyperlnk"/>
                <w:noProof/>
              </w:rPr>
              <w:t>FM GrAST 1.4.6</w:t>
            </w:r>
            <w:r w:rsidR="00D83439">
              <w:rPr>
                <w:noProof/>
                <w:webHidden/>
              </w:rPr>
              <w:tab/>
            </w:r>
            <w:r w:rsidR="00D83439">
              <w:rPr>
                <w:noProof/>
                <w:webHidden/>
              </w:rPr>
              <w:fldChar w:fldCharType="begin"/>
            </w:r>
            <w:r w:rsidR="00D83439">
              <w:rPr>
                <w:noProof/>
                <w:webHidden/>
              </w:rPr>
              <w:instrText xml:space="preserve"> PAGEREF _Toc518916963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322FCCD2" w14:textId="06AB648A"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64" w:history="1">
            <w:r w:rsidR="00D83439" w:rsidRPr="003C01B0">
              <w:rPr>
                <w:rStyle w:val="Hyperlnk"/>
                <w:noProof/>
              </w:rPr>
              <w:t>2.19.1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_Toc518916964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6ED17565" w14:textId="056EDA13"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65" w:history="1">
            <w:r w:rsidR="00D83439" w:rsidRPr="003C01B0">
              <w:rPr>
                <w:rStyle w:val="Hyperlnk"/>
                <w:noProof/>
              </w:rPr>
              <w:t>2.19.2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_Toc518916965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74918D1D" w14:textId="3256F84A"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66" w:history="1">
            <w:r w:rsidR="00D83439" w:rsidRPr="003C01B0">
              <w:rPr>
                <w:rStyle w:val="Hyperlnk"/>
                <w:noProof/>
              </w:rPr>
              <w:t>2.20</w:t>
            </w:r>
            <w:r w:rsidR="00D83439">
              <w:rPr>
                <w:rFonts w:asciiTheme="minorHAnsi" w:eastAsiaTheme="minorEastAsia" w:hAnsiTheme="minorHAnsi" w:cstheme="minorBidi"/>
                <w:noProof/>
                <w:sz w:val="22"/>
                <w:szCs w:val="22"/>
              </w:rPr>
              <w:tab/>
            </w:r>
            <w:r w:rsidR="00D83439" w:rsidRPr="003C01B0">
              <w:rPr>
                <w:rStyle w:val="Hyperlnk"/>
                <w:noProof/>
              </w:rPr>
              <w:t>KrAPIc 3.2.3</w:t>
            </w:r>
            <w:r w:rsidR="00D83439">
              <w:rPr>
                <w:noProof/>
                <w:webHidden/>
              </w:rPr>
              <w:tab/>
            </w:r>
            <w:r w:rsidR="00D83439">
              <w:rPr>
                <w:noProof/>
                <w:webHidden/>
              </w:rPr>
              <w:fldChar w:fldCharType="begin"/>
            </w:r>
            <w:r w:rsidR="00D83439">
              <w:rPr>
                <w:noProof/>
                <w:webHidden/>
              </w:rPr>
              <w:instrText xml:space="preserve"> PAGEREF _Toc518916966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0EDF8142" w14:textId="5B7086BE"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67" w:history="1">
            <w:r w:rsidR="00D83439" w:rsidRPr="003C01B0">
              <w:rPr>
                <w:rStyle w:val="Hyperlnk"/>
                <w:noProof/>
              </w:rPr>
              <w:t>2.20.1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_Toc518916967 \h </w:instrText>
            </w:r>
            <w:r w:rsidR="00D83439">
              <w:rPr>
                <w:noProof/>
                <w:webHidden/>
              </w:rPr>
            </w:r>
            <w:r w:rsidR="00D83439">
              <w:rPr>
                <w:noProof/>
                <w:webHidden/>
              </w:rPr>
              <w:fldChar w:fldCharType="separate"/>
            </w:r>
            <w:r w:rsidR="00D83439">
              <w:rPr>
                <w:noProof/>
                <w:webHidden/>
              </w:rPr>
              <w:t>14</w:t>
            </w:r>
            <w:r w:rsidR="00D83439">
              <w:rPr>
                <w:noProof/>
                <w:webHidden/>
              </w:rPr>
              <w:fldChar w:fldCharType="end"/>
            </w:r>
          </w:hyperlink>
        </w:p>
        <w:p w14:paraId="2F6E6DDC" w14:textId="1E453F37"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68" w:history="1">
            <w:r w:rsidR="00D83439" w:rsidRPr="003C01B0">
              <w:rPr>
                <w:rStyle w:val="Hyperlnk"/>
                <w:noProof/>
              </w:rPr>
              <w:t>2.20.2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_Toc518916968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3A796332" w14:textId="72AE5097"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69" w:history="1">
            <w:r w:rsidR="00D83439" w:rsidRPr="003C01B0">
              <w:rPr>
                <w:rStyle w:val="Hyperlnk"/>
                <w:noProof/>
              </w:rPr>
              <w:t>2.21</w:t>
            </w:r>
            <w:r w:rsidR="00D83439">
              <w:rPr>
                <w:rFonts w:asciiTheme="minorHAnsi" w:eastAsiaTheme="minorEastAsia" w:hAnsiTheme="minorHAnsi" w:cstheme="minorBidi"/>
                <w:noProof/>
                <w:sz w:val="22"/>
                <w:szCs w:val="22"/>
              </w:rPr>
              <w:tab/>
            </w:r>
            <w:r w:rsidR="00D83439" w:rsidRPr="003C01B0">
              <w:rPr>
                <w:rStyle w:val="Hyperlnk"/>
                <w:noProof/>
              </w:rPr>
              <w:t>CUAP-L 3.1.0</w:t>
            </w:r>
            <w:r w:rsidR="00D83439">
              <w:rPr>
                <w:noProof/>
                <w:webHidden/>
              </w:rPr>
              <w:tab/>
            </w:r>
            <w:r w:rsidR="00D83439">
              <w:rPr>
                <w:noProof/>
                <w:webHidden/>
              </w:rPr>
              <w:fldChar w:fldCharType="begin"/>
            </w:r>
            <w:r w:rsidR="00D83439">
              <w:rPr>
                <w:noProof/>
                <w:webHidden/>
              </w:rPr>
              <w:instrText xml:space="preserve"> PAGEREF _Toc518916969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5DDF3992" w14:textId="6EDD9F83"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70" w:history="1">
            <w:r w:rsidR="00D83439" w:rsidRPr="003C01B0">
              <w:rPr>
                <w:rStyle w:val="Hyperlnk"/>
                <w:noProof/>
              </w:rPr>
              <w:t>2.21.1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_Toc518916970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57B09005" w14:textId="274C3EA8"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71" w:history="1">
            <w:r w:rsidR="00D83439" w:rsidRPr="003C01B0">
              <w:rPr>
                <w:rStyle w:val="Hyperlnk"/>
                <w:noProof/>
              </w:rPr>
              <w:t>2.21.2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_Toc518916971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2B9204EE" w14:textId="4EAE61CB"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72" w:history="1">
            <w:r w:rsidR="00D83439" w:rsidRPr="003C01B0">
              <w:rPr>
                <w:rStyle w:val="Hyperlnk"/>
                <w:noProof/>
              </w:rPr>
              <w:t>2.22</w:t>
            </w:r>
            <w:r w:rsidR="00D83439">
              <w:rPr>
                <w:rFonts w:asciiTheme="minorHAnsi" w:eastAsiaTheme="minorEastAsia" w:hAnsiTheme="minorHAnsi" w:cstheme="minorBidi"/>
                <w:noProof/>
                <w:sz w:val="22"/>
                <w:szCs w:val="22"/>
              </w:rPr>
              <w:tab/>
            </w:r>
            <w:r w:rsidR="00D83439" w:rsidRPr="003C01B0">
              <w:rPr>
                <w:rStyle w:val="Hyperlnk"/>
                <w:noProof/>
              </w:rPr>
              <w:t>FM Tunnel 2.3.0</w:t>
            </w:r>
            <w:r w:rsidR="00D83439">
              <w:rPr>
                <w:noProof/>
                <w:webHidden/>
              </w:rPr>
              <w:tab/>
            </w:r>
            <w:r w:rsidR="00D83439">
              <w:rPr>
                <w:noProof/>
                <w:webHidden/>
              </w:rPr>
              <w:fldChar w:fldCharType="begin"/>
            </w:r>
            <w:r w:rsidR="00D83439">
              <w:rPr>
                <w:noProof/>
                <w:webHidden/>
              </w:rPr>
              <w:instrText xml:space="preserve"> PAGEREF _Toc518916972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1BD3F4A2" w14:textId="3496A2A3"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73" w:history="1">
            <w:r w:rsidR="00D83439" w:rsidRPr="003C01B0">
              <w:rPr>
                <w:rStyle w:val="Hyperlnk"/>
                <w:noProof/>
              </w:rPr>
              <w:t>2.22.1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_Toc518916973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2D5C99FC" w14:textId="2A8A59D2"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74" w:history="1">
            <w:r w:rsidR="00D83439" w:rsidRPr="003C01B0">
              <w:rPr>
                <w:rStyle w:val="Hyperlnk"/>
                <w:noProof/>
              </w:rPr>
              <w:t>2.22.2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_Toc518916974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548C15B0" w14:textId="3616304D"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75" w:history="1">
            <w:r w:rsidR="00D83439" w:rsidRPr="003C01B0">
              <w:rPr>
                <w:rStyle w:val="Hyperlnk"/>
                <w:noProof/>
              </w:rPr>
              <w:t>2.23</w:t>
            </w:r>
            <w:r w:rsidR="00D83439">
              <w:rPr>
                <w:rFonts w:asciiTheme="minorHAnsi" w:eastAsiaTheme="minorEastAsia" w:hAnsiTheme="minorHAnsi" w:cstheme="minorBidi"/>
                <w:noProof/>
                <w:sz w:val="22"/>
                <w:szCs w:val="22"/>
              </w:rPr>
              <w:tab/>
            </w:r>
            <w:r w:rsidR="00D83439" w:rsidRPr="003C01B0">
              <w:rPr>
                <w:rStyle w:val="Hyperlnk"/>
                <w:noProof/>
              </w:rPr>
              <w:t>FM NetFilter 2.3.0</w:t>
            </w:r>
            <w:r w:rsidR="00D83439">
              <w:rPr>
                <w:noProof/>
                <w:webHidden/>
              </w:rPr>
              <w:tab/>
            </w:r>
            <w:r w:rsidR="00D83439">
              <w:rPr>
                <w:noProof/>
                <w:webHidden/>
              </w:rPr>
              <w:fldChar w:fldCharType="begin"/>
            </w:r>
            <w:r w:rsidR="00D83439">
              <w:rPr>
                <w:noProof/>
                <w:webHidden/>
              </w:rPr>
              <w:instrText xml:space="preserve"> PAGEREF _Toc518916975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1D28E32C" w14:textId="39B96528"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76" w:history="1">
            <w:r w:rsidR="00D83439" w:rsidRPr="003C01B0">
              <w:rPr>
                <w:rStyle w:val="Hyperlnk"/>
                <w:noProof/>
              </w:rPr>
              <w:t>2.23.1</w:t>
            </w:r>
            <w:r w:rsidR="00D83439">
              <w:rPr>
                <w:rFonts w:asciiTheme="minorHAnsi" w:eastAsiaTheme="minorEastAsia" w:hAnsiTheme="minorHAnsi" w:cstheme="minorBidi"/>
                <w:noProof/>
                <w:sz w:val="22"/>
                <w:szCs w:val="22"/>
              </w:rPr>
              <w:tab/>
            </w:r>
            <w:r w:rsidR="00D83439" w:rsidRPr="003C01B0">
              <w:rPr>
                <w:rStyle w:val="Hyperlnk"/>
                <w:noProof/>
              </w:rPr>
              <w:t>Versionsnivå</w:t>
            </w:r>
            <w:r w:rsidR="00D83439">
              <w:rPr>
                <w:noProof/>
                <w:webHidden/>
              </w:rPr>
              <w:tab/>
            </w:r>
            <w:r w:rsidR="00D83439">
              <w:rPr>
                <w:noProof/>
                <w:webHidden/>
              </w:rPr>
              <w:fldChar w:fldCharType="begin"/>
            </w:r>
            <w:r w:rsidR="00D83439">
              <w:rPr>
                <w:noProof/>
                <w:webHidden/>
              </w:rPr>
              <w:instrText xml:space="preserve"> PAGEREF _Toc518916976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449FC77B" w14:textId="5A3989DC" w:rsidR="00D83439" w:rsidRDefault="00F91B2D">
          <w:pPr>
            <w:pStyle w:val="Innehll3"/>
            <w:tabs>
              <w:tab w:val="left" w:pos="1320"/>
              <w:tab w:val="right" w:leader="dot" w:pos="9203"/>
            </w:tabs>
            <w:rPr>
              <w:rFonts w:asciiTheme="minorHAnsi" w:eastAsiaTheme="minorEastAsia" w:hAnsiTheme="minorHAnsi" w:cstheme="minorBidi"/>
              <w:noProof/>
              <w:sz w:val="22"/>
              <w:szCs w:val="22"/>
            </w:rPr>
          </w:pPr>
          <w:hyperlink w:anchor="_Toc518916977" w:history="1">
            <w:r w:rsidR="00D83439" w:rsidRPr="003C01B0">
              <w:rPr>
                <w:rStyle w:val="Hyperlnk"/>
                <w:noProof/>
              </w:rPr>
              <w:t>2.23.2</w:t>
            </w:r>
            <w:r w:rsidR="00D83439">
              <w:rPr>
                <w:rFonts w:asciiTheme="minorHAnsi" w:eastAsiaTheme="minorEastAsia" w:hAnsiTheme="minorHAnsi" w:cstheme="minorBidi"/>
                <w:noProof/>
                <w:sz w:val="22"/>
                <w:szCs w:val="22"/>
              </w:rPr>
              <w:tab/>
            </w:r>
            <w:r w:rsidR="00D83439" w:rsidRPr="003C01B0">
              <w:rPr>
                <w:rStyle w:val="Hyperlnk"/>
                <w:noProof/>
              </w:rPr>
              <w:t>Sårbarheter</w:t>
            </w:r>
            <w:r w:rsidR="00D83439">
              <w:rPr>
                <w:noProof/>
                <w:webHidden/>
              </w:rPr>
              <w:tab/>
            </w:r>
            <w:r w:rsidR="00D83439">
              <w:rPr>
                <w:noProof/>
                <w:webHidden/>
              </w:rPr>
              <w:fldChar w:fldCharType="begin"/>
            </w:r>
            <w:r w:rsidR="00D83439">
              <w:rPr>
                <w:noProof/>
                <w:webHidden/>
              </w:rPr>
              <w:instrText xml:space="preserve"> PAGEREF _Toc518916977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40B491E0" w14:textId="1B38953D" w:rsidR="00D83439" w:rsidRDefault="00F91B2D">
          <w:pPr>
            <w:pStyle w:val="Innehll1"/>
            <w:tabs>
              <w:tab w:val="left" w:pos="400"/>
              <w:tab w:val="right" w:leader="dot" w:pos="9203"/>
            </w:tabs>
            <w:rPr>
              <w:rFonts w:asciiTheme="minorHAnsi" w:eastAsiaTheme="minorEastAsia" w:hAnsiTheme="minorHAnsi" w:cstheme="minorBidi"/>
              <w:noProof/>
              <w:sz w:val="22"/>
              <w:szCs w:val="22"/>
            </w:rPr>
          </w:pPr>
          <w:hyperlink w:anchor="_Toc518916978" w:history="1">
            <w:r w:rsidR="00D83439" w:rsidRPr="003C01B0">
              <w:rPr>
                <w:rStyle w:val="Hyperlnk"/>
                <w:noProof/>
              </w:rPr>
              <w:t>3</w:t>
            </w:r>
            <w:r w:rsidR="00D83439">
              <w:rPr>
                <w:rFonts w:asciiTheme="minorHAnsi" w:eastAsiaTheme="minorEastAsia" w:hAnsiTheme="minorHAnsi" w:cstheme="minorBidi"/>
                <w:noProof/>
                <w:sz w:val="22"/>
                <w:szCs w:val="22"/>
              </w:rPr>
              <w:tab/>
            </w:r>
            <w:r w:rsidR="00D83439" w:rsidRPr="003C01B0">
              <w:rPr>
                <w:rStyle w:val="Hyperlnk"/>
                <w:noProof/>
              </w:rPr>
              <w:t>Summering</w:t>
            </w:r>
            <w:r w:rsidR="00D83439">
              <w:rPr>
                <w:noProof/>
                <w:webHidden/>
              </w:rPr>
              <w:tab/>
            </w:r>
            <w:r w:rsidR="00D83439">
              <w:rPr>
                <w:noProof/>
                <w:webHidden/>
              </w:rPr>
              <w:fldChar w:fldCharType="begin"/>
            </w:r>
            <w:r w:rsidR="00D83439">
              <w:rPr>
                <w:noProof/>
                <w:webHidden/>
              </w:rPr>
              <w:instrText xml:space="preserve"> PAGEREF _Toc518916978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6A4D1032" w14:textId="137DC5D7"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79" w:history="1">
            <w:r w:rsidR="00D83439" w:rsidRPr="003C01B0">
              <w:rPr>
                <w:rStyle w:val="Hyperlnk"/>
                <w:noProof/>
              </w:rPr>
              <w:t>3.1</w:t>
            </w:r>
            <w:r w:rsidR="00D83439">
              <w:rPr>
                <w:rFonts w:asciiTheme="minorHAnsi" w:eastAsiaTheme="minorEastAsia" w:hAnsiTheme="minorHAnsi" w:cstheme="minorBidi"/>
                <w:noProof/>
                <w:sz w:val="22"/>
                <w:szCs w:val="22"/>
              </w:rPr>
              <w:tab/>
            </w:r>
            <w:r w:rsidR="00D83439" w:rsidRPr="003C01B0">
              <w:rPr>
                <w:rStyle w:val="Hyperlnk"/>
                <w:noProof/>
              </w:rPr>
              <w:t>Rekommendationer hårdvara</w:t>
            </w:r>
            <w:r w:rsidR="00D83439">
              <w:rPr>
                <w:noProof/>
                <w:webHidden/>
              </w:rPr>
              <w:tab/>
            </w:r>
            <w:r w:rsidR="00D83439">
              <w:rPr>
                <w:noProof/>
                <w:webHidden/>
              </w:rPr>
              <w:fldChar w:fldCharType="begin"/>
            </w:r>
            <w:r w:rsidR="00D83439">
              <w:rPr>
                <w:noProof/>
                <w:webHidden/>
              </w:rPr>
              <w:instrText xml:space="preserve"> PAGEREF _Toc518916979 \h </w:instrText>
            </w:r>
            <w:r w:rsidR="00D83439">
              <w:rPr>
                <w:noProof/>
                <w:webHidden/>
              </w:rPr>
            </w:r>
            <w:r w:rsidR="00D83439">
              <w:rPr>
                <w:noProof/>
                <w:webHidden/>
              </w:rPr>
              <w:fldChar w:fldCharType="separate"/>
            </w:r>
            <w:r w:rsidR="00D83439">
              <w:rPr>
                <w:noProof/>
                <w:webHidden/>
              </w:rPr>
              <w:t>15</w:t>
            </w:r>
            <w:r w:rsidR="00D83439">
              <w:rPr>
                <w:noProof/>
                <w:webHidden/>
              </w:rPr>
              <w:fldChar w:fldCharType="end"/>
            </w:r>
          </w:hyperlink>
        </w:p>
        <w:p w14:paraId="2973357E" w14:textId="6E45074C"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80" w:history="1">
            <w:r w:rsidR="00D83439" w:rsidRPr="003C01B0">
              <w:rPr>
                <w:rStyle w:val="Hyperlnk"/>
                <w:noProof/>
              </w:rPr>
              <w:t>3.2</w:t>
            </w:r>
            <w:r w:rsidR="00D83439">
              <w:rPr>
                <w:rFonts w:asciiTheme="minorHAnsi" w:eastAsiaTheme="minorEastAsia" w:hAnsiTheme="minorHAnsi" w:cstheme="minorBidi"/>
                <w:noProof/>
                <w:sz w:val="22"/>
                <w:szCs w:val="22"/>
              </w:rPr>
              <w:tab/>
            </w:r>
            <w:r w:rsidR="00D83439" w:rsidRPr="003C01B0">
              <w:rPr>
                <w:rStyle w:val="Hyperlnk"/>
                <w:noProof/>
              </w:rPr>
              <w:t>Rekommendationer Mjukvara</w:t>
            </w:r>
            <w:r w:rsidR="00D83439">
              <w:rPr>
                <w:noProof/>
                <w:webHidden/>
              </w:rPr>
              <w:tab/>
            </w:r>
            <w:r w:rsidR="00D83439">
              <w:rPr>
                <w:noProof/>
                <w:webHidden/>
              </w:rPr>
              <w:fldChar w:fldCharType="begin"/>
            </w:r>
            <w:r w:rsidR="00D83439">
              <w:rPr>
                <w:noProof/>
                <w:webHidden/>
              </w:rPr>
              <w:instrText xml:space="preserve"> PAGEREF _Toc518916980 \h </w:instrText>
            </w:r>
            <w:r w:rsidR="00D83439">
              <w:rPr>
                <w:noProof/>
                <w:webHidden/>
              </w:rPr>
            </w:r>
            <w:r w:rsidR="00D83439">
              <w:rPr>
                <w:noProof/>
                <w:webHidden/>
              </w:rPr>
              <w:fldChar w:fldCharType="separate"/>
            </w:r>
            <w:r w:rsidR="00D83439">
              <w:rPr>
                <w:noProof/>
                <w:webHidden/>
              </w:rPr>
              <w:t>16</w:t>
            </w:r>
            <w:r w:rsidR="00D83439">
              <w:rPr>
                <w:noProof/>
                <w:webHidden/>
              </w:rPr>
              <w:fldChar w:fldCharType="end"/>
            </w:r>
          </w:hyperlink>
        </w:p>
        <w:p w14:paraId="43D7E8C2" w14:textId="55018DB4" w:rsidR="00D83439" w:rsidRDefault="00F91B2D">
          <w:pPr>
            <w:pStyle w:val="Innehll1"/>
            <w:tabs>
              <w:tab w:val="left" w:pos="400"/>
              <w:tab w:val="right" w:leader="dot" w:pos="9203"/>
            </w:tabs>
            <w:rPr>
              <w:rFonts w:asciiTheme="minorHAnsi" w:eastAsiaTheme="minorEastAsia" w:hAnsiTheme="minorHAnsi" w:cstheme="minorBidi"/>
              <w:noProof/>
              <w:sz w:val="22"/>
              <w:szCs w:val="22"/>
            </w:rPr>
          </w:pPr>
          <w:hyperlink w:anchor="_Toc518916981" w:history="1">
            <w:r w:rsidR="00D83439" w:rsidRPr="003C01B0">
              <w:rPr>
                <w:rStyle w:val="Hyperlnk"/>
                <w:noProof/>
              </w:rPr>
              <w:t>4</w:t>
            </w:r>
            <w:r w:rsidR="00D83439">
              <w:rPr>
                <w:rFonts w:asciiTheme="minorHAnsi" w:eastAsiaTheme="minorEastAsia" w:hAnsiTheme="minorHAnsi" w:cstheme="minorBidi"/>
                <w:noProof/>
                <w:sz w:val="22"/>
                <w:szCs w:val="22"/>
              </w:rPr>
              <w:tab/>
            </w:r>
            <w:r w:rsidR="00D83439" w:rsidRPr="003C01B0">
              <w:rPr>
                <w:rStyle w:val="Hyperlnk"/>
                <w:noProof/>
              </w:rPr>
              <w:t>Beskrivning av kontroller</w:t>
            </w:r>
            <w:r w:rsidR="00D83439">
              <w:rPr>
                <w:noProof/>
                <w:webHidden/>
              </w:rPr>
              <w:tab/>
            </w:r>
            <w:r w:rsidR="00D83439">
              <w:rPr>
                <w:noProof/>
                <w:webHidden/>
              </w:rPr>
              <w:fldChar w:fldCharType="begin"/>
            </w:r>
            <w:r w:rsidR="00D83439">
              <w:rPr>
                <w:noProof/>
                <w:webHidden/>
              </w:rPr>
              <w:instrText xml:space="preserve"> PAGEREF _Toc518916981 \h </w:instrText>
            </w:r>
            <w:r w:rsidR="00D83439">
              <w:rPr>
                <w:noProof/>
                <w:webHidden/>
              </w:rPr>
            </w:r>
            <w:r w:rsidR="00D83439">
              <w:rPr>
                <w:noProof/>
                <w:webHidden/>
              </w:rPr>
              <w:fldChar w:fldCharType="separate"/>
            </w:r>
            <w:r w:rsidR="00D83439">
              <w:rPr>
                <w:noProof/>
                <w:webHidden/>
              </w:rPr>
              <w:t>16</w:t>
            </w:r>
            <w:r w:rsidR="00D83439">
              <w:rPr>
                <w:noProof/>
                <w:webHidden/>
              </w:rPr>
              <w:fldChar w:fldCharType="end"/>
            </w:r>
          </w:hyperlink>
        </w:p>
        <w:p w14:paraId="4D0926FA" w14:textId="2617DC05" w:rsidR="00D83439" w:rsidRDefault="00F91B2D">
          <w:pPr>
            <w:pStyle w:val="Innehll2"/>
            <w:tabs>
              <w:tab w:val="left" w:pos="880"/>
              <w:tab w:val="right" w:leader="dot" w:pos="9203"/>
            </w:tabs>
            <w:rPr>
              <w:rFonts w:asciiTheme="minorHAnsi" w:eastAsiaTheme="minorEastAsia" w:hAnsiTheme="minorHAnsi" w:cstheme="minorBidi"/>
              <w:noProof/>
              <w:sz w:val="22"/>
              <w:szCs w:val="22"/>
            </w:rPr>
          </w:pPr>
          <w:hyperlink w:anchor="_Toc518916982" w:history="1">
            <w:r w:rsidR="00D83439" w:rsidRPr="003C01B0">
              <w:rPr>
                <w:rStyle w:val="Hyperlnk"/>
                <w:noProof/>
              </w:rPr>
              <w:t>4.1</w:t>
            </w:r>
            <w:r w:rsidR="00D83439">
              <w:rPr>
                <w:rFonts w:asciiTheme="minorHAnsi" w:eastAsiaTheme="minorEastAsia" w:hAnsiTheme="minorHAnsi" w:cstheme="minorBidi"/>
                <w:noProof/>
                <w:sz w:val="22"/>
                <w:szCs w:val="22"/>
              </w:rPr>
              <w:tab/>
            </w:r>
            <w:r w:rsidR="00D83439" w:rsidRPr="003C01B0">
              <w:rPr>
                <w:rStyle w:val="Hyperlnk"/>
                <w:noProof/>
              </w:rPr>
              <w:t>Hård &amp; mjukvara</w:t>
            </w:r>
            <w:r w:rsidR="00D83439">
              <w:rPr>
                <w:noProof/>
                <w:webHidden/>
              </w:rPr>
              <w:tab/>
            </w:r>
            <w:r w:rsidR="00D83439">
              <w:rPr>
                <w:noProof/>
                <w:webHidden/>
              </w:rPr>
              <w:fldChar w:fldCharType="begin"/>
            </w:r>
            <w:r w:rsidR="00D83439">
              <w:rPr>
                <w:noProof/>
                <w:webHidden/>
              </w:rPr>
              <w:instrText xml:space="preserve"> PAGEREF _Toc518916982 \h </w:instrText>
            </w:r>
            <w:r w:rsidR="00D83439">
              <w:rPr>
                <w:noProof/>
                <w:webHidden/>
              </w:rPr>
            </w:r>
            <w:r w:rsidR="00D83439">
              <w:rPr>
                <w:noProof/>
                <w:webHidden/>
              </w:rPr>
              <w:fldChar w:fldCharType="separate"/>
            </w:r>
            <w:r w:rsidR="00D83439">
              <w:rPr>
                <w:noProof/>
                <w:webHidden/>
              </w:rPr>
              <w:t>16</w:t>
            </w:r>
            <w:r w:rsidR="00D83439">
              <w:rPr>
                <w:noProof/>
                <w:webHidden/>
              </w:rPr>
              <w:fldChar w:fldCharType="end"/>
            </w:r>
          </w:hyperlink>
        </w:p>
        <w:p w14:paraId="17FA37C6" w14:textId="30F79BD0" w:rsidR="009C7881" w:rsidRDefault="004B12F5" w:rsidP="00070CFA">
          <w:r w:rsidRPr="00B60DDD">
            <w:rPr>
              <w:b/>
              <w:bCs/>
              <w:noProof/>
              <w:sz w:val="16"/>
              <w:szCs w:val="16"/>
            </w:rPr>
            <w:fldChar w:fldCharType="end"/>
          </w:r>
        </w:p>
      </w:sdtContent>
    </w:sdt>
    <w:p w14:paraId="6BF915EE" w14:textId="77777777" w:rsidR="009C7881" w:rsidRPr="009C7881" w:rsidRDefault="009C7881" w:rsidP="009C7881"/>
    <w:p w14:paraId="06B03DB9" w14:textId="77777777" w:rsidR="009C7881" w:rsidRPr="009C7881" w:rsidRDefault="009C7881" w:rsidP="009C7881"/>
    <w:p w14:paraId="579ADF84" w14:textId="77777777" w:rsidR="009C7881" w:rsidRPr="009C7881" w:rsidRDefault="009C7881" w:rsidP="009C7881"/>
    <w:p w14:paraId="4E1F31CE" w14:textId="77777777" w:rsidR="009C7881" w:rsidRPr="009C7881" w:rsidRDefault="009C7881" w:rsidP="009C7881"/>
    <w:p w14:paraId="65CEFAD3" w14:textId="77777777" w:rsidR="009C7881" w:rsidRPr="009C7881" w:rsidRDefault="009C7881" w:rsidP="009C7881"/>
    <w:p w14:paraId="5CC6206C" w14:textId="77777777" w:rsidR="009C7881" w:rsidRPr="009C7881" w:rsidRDefault="009C7881" w:rsidP="009C7881"/>
    <w:p w14:paraId="40D09332" w14:textId="77777777" w:rsidR="009C7881" w:rsidRPr="009C7881" w:rsidRDefault="009C7881" w:rsidP="009C7881"/>
    <w:p w14:paraId="03C59B4C" w14:textId="77777777" w:rsidR="009C7881" w:rsidRPr="009C7881" w:rsidRDefault="009C7881" w:rsidP="009C7881"/>
    <w:p w14:paraId="05FB1E38" w14:textId="77777777" w:rsidR="009C7881" w:rsidRPr="009C7881" w:rsidRDefault="009C7881" w:rsidP="009C7881"/>
    <w:p w14:paraId="0B81FF1F" w14:textId="77777777" w:rsidR="009C7881" w:rsidRPr="009C7881" w:rsidRDefault="009C7881" w:rsidP="009C7881"/>
    <w:p w14:paraId="4758CDA4" w14:textId="77777777" w:rsidR="009C7881" w:rsidRPr="009C7881" w:rsidRDefault="009C7881" w:rsidP="009C7881"/>
    <w:p w14:paraId="0E769737" w14:textId="77777777" w:rsidR="009C7881" w:rsidRPr="009C7881" w:rsidRDefault="009C7881" w:rsidP="009C7881"/>
    <w:p w14:paraId="22814EDD" w14:textId="77777777" w:rsidR="009C7881" w:rsidRPr="009C7881" w:rsidRDefault="009C7881" w:rsidP="009C7881"/>
    <w:p w14:paraId="09DF9F45" w14:textId="77777777" w:rsidR="009C7881" w:rsidRPr="009C7881" w:rsidRDefault="009C7881" w:rsidP="009C7881"/>
    <w:p w14:paraId="5AE43D49" w14:textId="77777777" w:rsidR="009C7881" w:rsidRPr="009C7881" w:rsidRDefault="009C7881" w:rsidP="009C7881"/>
    <w:p w14:paraId="5B11EC70" w14:textId="77777777" w:rsidR="009C7881" w:rsidRPr="009C7881" w:rsidRDefault="009C7881" w:rsidP="009C7881"/>
    <w:p w14:paraId="2E97D7A4" w14:textId="77777777" w:rsidR="009C7881" w:rsidRPr="009C7881" w:rsidRDefault="009C7881" w:rsidP="009C7881"/>
    <w:p w14:paraId="1C8031EF" w14:textId="77777777" w:rsidR="009C7881" w:rsidRPr="009C7881" w:rsidRDefault="009C7881" w:rsidP="009C7881"/>
    <w:p w14:paraId="47933590" w14:textId="77777777" w:rsidR="009C7881" w:rsidRPr="009C7881" w:rsidRDefault="009C7881" w:rsidP="009C7881"/>
    <w:p w14:paraId="7C149A10" w14:textId="77777777" w:rsidR="009C7881" w:rsidRPr="009C7881" w:rsidRDefault="009C7881" w:rsidP="009C7881"/>
    <w:p w14:paraId="2D6A38C3" w14:textId="4C0986E4" w:rsidR="00843CF7" w:rsidRDefault="00843CF7">
      <w:r>
        <w:br w:type="page"/>
      </w:r>
    </w:p>
    <w:p w14:paraId="5D2E3EF7" w14:textId="6FF22D77" w:rsidR="001A1FF9" w:rsidRDefault="00C3557D" w:rsidP="003A1139">
      <w:pPr>
        <w:pStyle w:val="Rubrik1"/>
        <w:numPr>
          <w:ilvl w:val="0"/>
          <w:numId w:val="11"/>
        </w:numPr>
      </w:pPr>
      <w:bookmarkStart w:id="2" w:name="_Toc518916862"/>
      <w:r>
        <w:lastRenderedPageBreak/>
        <w:t xml:space="preserve">Hårdvara </w:t>
      </w:r>
      <w:r w:rsidR="00B636B2">
        <w:t>Veckovis kontroll</w:t>
      </w:r>
      <w:bookmarkEnd w:id="2"/>
    </w:p>
    <w:p w14:paraId="65F22950" w14:textId="796E38D5" w:rsidR="00B15B82" w:rsidRPr="00B15B82" w:rsidRDefault="00B15B82" w:rsidP="00B15B82">
      <w:r>
        <w:t xml:space="preserve">Då det inte kommer ut CVE eller andra definitioner av sårbarhet lika ofta som till t.ex. mjukvara så blir det desto mer manuellt arbete för att få fram den information som önskas för hårdvara. </w:t>
      </w:r>
      <w:r w:rsidR="004C1817">
        <w:t xml:space="preserve">När det gäller mjukvara finns det ofta definitioner på sidor så som </w:t>
      </w:r>
      <w:hyperlink r:id="rId8" w:history="1">
        <w:r w:rsidR="004C1817" w:rsidRPr="004E34B9">
          <w:rPr>
            <w:rStyle w:val="Hyperlnk"/>
          </w:rPr>
          <w:t>https://www.cvedetails.com/index.php</w:t>
        </w:r>
      </w:hyperlink>
      <w:r w:rsidR="004C1817">
        <w:t xml:space="preserve"> vilket gör att information är lite mer lättillgänglig. </w:t>
      </w:r>
    </w:p>
    <w:p w14:paraId="1240A912" w14:textId="55A2D308" w:rsidR="00B15B82" w:rsidRDefault="00B15B82" w:rsidP="00B15B82"/>
    <w:p w14:paraId="6286BC49" w14:textId="77777777" w:rsidR="00B15B82" w:rsidRPr="00B15B82" w:rsidRDefault="00B15B82" w:rsidP="00B15B82"/>
    <w:p w14:paraId="152E3032" w14:textId="4752FD96" w:rsidR="00787080" w:rsidRDefault="002773E5" w:rsidP="003A1139">
      <w:pPr>
        <w:pStyle w:val="Rubrik2"/>
        <w:numPr>
          <w:ilvl w:val="1"/>
          <w:numId w:val="12"/>
        </w:numPr>
      </w:pPr>
      <w:bookmarkStart w:id="3" w:name="_Toc518916863"/>
      <w:r>
        <w:t>Comex KT2</w:t>
      </w:r>
      <w:bookmarkEnd w:id="3"/>
      <w:r w:rsidR="004C1817">
        <w:t xml:space="preserve"> </w:t>
      </w:r>
    </w:p>
    <w:p w14:paraId="6C7CC961" w14:textId="5B1C92EE" w:rsidR="002773E5" w:rsidRPr="002773E5" w:rsidRDefault="002773E5" w:rsidP="002773E5">
      <w:r>
        <w:t xml:space="preserve">Länk: </w:t>
      </w:r>
      <w:hyperlink r:id="rId9" w:history="1">
        <w:r w:rsidRPr="004E34B9">
          <w:rPr>
            <w:rStyle w:val="Hyperlnk"/>
          </w:rPr>
          <w:t>http://www.comex.se/index.php/sv/produkter/forsvar/datasakerhet/comex-biosec-reader</w:t>
        </w:r>
      </w:hyperlink>
      <w:r>
        <w:t xml:space="preserve"> </w:t>
      </w:r>
    </w:p>
    <w:p w14:paraId="7D3B0DD0" w14:textId="5BC9526E" w:rsidR="00787080" w:rsidRDefault="004C1817" w:rsidP="003A1139">
      <w:pPr>
        <w:pStyle w:val="Rubrik3"/>
        <w:numPr>
          <w:ilvl w:val="2"/>
          <w:numId w:val="16"/>
        </w:numPr>
      </w:pPr>
      <w:bookmarkStart w:id="4" w:name="_Toc518916864"/>
      <w:r>
        <w:t>Versionsnivå</w:t>
      </w:r>
      <w:bookmarkEnd w:id="4"/>
    </w:p>
    <w:p w14:paraId="3182C318" w14:textId="2A3E2DFA" w:rsidR="0050010F" w:rsidRDefault="00C91DF1" w:rsidP="00EA50D6">
      <w:r>
        <w:t xml:space="preserve">Nuvarande nivå av hårdvara ser ut att vara den som fortsatt kommer nyttjas, därför finns ingen rekommendation här. </w:t>
      </w:r>
    </w:p>
    <w:p w14:paraId="76E448DD" w14:textId="77777777" w:rsidR="002773E5" w:rsidRPr="00C91DF1" w:rsidRDefault="002773E5" w:rsidP="00EA50D6"/>
    <w:p w14:paraId="5F2FDE5C" w14:textId="190AAC1F" w:rsidR="00B442C9" w:rsidRDefault="004C1817" w:rsidP="003A1139">
      <w:pPr>
        <w:pStyle w:val="Rubrik3"/>
        <w:numPr>
          <w:ilvl w:val="2"/>
          <w:numId w:val="17"/>
        </w:numPr>
      </w:pPr>
      <w:bookmarkStart w:id="5" w:name="_Toc518916865"/>
      <w:r>
        <w:t>Sårbarhet</w:t>
      </w:r>
      <w:bookmarkStart w:id="6" w:name="_GoBack"/>
      <w:bookmarkEnd w:id="5"/>
      <w:bookmarkEnd w:id="6"/>
    </w:p>
    <w:p w14:paraId="297ED65D" w14:textId="674CD5ED" w:rsidR="00477513" w:rsidRDefault="00C91DF1" w:rsidP="00C91DF1">
      <w:pPr>
        <w:widowControl w:val="0"/>
        <w:autoSpaceDE w:val="0"/>
        <w:autoSpaceDN w:val="0"/>
        <w:adjustRightInd w:val="0"/>
        <w:spacing w:before="100" w:after="100"/>
      </w:pPr>
      <w:r>
        <w:t xml:space="preserve">Inga sårbarheter funna vid traditionell sökning. </w:t>
      </w:r>
    </w:p>
    <w:p w14:paraId="09B7CBFA" w14:textId="6B18F85B" w:rsidR="00C3557D" w:rsidRDefault="00C3557D" w:rsidP="00C91DF1">
      <w:pPr>
        <w:widowControl w:val="0"/>
        <w:autoSpaceDE w:val="0"/>
        <w:autoSpaceDN w:val="0"/>
        <w:adjustRightInd w:val="0"/>
        <w:spacing w:before="100" w:after="100"/>
      </w:pPr>
    </w:p>
    <w:p w14:paraId="37FCA04A" w14:textId="2CF3E774" w:rsidR="00C3557D" w:rsidRDefault="00C3557D" w:rsidP="00C3557D">
      <w:pPr>
        <w:pStyle w:val="Rubrik2"/>
        <w:numPr>
          <w:ilvl w:val="1"/>
          <w:numId w:val="17"/>
        </w:numPr>
      </w:pPr>
      <w:bookmarkStart w:id="7" w:name="_Toc518916866"/>
      <w:r>
        <w:t>Dell NX3220</w:t>
      </w:r>
      <w:bookmarkEnd w:id="7"/>
    </w:p>
    <w:p w14:paraId="240317B2" w14:textId="6A70C52D" w:rsidR="00C3557D" w:rsidRDefault="00C3557D" w:rsidP="00C3557D">
      <w:r>
        <w:t>Länk:</w:t>
      </w:r>
      <w:r w:rsidR="0019274E">
        <w:t xml:space="preserve"> </w:t>
      </w:r>
      <w:hyperlink r:id="rId10" w:history="1">
        <w:r w:rsidR="0019274E" w:rsidRPr="00AF7E02">
          <w:rPr>
            <w:rStyle w:val="Hyperlnk"/>
          </w:rPr>
          <w:t>https://www.dell.com/en-us/work/shop/cty/powervault-nx3200-network-attached-storage/spd/powervault-nx3200</w:t>
        </w:r>
      </w:hyperlink>
      <w:r w:rsidR="0019274E">
        <w:t xml:space="preserve"> </w:t>
      </w:r>
    </w:p>
    <w:p w14:paraId="398E5941" w14:textId="2502D4C7" w:rsidR="00C3557D" w:rsidRDefault="00C3557D" w:rsidP="00C3557D"/>
    <w:p w14:paraId="78A998AD" w14:textId="0C94CE6B" w:rsidR="00C3557D" w:rsidRDefault="00C3557D" w:rsidP="00C3557D">
      <w:pPr>
        <w:pStyle w:val="Rubrik3"/>
        <w:numPr>
          <w:ilvl w:val="2"/>
          <w:numId w:val="17"/>
        </w:numPr>
      </w:pPr>
      <w:bookmarkStart w:id="8" w:name="_Toc518916867"/>
      <w:r>
        <w:t>Versionsnivå</w:t>
      </w:r>
      <w:bookmarkEnd w:id="8"/>
    </w:p>
    <w:p w14:paraId="43BF8FF3" w14:textId="1C70C584" w:rsidR="00C3557D" w:rsidRDefault="0019274E" w:rsidP="00C3557D">
      <w:r>
        <w:t>Ingen ytterligare information funnen om den specifika modellen.</w:t>
      </w:r>
    </w:p>
    <w:p w14:paraId="25E200A7" w14:textId="744F5D4E" w:rsidR="00C3557D" w:rsidRDefault="00C3557D" w:rsidP="00C3557D"/>
    <w:p w14:paraId="23BB721F" w14:textId="24D535F5" w:rsidR="00C3557D" w:rsidRDefault="00C3557D" w:rsidP="00C3557D">
      <w:pPr>
        <w:pStyle w:val="Rubrik3"/>
        <w:numPr>
          <w:ilvl w:val="2"/>
          <w:numId w:val="17"/>
        </w:numPr>
      </w:pPr>
      <w:bookmarkStart w:id="9" w:name="_Toc518916868"/>
      <w:r>
        <w:t>Sårbarhet</w:t>
      </w:r>
      <w:bookmarkEnd w:id="9"/>
    </w:p>
    <w:p w14:paraId="2283AE54" w14:textId="7C2A6336" w:rsidR="00C3557D" w:rsidRDefault="0019274E" w:rsidP="00C3557D">
      <w:r>
        <w:t>Inga sårbarheter funna vid traditionell sökning.</w:t>
      </w:r>
    </w:p>
    <w:p w14:paraId="4DA93B31" w14:textId="5169A252" w:rsidR="00C3557D" w:rsidRDefault="00C3557D" w:rsidP="00C3557D"/>
    <w:p w14:paraId="2F54A433" w14:textId="4A5EC5AD" w:rsidR="00663971" w:rsidRPr="00314250" w:rsidRDefault="00663971" w:rsidP="003A1139">
      <w:pPr>
        <w:pStyle w:val="Rubrik2"/>
        <w:numPr>
          <w:ilvl w:val="1"/>
          <w:numId w:val="12"/>
        </w:numPr>
        <w:rPr>
          <w:lang w:val="en-US"/>
        </w:rPr>
      </w:pPr>
      <w:bookmarkStart w:id="10" w:name="_Toc518916869"/>
      <w:r w:rsidRPr="00314250">
        <w:rPr>
          <w:lang w:val="en-US"/>
        </w:rPr>
        <w:t>Dell PowerEdge R220</w:t>
      </w:r>
      <w:bookmarkEnd w:id="10"/>
      <w:r w:rsidRPr="00314250">
        <w:rPr>
          <w:lang w:val="en-US"/>
        </w:rPr>
        <w:t xml:space="preserve"> </w:t>
      </w:r>
    </w:p>
    <w:p w14:paraId="5D2C1284" w14:textId="793DA454" w:rsidR="00663971" w:rsidRPr="00044002" w:rsidRDefault="00663971" w:rsidP="00663971">
      <w:r w:rsidRPr="00044002">
        <w:t xml:space="preserve">Länk: </w:t>
      </w:r>
      <w:hyperlink r:id="rId11" w:history="1">
        <w:r w:rsidRPr="00044002">
          <w:rPr>
            <w:rStyle w:val="Hyperlnk"/>
          </w:rPr>
          <w:t>http://www.dell.com/se/foretag/p/poweredge-r220/pd</w:t>
        </w:r>
      </w:hyperlink>
      <w:r w:rsidRPr="00044002">
        <w:t xml:space="preserve"> </w:t>
      </w:r>
    </w:p>
    <w:p w14:paraId="7ECF318F" w14:textId="77777777" w:rsidR="00663971" w:rsidRDefault="00663971" w:rsidP="003A1139">
      <w:pPr>
        <w:pStyle w:val="Rubrik3"/>
        <w:numPr>
          <w:ilvl w:val="2"/>
          <w:numId w:val="12"/>
        </w:numPr>
      </w:pPr>
      <w:bookmarkStart w:id="11" w:name="_Toc518916870"/>
      <w:r>
        <w:t>Versionsnivå</w:t>
      </w:r>
      <w:bookmarkEnd w:id="11"/>
    </w:p>
    <w:p w14:paraId="6DAD3275" w14:textId="00E1926C" w:rsidR="00663971" w:rsidRDefault="00663971" w:rsidP="00663971">
      <w:r>
        <w:t xml:space="preserve">Rekommendation från tillverkare, uppdatera till </w:t>
      </w:r>
      <w:proofErr w:type="spellStart"/>
      <w:r>
        <w:t>PowerEdge</w:t>
      </w:r>
      <w:proofErr w:type="spellEnd"/>
      <w:r>
        <w:t xml:space="preserve"> R230 då R220 inte längre finns till för försäljning. </w:t>
      </w:r>
      <w:r w:rsidRPr="00663971">
        <w:rPr>
          <w:b/>
        </w:rPr>
        <w:t>[OBS, rekommendation från tillverkare]</w:t>
      </w:r>
      <w:r>
        <w:t xml:space="preserve">. </w:t>
      </w:r>
    </w:p>
    <w:p w14:paraId="2875A7EB" w14:textId="77777777" w:rsidR="00663971" w:rsidRPr="00C91DF1" w:rsidRDefault="00663971" w:rsidP="00663971"/>
    <w:p w14:paraId="44B7AE20" w14:textId="438E0F08" w:rsidR="00663971" w:rsidRDefault="00663971" w:rsidP="003A1139">
      <w:pPr>
        <w:pStyle w:val="Rubrik3"/>
        <w:numPr>
          <w:ilvl w:val="2"/>
          <w:numId w:val="12"/>
        </w:numPr>
      </w:pPr>
      <w:bookmarkStart w:id="12" w:name="_Toc518916871"/>
      <w:r>
        <w:t>Sårbarhet</w:t>
      </w:r>
      <w:bookmarkEnd w:id="12"/>
    </w:p>
    <w:p w14:paraId="3BE36DFD" w14:textId="1EFF52B6" w:rsidR="00D1481B" w:rsidRPr="00D1481B" w:rsidRDefault="00D1481B" w:rsidP="00D1481B">
      <w:r w:rsidRPr="00E2521A">
        <w:rPr>
          <w:b/>
          <w:color w:val="FF0000"/>
        </w:rPr>
        <w:t>Åtgärd behöver vidtas.</w:t>
      </w:r>
    </w:p>
    <w:p w14:paraId="55C913BF" w14:textId="77777777" w:rsidR="00663971" w:rsidRDefault="00663971" w:rsidP="00663971">
      <w:pPr>
        <w:widowControl w:val="0"/>
        <w:autoSpaceDE w:val="0"/>
        <w:autoSpaceDN w:val="0"/>
        <w:adjustRightInd w:val="0"/>
        <w:spacing w:before="100" w:after="100"/>
      </w:pPr>
      <w:r>
        <w:t>Kan vara sårbar mot Spectre/</w:t>
      </w:r>
      <w:proofErr w:type="spellStart"/>
      <w:r>
        <w:t>Meltdown</w:t>
      </w:r>
      <w:proofErr w:type="spellEnd"/>
      <w:r>
        <w:t xml:space="preserve"> utifall uppdatering inte genomförts. </w:t>
      </w:r>
    </w:p>
    <w:p w14:paraId="559FCD9A" w14:textId="73122D89" w:rsidR="00663971" w:rsidRDefault="00663971" w:rsidP="00663971">
      <w:pPr>
        <w:widowControl w:val="0"/>
        <w:autoSpaceDE w:val="0"/>
        <w:autoSpaceDN w:val="0"/>
        <w:adjustRightInd w:val="0"/>
        <w:spacing w:before="100" w:after="100"/>
      </w:pPr>
      <w:r>
        <w:t xml:space="preserve">Länk: </w:t>
      </w:r>
      <w:hyperlink r:id="rId12" w:anchor="!vul=80043" w:history="1">
        <w:r w:rsidRPr="004E34B9">
          <w:rPr>
            <w:rStyle w:val="Hyperlnk"/>
          </w:rPr>
          <w:t>https://www.vulnerabilitycenter.com/#!vul=80043</w:t>
        </w:r>
      </w:hyperlink>
      <w:r>
        <w:t xml:space="preserve">  </w:t>
      </w:r>
    </w:p>
    <w:p w14:paraId="1BC7A50C" w14:textId="77777777" w:rsidR="00CC4A1B" w:rsidRDefault="00CC4A1B" w:rsidP="00663971">
      <w:pPr>
        <w:widowControl w:val="0"/>
        <w:autoSpaceDE w:val="0"/>
        <w:autoSpaceDN w:val="0"/>
        <w:adjustRightInd w:val="0"/>
        <w:spacing w:before="100" w:after="100"/>
      </w:pPr>
    </w:p>
    <w:p w14:paraId="61E0142B" w14:textId="51ADA572" w:rsidR="00CD7E19" w:rsidRDefault="00CD7E19" w:rsidP="003A1139">
      <w:pPr>
        <w:pStyle w:val="Rubrik2"/>
        <w:numPr>
          <w:ilvl w:val="1"/>
          <w:numId w:val="12"/>
        </w:numPr>
      </w:pPr>
      <w:bookmarkStart w:id="13" w:name="_Toc518916872"/>
      <w:r>
        <w:t>Dell PowerEdge R</w:t>
      </w:r>
      <w:r w:rsidR="00821921">
        <w:t>630</w:t>
      </w:r>
      <w:bookmarkEnd w:id="13"/>
      <w:r>
        <w:t xml:space="preserve"> </w:t>
      </w:r>
    </w:p>
    <w:p w14:paraId="6C7291EE" w14:textId="35D63363" w:rsidR="00CD7E19" w:rsidRPr="002773E5" w:rsidRDefault="00CD7E19" w:rsidP="00CD7E19">
      <w:r>
        <w:t xml:space="preserve">Länk: </w:t>
      </w:r>
      <w:hyperlink r:id="rId13" w:history="1">
        <w:r w:rsidR="00821921" w:rsidRPr="004E34B9">
          <w:rPr>
            <w:rStyle w:val="Hyperlnk"/>
          </w:rPr>
          <w:t>http://www.dell.com/se/foretag/p/poweredge-r630/pd</w:t>
        </w:r>
      </w:hyperlink>
      <w:r w:rsidR="00821921">
        <w:t xml:space="preserve"> </w:t>
      </w:r>
      <w:r>
        <w:t xml:space="preserve"> </w:t>
      </w:r>
    </w:p>
    <w:p w14:paraId="02554F46" w14:textId="77777777" w:rsidR="00CD7E19" w:rsidRDefault="00CD7E19" w:rsidP="003A1139">
      <w:pPr>
        <w:pStyle w:val="Rubrik3"/>
        <w:numPr>
          <w:ilvl w:val="2"/>
          <w:numId w:val="12"/>
        </w:numPr>
      </w:pPr>
      <w:bookmarkStart w:id="14" w:name="_Toc518916873"/>
      <w:r>
        <w:t>Versionsnivå</w:t>
      </w:r>
      <w:bookmarkEnd w:id="14"/>
    </w:p>
    <w:p w14:paraId="1DCEF4FE" w14:textId="5071B3CA" w:rsidR="00CD7E19" w:rsidRDefault="00821921" w:rsidP="00CD7E19">
      <w:r>
        <w:t xml:space="preserve">Version är OK, ingen rekommendation om uppgradering. </w:t>
      </w:r>
    </w:p>
    <w:p w14:paraId="27996F79" w14:textId="77777777" w:rsidR="00CD7E19" w:rsidRPr="00C91DF1" w:rsidRDefault="00CD7E19" w:rsidP="00CD7E19"/>
    <w:p w14:paraId="44562C1B" w14:textId="54C33BC0" w:rsidR="00CD7E19" w:rsidRDefault="00CD7E19" w:rsidP="003A1139">
      <w:pPr>
        <w:pStyle w:val="Rubrik3"/>
        <w:numPr>
          <w:ilvl w:val="2"/>
          <w:numId w:val="12"/>
        </w:numPr>
      </w:pPr>
      <w:bookmarkStart w:id="15" w:name="_Toc518916874"/>
      <w:r>
        <w:lastRenderedPageBreak/>
        <w:t>Sårbarhet</w:t>
      </w:r>
      <w:bookmarkEnd w:id="15"/>
    </w:p>
    <w:p w14:paraId="60D81508" w14:textId="5CABBD67" w:rsidR="00D1481B" w:rsidRPr="00D1481B" w:rsidRDefault="00D1481B" w:rsidP="00D1481B">
      <w:r w:rsidRPr="00E2521A">
        <w:rPr>
          <w:b/>
          <w:color w:val="FF0000"/>
        </w:rPr>
        <w:t>Åtgärd behöver vidtas.</w:t>
      </w:r>
    </w:p>
    <w:p w14:paraId="38E6D5A9" w14:textId="77777777" w:rsidR="00CD7E19" w:rsidRDefault="00CD7E19" w:rsidP="00CD7E19">
      <w:pPr>
        <w:widowControl w:val="0"/>
        <w:autoSpaceDE w:val="0"/>
        <w:autoSpaceDN w:val="0"/>
        <w:adjustRightInd w:val="0"/>
        <w:spacing w:before="100" w:after="100"/>
      </w:pPr>
      <w:r>
        <w:t>Kan vara sårbar mot Spectre/</w:t>
      </w:r>
      <w:proofErr w:type="spellStart"/>
      <w:r>
        <w:t>Meltdown</w:t>
      </w:r>
      <w:proofErr w:type="spellEnd"/>
      <w:r>
        <w:t xml:space="preserve"> utifall uppdatering inte genomförts. </w:t>
      </w:r>
    </w:p>
    <w:p w14:paraId="0A9F83AC" w14:textId="77777777" w:rsidR="00CD7E19" w:rsidRPr="00C91DF1" w:rsidRDefault="00CD7E19" w:rsidP="00CD7E19">
      <w:pPr>
        <w:widowControl w:val="0"/>
        <w:autoSpaceDE w:val="0"/>
        <w:autoSpaceDN w:val="0"/>
        <w:adjustRightInd w:val="0"/>
        <w:spacing w:before="100" w:after="100"/>
      </w:pPr>
      <w:r>
        <w:t xml:space="preserve">Länk: </w:t>
      </w:r>
      <w:hyperlink r:id="rId14" w:anchor="!vul=80043" w:history="1">
        <w:r w:rsidRPr="004E34B9">
          <w:rPr>
            <w:rStyle w:val="Hyperlnk"/>
          </w:rPr>
          <w:t>https://www.vulnerabilitycenter.com/#!vul=80043</w:t>
        </w:r>
      </w:hyperlink>
      <w:r>
        <w:t xml:space="preserve">  </w:t>
      </w:r>
    </w:p>
    <w:p w14:paraId="2298FAF3" w14:textId="77777777" w:rsidR="00CD7E19" w:rsidRPr="00C91DF1" w:rsidRDefault="00CD7E19" w:rsidP="00663971">
      <w:pPr>
        <w:widowControl w:val="0"/>
        <w:autoSpaceDE w:val="0"/>
        <w:autoSpaceDN w:val="0"/>
        <w:adjustRightInd w:val="0"/>
        <w:spacing w:before="100" w:after="100"/>
      </w:pPr>
    </w:p>
    <w:p w14:paraId="2F123EB1" w14:textId="77493551" w:rsidR="00821921" w:rsidRDefault="00821921" w:rsidP="003A1139">
      <w:pPr>
        <w:pStyle w:val="Rubrik2"/>
        <w:numPr>
          <w:ilvl w:val="1"/>
          <w:numId w:val="12"/>
        </w:numPr>
      </w:pPr>
      <w:bookmarkStart w:id="16" w:name="_Toc518916875"/>
      <w:r>
        <w:t>Fibersystem 50-807</w:t>
      </w:r>
      <w:bookmarkEnd w:id="16"/>
      <w:r>
        <w:t xml:space="preserve"> </w:t>
      </w:r>
    </w:p>
    <w:p w14:paraId="69FBE9BC" w14:textId="6E87410F" w:rsidR="00821921" w:rsidRDefault="00821921" w:rsidP="00821921">
      <w:r>
        <w:t xml:space="preserve">Länk: </w:t>
      </w:r>
    </w:p>
    <w:p w14:paraId="55D7D7C8" w14:textId="52699E93" w:rsidR="00821921" w:rsidRPr="002773E5" w:rsidRDefault="00F91B2D" w:rsidP="00821921">
      <w:hyperlink r:id="rId15" w:history="1">
        <w:r w:rsidR="00821921" w:rsidRPr="004E34B9">
          <w:rPr>
            <w:rStyle w:val="Hyperlnk"/>
          </w:rPr>
          <w:t>https://www.fibersystem.com/product/fiber-optical-converter-extender-12-port-100basetx-to-100basefx-mm-sc-50-807/</w:t>
        </w:r>
      </w:hyperlink>
      <w:r w:rsidR="00821921">
        <w:t xml:space="preserve"> </w:t>
      </w:r>
    </w:p>
    <w:p w14:paraId="0042BE8C" w14:textId="77777777" w:rsidR="00821921" w:rsidRDefault="00821921" w:rsidP="003A1139">
      <w:pPr>
        <w:pStyle w:val="Rubrik3"/>
        <w:numPr>
          <w:ilvl w:val="2"/>
          <w:numId w:val="12"/>
        </w:numPr>
      </w:pPr>
      <w:bookmarkStart w:id="17" w:name="_Toc518916876"/>
      <w:r>
        <w:t>Versionsnivå</w:t>
      </w:r>
      <w:bookmarkEnd w:id="17"/>
    </w:p>
    <w:p w14:paraId="1B94ADE5" w14:textId="0266C26E" w:rsidR="00821921" w:rsidRDefault="00821921" w:rsidP="00821921">
      <w:r>
        <w:t>Version är OK</w:t>
      </w:r>
      <w:r w:rsidR="0044709C">
        <w:t xml:space="preserve">. </w:t>
      </w:r>
    </w:p>
    <w:p w14:paraId="31DFE40A" w14:textId="77777777" w:rsidR="00821921" w:rsidRPr="00C91DF1" w:rsidRDefault="00821921" w:rsidP="00821921"/>
    <w:p w14:paraId="753C1E2F" w14:textId="77777777" w:rsidR="00821921" w:rsidRDefault="00821921" w:rsidP="003A1139">
      <w:pPr>
        <w:pStyle w:val="Rubrik3"/>
        <w:numPr>
          <w:ilvl w:val="2"/>
          <w:numId w:val="12"/>
        </w:numPr>
      </w:pPr>
      <w:bookmarkStart w:id="18" w:name="_Toc518916877"/>
      <w:r>
        <w:t>Sårbarhet</w:t>
      </w:r>
      <w:bookmarkEnd w:id="18"/>
    </w:p>
    <w:p w14:paraId="39D13455" w14:textId="2D074969" w:rsidR="00821921" w:rsidRPr="00C91DF1" w:rsidRDefault="0044709C" w:rsidP="00821921">
      <w:pPr>
        <w:widowControl w:val="0"/>
        <w:autoSpaceDE w:val="0"/>
        <w:autoSpaceDN w:val="0"/>
        <w:adjustRightInd w:val="0"/>
        <w:spacing w:before="100" w:after="100"/>
      </w:pPr>
      <w:r>
        <w:t>Inga sårbarheter funna vid traditionell sökning</w:t>
      </w:r>
    </w:p>
    <w:p w14:paraId="0D4CABEC" w14:textId="24847DFB" w:rsidR="00FE320F" w:rsidRDefault="00FE320F" w:rsidP="00C91DF1">
      <w:pPr>
        <w:widowControl w:val="0"/>
        <w:autoSpaceDE w:val="0"/>
        <w:autoSpaceDN w:val="0"/>
        <w:adjustRightInd w:val="0"/>
        <w:spacing w:before="100" w:after="100"/>
      </w:pPr>
    </w:p>
    <w:p w14:paraId="02767CBF" w14:textId="0A33FE34" w:rsidR="0074288C" w:rsidRDefault="0074288C" w:rsidP="0074288C">
      <w:pPr>
        <w:pStyle w:val="Rubrik2"/>
        <w:numPr>
          <w:ilvl w:val="1"/>
          <w:numId w:val="12"/>
        </w:numPr>
      </w:pPr>
      <w:bookmarkStart w:id="19" w:name="_Toc518916878"/>
      <w:r>
        <w:t xml:space="preserve">Fibersystem </w:t>
      </w:r>
      <w:r w:rsidRPr="0074288C">
        <w:t>50-50004B</w:t>
      </w:r>
      <w:bookmarkEnd w:id="19"/>
      <w:r>
        <w:t xml:space="preserve"> </w:t>
      </w:r>
    </w:p>
    <w:p w14:paraId="169C6695" w14:textId="77777777" w:rsidR="0074288C" w:rsidRDefault="0074288C" w:rsidP="0074288C">
      <w:r>
        <w:t xml:space="preserve">Länk: </w:t>
      </w:r>
    </w:p>
    <w:p w14:paraId="091828A4" w14:textId="264BB835" w:rsidR="0074288C" w:rsidRPr="002773E5" w:rsidRDefault="00F91B2D" w:rsidP="0074288C">
      <w:hyperlink r:id="rId16" w:history="1">
        <w:r w:rsidR="0074288C" w:rsidRPr="00B41912">
          <w:rPr>
            <w:rStyle w:val="Hyperlnk"/>
          </w:rPr>
          <w:t>https://www.fibersystem.com/product/card-module-1000baset-1000basesx-lx-lc-50-50004/</w:t>
        </w:r>
      </w:hyperlink>
      <w:r w:rsidR="0074288C">
        <w:t xml:space="preserve"> </w:t>
      </w:r>
    </w:p>
    <w:p w14:paraId="7EDBE322" w14:textId="77777777" w:rsidR="0074288C" w:rsidRDefault="0074288C" w:rsidP="0074288C">
      <w:pPr>
        <w:pStyle w:val="Rubrik3"/>
        <w:numPr>
          <w:ilvl w:val="2"/>
          <w:numId w:val="12"/>
        </w:numPr>
      </w:pPr>
      <w:bookmarkStart w:id="20" w:name="_Toc518916879"/>
      <w:r>
        <w:t>Versionsnivå</w:t>
      </w:r>
      <w:bookmarkEnd w:id="20"/>
    </w:p>
    <w:p w14:paraId="54A57B19" w14:textId="77777777" w:rsidR="0074288C" w:rsidRDefault="0074288C" w:rsidP="0074288C">
      <w:r>
        <w:t xml:space="preserve">Version är OK. </w:t>
      </w:r>
    </w:p>
    <w:p w14:paraId="6B704FB6" w14:textId="77777777" w:rsidR="0074288C" w:rsidRPr="00C91DF1" w:rsidRDefault="0074288C" w:rsidP="0074288C"/>
    <w:p w14:paraId="4EAEECF5" w14:textId="77777777" w:rsidR="0074288C" w:rsidRDefault="0074288C" w:rsidP="0074288C">
      <w:pPr>
        <w:pStyle w:val="Rubrik3"/>
        <w:numPr>
          <w:ilvl w:val="2"/>
          <w:numId w:val="12"/>
        </w:numPr>
      </w:pPr>
      <w:bookmarkStart w:id="21" w:name="_Toc518916880"/>
      <w:r>
        <w:t>Sårbarhet</w:t>
      </w:r>
      <w:bookmarkEnd w:id="21"/>
    </w:p>
    <w:p w14:paraId="09E1DC21" w14:textId="1E27425B" w:rsidR="0074288C" w:rsidRDefault="0074288C" w:rsidP="0074288C">
      <w:pPr>
        <w:widowControl w:val="0"/>
        <w:autoSpaceDE w:val="0"/>
        <w:autoSpaceDN w:val="0"/>
        <w:adjustRightInd w:val="0"/>
        <w:spacing w:before="100" w:after="100"/>
      </w:pPr>
      <w:r>
        <w:t>Inga sårbarheter funna vid traditionell sökning</w:t>
      </w:r>
    </w:p>
    <w:p w14:paraId="0FB08372" w14:textId="01AF5F4B" w:rsidR="00C55E69" w:rsidRDefault="00C55E69" w:rsidP="0074288C">
      <w:pPr>
        <w:widowControl w:val="0"/>
        <w:autoSpaceDE w:val="0"/>
        <w:autoSpaceDN w:val="0"/>
        <w:adjustRightInd w:val="0"/>
        <w:spacing w:before="100" w:after="100"/>
      </w:pPr>
    </w:p>
    <w:p w14:paraId="1CF645E0" w14:textId="2847C7E5" w:rsidR="00C55E69" w:rsidRDefault="00C55E69" w:rsidP="0025310B">
      <w:pPr>
        <w:pStyle w:val="Rubrik2"/>
        <w:numPr>
          <w:ilvl w:val="1"/>
          <w:numId w:val="12"/>
        </w:numPr>
      </w:pPr>
      <w:bookmarkStart w:id="22" w:name="_Toc518916881"/>
      <w:r>
        <w:t xml:space="preserve">Fibersystem </w:t>
      </w:r>
      <w:r w:rsidR="0025310B" w:rsidRPr="0025310B">
        <w:t>60-005891</w:t>
      </w:r>
      <w:bookmarkEnd w:id="22"/>
      <w:r>
        <w:t xml:space="preserve"> </w:t>
      </w:r>
    </w:p>
    <w:p w14:paraId="2EE372C6" w14:textId="77777777" w:rsidR="00C55E69" w:rsidRDefault="00C55E69" w:rsidP="00C55E69">
      <w:r>
        <w:t xml:space="preserve">Länk: </w:t>
      </w:r>
    </w:p>
    <w:p w14:paraId="66B6EBF2" w14:textId="3CA42ABF" w:rsidR="00C55E69" w:rsidRPr="002773E5" w:rsidRDefault="0025310B" w:rsidP="00C55E69">
      <w:r>
        <w:t>Ingen information funnen</w:t>
      </w:r>
    </w:p>
    <w:p w14:paraId="128690D6" w14:textId="77777777" w:rsidR="00C55E69" w:rsidRDefault="00C55E69" w:rsidP="00C55E69">
      <w:pPr>
        <w:pStyle w:val="Rubrik3"/>
        <w:numPr>
          <w:ilvl w:val="2"/>
          <w:numId w:val="12"/>
        </w:numPr>
      </w:pPr>
      <w:bookmarkStart w:id="23" w:name="_Toc518916882"/>
      <w:r>
        <w:t>Versionsnivå</w:t>
      </w:r>
      <w:bookmarkEnd w:id="23"/>
    </w:p>
    <w:p w14:paraId="4F6F2720" w14:textId="36DDAFEC" w:rsidR="00C55E69" w:rsidRDefault="0025310B" w:rsidP="00C55E69">
      <w:r>
        <w:t>Vet ej</w:t>
      </w:r>
      <w:r w:rsidR="00C55E69">
        <w:t xml:space="preserve"> </w:t>
      </w:r>
    </w:p>
    <w:p w14:paraId="763CD81B" w14:textId="77777777" w:rsidR="00C55E69" w:rsidRPr="00C91DF1" w:rsidRDefault="00C55E69" w:rsidP="00C55E69"/>
    <w:p w14:paraId="173B69B7" w14:textId="77777777" w:rsidR="00C55E69" w:rsidRDefault="00C55E69" w:rsidP="00C55E69">
      <w:pPr>
        <w:pStyle w:val="Rubrik3"/>
        <w:numPr>
          <w:ilvl w:val="2"/>
          <w:numId w:val="12"/>
        </w:numPr>
      </w:pPr>
      <w:bookmarkStart w:id="24" w:name="_Toc518916883"/>
      <w:r>
        <w:t>Sårbarhet</w:t>
      </w:r>
      <w:bookmarkEnd w:id="24"/>
    </w:p>
    <w:p w14:paraId="5D534627" w14:textId="7FBC9BF9" w:rsidR="00C55E69" w:rsidRDefault="0025310B" w:rsidP="00C55E69">
      <w:pPr>
        <w:widowControl w:val="0"/>
        <w:autoSpaceDE w:val="0"/>
        <w:autoSpaceDN w:val="0"/>
        <w:adjustRightInd w:val="0"/>
        <w:spacing w:before="100" w:after="100"/>
      </w:pPr>
      <w:r>
        <w:t>Ingen information funnen</w:t>
      </w:r>
    </w:p>
    <w:p w14:paraId="01B89699" w14:textId="217617DE" w:rsidR="0025310B" w:rsidRDefault="0025310B" w:rsidP="00C55E69">
      <w:pPr>
        <w:widowControl w:val="0"/>
        <w:autoSpaceDE w:val="0"/>
        <w:autoSpaceDN w:val="0"/>
        <w:adjustRightInd w:val="0"/>
        <w:spacing w:before="100" w:after="100"/>
      </w:pPr>
    </w:p>
    <w:p w14:paraId="6D4A6426" w14:textId="3D940886" w:rsidR="0025310B" w:rsidRDefault="0025310B" w:rsidP="0025310B">
      <w:pPr>
        <w:pStyle w:val="Rubrik2"/>
        <w:numPr>
          <w:ilvl w:val="1"/>
          <w:numId w:val="12"/>
        </w:numPr>
      </w:pPr>
      <w:bookmarkStart w:id="25" w:name="_Toc518916884"/>
      <w:r>
        <w:t>Fibersystem B10</w:t>
      </w:r>
      <w:bookmarkEnd w:id="25"/>
      <w:r>
        <w:t xml:space="preserve"> </w:t>
      </w:r>
    </w:p>
    <w:p w14:paraId="59F0F3B9" w14:textId="77777777" w:rsidR="0025310B" w:rsidRDefault="0025310B" w:rsidP="0025310B">
      <w:r>
        <w:t xml:space="preserve">Länk: </w:t>
      </w:r>
    </w:p>
    <w:p w14:paraId="0BC2EC08" w14:textId="77777777" w:rsidR="0025310B" w:rsidRPr="002773E5" w:rsidRDefault="0025310B" w:rsidP="0025310B">
      <w:r>
        <w:t>Ingen information funnen</w:t>
      </w:r>
    </w:p>
    <w:p w14:paraId="4FE5B0FE" w14:textId="77777777" w:rsidR="0025310B" w:rsidRDefault="0025310B" w:rsidP="0025310B">
      <w:pPr>
        <w:pStyle w:val="Rubrik3"/>
        <w:numPr>
          <w:ilvl w:val="2"/>
          <w:numId w:val="12"/>
        </w:numPr>
      </w:pPr>
      <w:bookmarkStart w:id="26" w:name="_Toc518916885"/>
      <w:r>
        <w:t>Versionsnivå</w:t>
      </w:r>
      <w:bookmarkEnd w:id="26"/>
    </w:p>
    <w:p w14:paraId="39C3E20E" w14:textId="77777777" w:rsidR="0025310B" w:rsidRDefault="0025310B" w:rsidP="0025310B">
      <w:r>
        <w:t xml:space="preserve">Vet ej </w:t>
      </w:r>
    </w:p>
    <w:p w14:paraId="2AC40E80" w14:textId="77777777" w:rsidR="0025310B" w:rsidRPr="00C91DF1" w:rsidRDefault="0025310B" w:rsidP="0025310B"/>
    <w:p w14:paraId="3E6D0F0E" w14:textId="77777777" w:rsidR="0025310B" w:rsidRDefault="0025310B" w:rsidP="0025310B">
      <w:pPr>
        <w:pStyle w:val="Rubrik3"/>
        <w:numPr>
          <w:ilvl w:val="2"/>
          <w:numId w:val="12"/>
        </w:numPr>
      </w:pPr>
      <w:bookmarkStart w:id="27" w:name="_Toc518916886"/>
      <w:r>
        <w:t>Sårbarhet</w:t>
      </w:r>
      <w:bookmarkEnd w:id="27"/>
    </w:p>
    <w:p w14:paraId="78E75BA8" w14:textId="77777777" w:rsidR="0025310B" w:rsidRDefault="0025310B" w:rsidP="0025310B">
      <w:pPr>
        <w:widowControl w:val="0"/>
        <w:autoSpaceDE w:val="0"/>
        <w:autoSpaceDN w:val="0"/>
        <w:adjustRightInd w:val="0"/>
        <w:spacing w:before="100" w:after="100"/>
      </w:pPr>
      <w:r>
        <w:t>Ingen information funnen</w:t>
      </w:r>
    </w:p>
    <w:p w14:paraId="4A7E608A" w14:textId="77777777" w:rsidR="0025310B" w:rsidRDefault="0025310B" w:rsidP="00C55E69">
      <w:pPr>
        <w:widowControl w:val="0"/>
        <w:autoSpaceDE w:val="0"/>
        <w:autoSpaceDN w:val="0"/>
        <w:adjustRightInd w:val="0"/>
        <w:spacing w:before="100" w:after="100"/>
      </w:pPr>
    </w:p>
    <w:p w14:paraId="32EFBB26" w14:textId="57765596" w:rsidR="0025310B" w:rsidRDefault="0025310B" w:rsidP="0025310B">
      <w:pPr>
        <w:pStyle w:val="Rubrik2"/>
        <w:numPr>
          <w:ilvl w:val="1"/>
          <w:numId w:val="12"/>
        </w:numPr>
      </w:pPr>
      <w:bookmarkStart w:id="28" w:name="_Toc518916887"/>
      <w:r>
        <w:lastRenderedPageBreak/>
        <w:t>Fibersystem B11</w:t>
      </w:r>
      <w:bookmarkEnd w:id="28"/>
      <w:r>
        <w:t xml:space="preserve"> </w:t>
      </w:r>
    </w:p>
    <w:p w14:paraId="31EB6524" w14:textId="77777777" w:rsidR="0025310B" w:rsidRDefault="0025310B" w:rsidP="0025310B">
      <w:r>
        <w:t xml:space="preserve">Länk: </w:t>
      </w:r>
    </w:p>
    <w:p w14:paraId="2E93E2BB" w14:textId="77777777" w:rsidR="0025310B" w:rsidRPr="002773E5" w:rsidRDefault="0025310B" w:rsidP="0025310B">
      <w:r>
        <w:t>Ingen information funnen</w:t>
      </w:r>
    </w:p>
    <w:p w14:paraId="7A6DF2CD" w14:textId="77777777" w:rsidR="0025310B" w:rsidRDefault="0025310B" w:rsidP="0025310B">
      <w:pPr>
        <w:pStyle w:val="Rubrik3"/>
        <w:numPr>
          <w:ilvl w:val="2"/>
          <w:numId w:val="12"/>
        </w:numPr>
      </w:pPr>
      <w:bookmarkStart w:id="29" w:name="_Toc518916888"/>
      <w:r>
        <w:t>Versionsnivå</w:t>
      </w:r>
      <w:bookmarkEnd w:id="29"/>
    </w:p>
    <w:p w14:paraId="67089EA0" w14:textId="77777777" w:rsidR="0025310B" w:rsidRDefault="0025310B" w:rsidP="0025310B">
      <w:r>
        <w:t xml:space="preserve">Vet ej </w:t>
      </w:r>
    </w:p>
    <w:p w14:paraId="50BA5F94" w14:textId="77777777" w:rsidR="0025310B" w:rsidRPr="00C91DF1" w:rsidRDefault="0025310B" w:rsidP="0025310B"/>
    <w:p w14:paraId="18F1897C" w14:textId="77777777" w:rsidR="0025310B" w:rsidRDefault="0025310B" w:rsidP="0025310B">
      <w:pPr>
        <w:pStyle w:val="Rubrik3"/>
        <w:numPr>
          <w:ilvl w:val="2"/>
          <w:numId w:val="12"/>
        </w:numPr>
      </w:pPr>
      <w:bookmarkStart w:id="30" w:name="_Toc518916889"/>
      <w:r>
        <w:t>Sårbarhet</w:t>
      </w:r>
      <w:bookmarkEnd w:id="30"/>
    </w:p>
    <w:p w14:paraId="3FE78089" w14:textId="34B6129E" w:rsidR="00C55E69" w:rsidRDefault="0025310B" w:rsidP="0074288C">
      <w:pPr>
        <w:widowControl w:val="0"/>
        <w:autoSpaceDE w:val="0"/>
        <w:autoSpaceDN w:val="0"/>
        <w:adjustRightInd w:val="0"/>
        <w:spacing w:before="100" w:after="100"/>
      </w:pPr>
      <w:r>
        <w:t>Ingen information funnen</w:t>
      </w:r>
    </w:p>
    <w:p w14:paraId="36BE5D45" w14:textId="71BE35B4" w:rsidR="0074288C" w:rsidRDefault="0074288C" w:rsidP="00C91DF1">
      <w:pPr>
        <w:widowControl w:val="0"/>
        <w:autoSpaceDE w:val="0"/>
        <w:autoSpaceDN w:val="0"/>
        <w:adjustRightInd w:val="0"/>
        <w:spacing w:before="100" w:after="100"/>
      </w:pPr>
    </w:p>
    <w:p w14:paraId="2C573F24" w14:textId="7FCA799D" w:rsidR="0025310B" w:rsidRDefault="0025310B" w:rsidP="0025310B">
      <w:pPr>
        <w:pStyle w:val="Rubrik2"/>
        <w:numPr>
          <w:ilvl w:val="1"/>
          <w:numId w:val="12"/>
        </w:numPr>
      </w:pPr>
      <w:bookmarkStart w:id="31" w:name="_Toc518916890"/>
      <w:r>
        <w:t>Cisco 2951/K9</w:t>
      </w:r>
      <w:bookmarkEnd w:id="31"/>
      <w:r>
        <w:t xml:space="preserve"> </w:t>
      </w:r>
    </w:p>
    <w:p w14:paraId="2A1E1F25" w14:textId="77777777" w:rsidR="0025310B" w:rsidRDefault="0025310B" w:rsidP="0025310B">
      <w:r>
        <w:t xml:space="preserve">Länk: </w:t>
      </w:r>
    </w:p>
    <w:p w14:paraId="609DAAD4" w14:textId="235DF3C6" w:rsidR="0025310B" w:rsidRPr="002773E5" w:rsidRDefault="00F91B2D" w:rsidP="0025310B">
      <w:hyperlink r:id="rId17" w:history="1">
        <w:r w:rsidR="0025310B" w:rsidRPr="00B41912">
          <w:rPr>
            <w:rStyle w:val="Hyperlnk"/>
          </w:rPr>
          <w:t>https://www.cisco.com/c/en/us/support/routers/2951-integrated-services-router-isr/model.html</w:t>
        </w:r>
      </w:hyperlink>
      <w:r w:rsidR="0025310B">
        <w:t xml:space="preserve"> </w:t>
      </w:r>
    </w:p>
    <w:p w14:paraId="1BAF5F6F" w14:textId="77777777" w:rsidR="0025310B" w:rsidRDefault="0025310B" w:rsidP="0025310B">
      <w:pPr>
        <w:pStyle w:val="Rubrik3"/>
        <w:numPr>
          <w:ilvl w:val="2"/>
          <w:numId w:val="12"/>
        </w:numPr>
      </w:pPr>
      <w:bookmarkStart w:id="32" w:name="_Toc518916891"/>
      <w:r>
        <w:t>Versionsnivå</w:t>
      </w:r>
      <w:bookmarkEnd w:id="32"/>
    </w:p>
    <w:p w14:paraId="31C0A64D" w14:textId="77777777" w:rsidR="0025310B" w:rsidRDefault="0025310B" w:rsidP="0025310B">
      <w:r>
        <w:t xml:space="preserve">End </w:t>
      </w:r>
      <w:proofErr w:type="spellStart"/>
      <w:r>
        <w:t>of</w:t>
      </w:r>
      <w:proofErr w:type="spellEnd"/>
      <w:r>
        <w:t xml:space="preserve"> </w:t>
      </w:r>
      <w:proofErr w:type="spellStart"/>
      <w:r>
        <w:t>sale</w:t>
      </w:r>
      <w:proofErr w:type="spellEnd"/>
      <w:r>
        <w:t>: 2017</w:t>
      </w:r>
    </w:p>
    <w:p w14:paraId="31ECE5B0" w14:textId="2F8CBEB7" w:rsidR="0025310B" w:rsidRDefault="0025310B" w:rsidP="0025310B">
      <w:r>
        <w:t xml:space="preserve">End </w:t>
      </w:r>
      <w:proofErr w:type="spellStart"/>
      <w:r>
        <w:t>of</w:t>
      </w:r>
      <w:proofErr w:type="spellEnd"/>
      <w:r>
        <w:t xml:space="preserve"> support: 2022-12-31 , bör bytas ut innan dess.  </w:t>
      </w:r>
    </w:p>
    <w:p w14:paraId="457D32D8" w14:textId="6F14636E" w:rsidR="00875BFF" w:rsidRDefault="00875BFF" w:rsidP="0025310B"/>
    <w:p w14:paraId="737B4455" w14:textId="77777777" w:rsidR="00875BFF" w:rsidRPr="00875BFF" w:rsidRDefault="00875BFF" w:rsidP="00875BFF">
      <w:r>
        <w:t xml:space="preserve">Beroende på moduler som nyttjas så kan t.ex. vissa chip bli överhettade. </w:t>
      </w:r>
      <w:r w:rsidRPr="00875BFF">
        <w:t xml:space="preserve">Cisco har gått </w:t>
      </w:r>
      <w:r>
        <w:t>ut och informerat samt kört ett utbytesprogram för att hantera detta problem.</w:t>
      </w:r>
      <w:r w:rsidRPr="00875BFF">
        <w:br/>
      </w:r>
      <w:hyperlink r:id="rId18" w:history="1">
        <w:r w:rsidRPr="00875BFF">
          <w:rPr>
            <w:rStyle w:val="Hyperlnk"/>
          </w:rPr>
          <w:t>https://www.cisco.com/c/en/us/support/docs/field-notices/640/fn64096.html</w:t>
        </w:r>
      </w:hyperlink>
      <w:r w:rsidRPr="00875BFF">
        <w:t xml:space="preserve"> </w:t>
      </w:r>
    </w:p>
    <w:p w14:paraId="5AF97221" w14:textId="77777777" w:rsidR="00875BFF" w:rsidRDefault="00875BFF" w:rsidP="00875BFF"/>
    <w:p w14:paraId="2E9C4291" w14:textId="77777777" w:rsidR="00875BFF" w:rsidRDefault="00875BFF" w:rsidP="00875BFF">
      <w:r>
        <w:t>Beroende på ROMMON version som nyttjas, så kan det bli problem vid RJ45/</w:t>
      </w:r>
      <w:proofErr w:type="spellStart"/>
      <w:r>
        <w:t>Console</w:t>
      </w:r>
      <w:proofErr w:type="spellEnd"/>
      <w:r>
        <w:t xml:space="preserve"> anslutning och att skicka ”BREAK” kommando (vilket nyttjas vid lösenordsåterställning bland annat).</w:t>
      </w:r>
    </w:p>
    <w:p w14:paraId="3BB281B4" w14:textId="77777777" w:rsidR="00875BFF" w:rsidRDefault="00F91B2D" w:rsidP="00875BFF">
      <w:hyperlink r:id="rId19" w:history="1">
        <w:r w:rsidR="00875BFF" w:rsidRPr="00B41912">
          <w:rPr>
            <w:rStyle w:val="Hyperlnk"/>
          </w:rPr>
          <w:t>https://www.cisco.com/c/en/us/support/docs/field-notices/633/fn63355.html</w:t>
        </w:r>
      </w:hyperlink>
      <w:r w:rsidR="00875BFF">
        <w:t xml:space="preserve"> </w:t>
      </w:r>
    </w:p>
    <w:p w14:paraId="7C37606E" w14:textId="77777777" w:rsidR="00875BFF" w:rsidRDefault="00875BFF" w:rsidP="0025310B"/>
    <w:p w14:paraId="68346BE6" w14:textId="77777777" w:rsidR="0025310B" w:rsidRPr="00C91DF1" w:rsidRDefault="0025310B" w:rsidP="0025310B"/>
    <w:p w14:paraId="3E1C4406" w14:textId="77777777" w:rsidR="0025310B" w:rsidRDefault="0025310B" w:rsidP="0025310B">
      <w:pPr>
        <w:pStyle w:val="Rubrik3"/>
        <w:numPr>
          <w:ilvl w:val="2"/>
          <w:numId w:val="12"/>
        </w:numPr>
      </w:pPr>
      <w:bookmarkStart w:id="33" w:name="_Toc518916892"/>
      <w:r>
        <w:t>Sårbarhet</w:t>
      </w:r>
      <w:bookmarkEnd w:id="33"/>
    </w:p>
    <w:p w14:paraId="5D6A827A" w14:textId="3A05F6A0" w:rsidR="0025310B" w:rsidRDefault="00D35810" w:rsidP="0025310B">
      <w:pPr>
        <w:widowControl w:val="0"/>
        <w:autoSpaceDE w:val="0"/>
        <w:autoSpaceDN w:val="0"/>
        <w:adjustRightInd w:val="0"/>
        <w:spacing w:before="100" w:after="100"/>
      </w:pPr>
      <w:r>
        <w:t>Ingen information rörande sårbarhet i hårdvara</w:t>
      </w:r>
      <w:r w:rsidR="00875BFF">
        <w:t>, IOS är den attackvektor som brukar nyttjas.</w:t>
      </w:r>
    </w:p>
    <w:p w14:paraId="79F5E266" w14:textId="77777777" w:rsidR="00CC4A1B" w:rsidRDefault="00CC4A1B" w:rsidP="00C91DF1">
      <w:pPr>
        <w:widowControl w:val="0"/>
        <w:autoSpaceDE w:val="0"/>
        <w:autoSpaceDN w:val="0"/>
        <w:adjustRightInd w:val="0"/>
        <w:spacing w:before="100" w:after="100"/>
      </w:pPr>
    </w:p>
    <w:p w14:paraId="4B2D39ED" w14:textId="5E4D4F11" w:rsidR="00875BFF" w:rsidRDefault="00875BFF" w:rsidP="00875BFF">
      <w:pPr>
        <w:pStyle w:val="Rubrik2"/>
        <w:numPr>
          <w:ilvl w:val="1"/>
          <w:numId w:val="12"/>
        </w:numPr>
      </w:pPr>
      <w:bookmarkStart w:id="34" w:name="_Toc518916893"/>
      <w:r>
        <w:t>Cisco UCS-E140S-M1</w:t>
      </w:r>
      <w:bookmarkEnd w:id="34"/>
      <w:r>
        <w:t xml:space="preserve"> </w:t>
      </w:r>
    </w:p>
    <w:p w14:paraId="211420A7" w14:textId="77777777" w:rsidR="00875BFF" w:rsidRDefault="00875BFF" w:rsidP="00875BFF">
      <w:r>
        <w:t xml:space="preserve">Länk: </w:t>
      </w:r>
    </w:p>
    <w:p w14:paraId="1C355B32" w14:textId="2638A2A3" w:rsidR="00875BFF" w:rsidRPr="008731B8" w:rsidRDefault="00F91B2D" w:rsidP="00875BFF">
      <w:hyperlink r:id="rId20" w:history="1">
        <w:r w:rsidR="008731B8" w:rsidRPr="008731B8">
          <w:rPr>
            <w:rStyle w:val="Hyperlnk"/>
          </w:rPr>
          <w:t>https://www.cisco.com/c/en/us/products/collateral/servers-unified-computing/ucs-e-series-servers/datasheet-c78-737705.html</w:t>
        </w:r>
      </w:hyperlink>
      <w:r w:rsidR="008731B8" w:rsidRPr="008731B8">
        <w:t xml:space="preserve"> yt</w:t>
      </w:r>
      <w:r w:rsidR="008731B8">
        <w:t>terligare information kräver partnernivå hos Cisco.</w:t>
      </w:r>
    </w:p>
    <w:p w14:paraId="45F84D4D" w14:textId="77777777" w:rsidR="00875BFF" w:rsidRDefault="00875BFF" w:rsidP="00875BFF">
      <w:pPr>
        <w:pStyle w:val="Rubrik3"/>
        <w:numPr>
          <w:ilvl w:val="2"/>
          <w:numId w:val="12"/>
        </w:numPr>
      </w:pPr>
      <w:bookmarkStart w:id="35" w:name="_Toc518916894"/>
      <w:r>
        <w:t>Versionsnivå</w:t>
      </w:r>
      <w:bookmarkEnd w:id="35"/>
    </w:p>
    <w:p w14:paraId="61BA6F64" w14:textId="1B6A786E" w:rsidR="00875BFF" w:rsidRDefault="00875BFF" w:rsidP="00875BFF">
      <w:r>
        <w:t xml:space="preserve">End </w:t>
      </w:r>
      <w:proofErr w:type="spellStart"/>
      <w:r>
        <w:t>of</w:t>
      </w:r>
      <w:proofErr w:type="spellEnd"/>
      <w:r>
        <w:t xml:space="preserve"> </w:t>
      </w:r>
      <w:proofErr w:type="spellStart"/>
      <w:r>
        <w:t>sale</w:t>
      </w:r>
      <w:proofErr w:type="spellEnd"/>
      <w:r>
        <w:t>: 20</w:t>
      </w:r>
      <w:r w:rsidR="001C661C">
        <w:t>16</w:t>
      </w:r>
    </w:p>
    <w:p w14:paraId="48504929" w14:textId="6C6765CA" w:rsidR="00875BFF" w:rsidRDefault="00875BFF" w:rsidP="00875BFF">
      <w:r>
        <w:t xml:space="preserve">End </w:t>
      </w:r>
      <w:proofErr w:type="spellStart"/>
      <w:r>
        <w:t>of</w:t>
      </w:r>
      <w:proofErr w:type="spellEnd"/>
      <w:r>
        <w:t xml:space="preserve"> support: 202</w:t>
      </w:r>
      <w:r w:rsidR="001C661C">
        <w:t>1</w:t>
      </w:r>
      <w:r>
        <w:t>-</w:t>
      </w:r>
      <w:r w:rsidR="001C661C">
        <w:t>03</w:t>
      </w:r>
      <w:r>
        <w:t xml:space="preserve">-31 , bör bytas ut innan dess.  </w:t>
      </w:r>
    </w:p>
    <w:p w14:paraId="55B8E833" w14:textId="6B8981F1" w:rsidR="001C661C" w:rsidRDefault="00F91B2D" w:rsidP="00875BFF">
      <w:hyperlink r:id="rId21" w:history="1">
        <w:r w:rsidR="001C661C" w:rsidRPr="00B41912">
          <w:rPr>
            <w:rStyle w:val="Hyperlnk"/>
          </w:rPr>
          <w:t>https://www.cisco.com/c/en/us/products/collateral/servers-unified-computing/ucs-e-series-servers/eos-eol-notice-c51-735780.html</w:t>
        </w:r>
      </w:hyperlink>
      <w:r w:rsidR="001C661C">
        <w:t xml:space="preserve"> </w:t>
      </w:r>
    </w:p>
    <w:p w14:paraId="6BB5220D" w14:textId="77777777" w:rsidR="00875BFF" w:rsidRPr="00875BFF" w:rsidRDefault="00875BFF" w:rsidP="00875BFF"/>
    <w:p w14:paraId="48B13DF3" w14:textId="77777777" w:rsidR="00875BFF" w:rsidRDefault="00875BFF" w:rsidP="00875BFF">
      <w:pPr>
        <w:pStyle w:val="Rubrik3"/>
        <w:numPr>
          <w:ilvl w:val="2"/>
          <w:numId w:val="12"/>
        </w:numPr>
      </w:pPr>
      <w:bookmarkStart w:id="36" w:name="_Toc518916895"/>
      <w:r>
        <w:t>Sårbarhet</w:t>
      </w:r>
      <w:bookmarkEnd w:id="36"/>
    </w:p>
    <w:p w14:paraId="52A26805" w14:textId="660EA3D2" w:rsidR="00875BFF" w:rsidRDefault="009D3474" w:rsidP="00875BFF">
      <w:pPr>
        <w:widowControl w:val="0"/>
        <w:autoSpaceDE w:val="0"/>
        <w:autoSpaceDN w:val="0"/>
        <w:adjustRightInd w:val="0"/>
        <w:spacing w:before="100" w:after="100"/>
      </w:pPr>
      <w:r>
        <w:t xml:space="preserve">Beroende på version av BIOS och IOS XE som nyttjas så finns det en del hårdvarurelaterade buggar/sårbarheter. </w:t>
      </w:r>
    </w:p>
    <w:p w14:paraId="7E43A09B" w14:textId="623FB508" w:rsidR="00C3557D" w:rsidRDefault="009D3474" w:rsidP="00C91DF1">
      <w:pPr>
        <w:widowControl w:val="0"/>
        <w:autoSpaceDE w:val="0"/>
        <w:autoSpaceDN w:val="0"/>
        <w:adjustRightInd w:val="0"/>
        <w:spacing w:before="100" w:after="100"/>
      </w:pPr>
      <w:r>
        <w:t xml:space="preserve">Exempel enligt: </w:t>
      </w:r>
    </w:p>
    <w:p w14:paraId="4110E07A" w14:textId="37768C09" w:rsidR="009D3474" w:rsidRDefault="00F91B2D" w:rsidP="00C91DF1">
      <w:pPr>
        <w:widowControl w:val="0"/>
        <w:autoSpaceDE w:val="0"/>
        <w:autoSpaceDN w:val="0"/>
        <w:adjustRightInd w:val="0"/>
        <w:spacing w:before="100" w:after="100"/>
      </w:pPr>
      <w:hyperlink r:id="rId22" w:history="1">
        <w:r w:rsidR="009D3474" w:rsidRPr="00B41912">
          <w:rPr>
            <w:rStyle w:val="Hyperlnk"/>
          </w:rPr>
          <w:t>https://www.cisco.com/c/en/us/td/docs/unified_computing/ucs/e/3-1-1/release/notes/3_1_1_release_notes.html</w:t>
        </w:r>
      </w:hyperlink>
      <w:r w:rsidR="009D3474">
        <w:t xml:space="preserve"> </w:t>
      </w:r>
    </w:p>
    <w:p w14:paraId="468E973D" w14:textId="5AAF9B09" w:rsidR="00C3557D" w:rsidRDefault="00C3557D" w:rsidP="00C91DF1">
      <w:pPr>
        <w:widowControl w:val="0"/>
        <w:autoSpaceDE w:val="0"/>
        <w:autoSpaceDN w:val="0"/>
        <w:adjustRightInd w:val="0"/>
        <w:spacing w:before="100" w:after="100"/>
      </w:pPr>
    </w:p>
    <w:p w14:paraId="1DDB89C1" w14:textId="3928CC12" w:rsidR="009D3474" w:rsidRDefault="00F91B2D" w:rsidP="00C91DF1">
      <w:pPr>
        <w:widowControl w:val="0"/>
        <w:autoSpaceDE w:val="0"/>
        <w:autoSpaceDN w:val="0"/>
        <w:adjustRightInd w:val="0"/>
        <w:spacing w:before="100" w:after="100"/>
      </w:pPr>
      <w:hyperlink r:id="rId23" w:history="1">
        <w:r w:rsidR="009D3474" w:rsidRPr="00B41912">
          <w:rPr>
            <w:rStyle w:val="Hyperlnk"/>
          </w:rPr>
          <w:t>https://www.cisco.com/c/en/us/support/docs/csa/cisco-sa-20180620-encs-ucs-bios-auth-bypass.html</w:t>
        </w:r>
      </w:hyperlink>
      <w:r w:rsidR="009D3474">
        <w:t xml:space="preserve"> </w:t>
      </w:r>
    </w:p>
    <w:p w14:paraId="34C0F648" w14:textId="3B6580D9" w:rsidR="007F1014" w:rsidRDefault="007F1014" w:rsidP="007F1014">
      <w:pPr>
        <w:pStyle w:val="Rubrik2"/>
        <w:numPr>
          <w:ilvl w:val="1"/>
          <w:numId w:val="12"/>
        </w:numPr>
      </w:pPr>
      <w:bookmarkStart w:id="37" w:name="_Toc518916896"/>
      <w:r>
        <w:lastRenderedPageBreak/>
        <w:t>Cisco Catalyst 36</w:t>
      </w:r>
      <w:r w:rsidR="00F00727">
        <w:t>5</w:t>
      </w:r>
      <w:r>
        <w:t>0-24TS-S</w:t>
      </w:r>
      <w:bookmarkEnd w:id="37"/>
      <w:r>
        <w:t xml:space="preserve"> </w:t>
      </w:r>
    </w:p>
    <w:p w14:paraId="69B4EB84" w14:textId="6132FEE5" w:rsidR="007F1014" w:rsidRDefault="007F1014" w:rsidP="007F1014">
      <w:r>
        <w:t xml:space="preserve">Länk: </w:t>
      </w:r>
      <w:hyperlink r:id="rId24" w:history="1">
        <w:r w:rsidRPr="00B41912">
          <w:rPr>
            <w:rStyle w:val="Hyperlnk"/>
          </w:rPr>
          <w:t>https://www.cisco.com/c/en/us/support/switches/catalyst-3650-24ts-s-switch/model.html</w:t>
        </w:r>
      </w:hyperlink>
      <w:r>
        <w:t xml:space="preserve"> </w:t>
      </w:r>
    </w:p>
    <w:p w14:paraId="21B3FB01" w14:textId="77777777" w:rsidR="007F1014" w:rsidRDefault="007F1014" w:rsidP="007F1014"/>
    <w:p w14:paraId="352949E4" w14:textId="77777777" w:rsidR="007F1014" w:rsidRDefault="007F1014" w:rsidP="007F1014">
      <w:pPr>
        <w:pStyle w:val="Rubrik3"/>
        <w:numPr>
          <w:ilvl w:val="2"/>
          <w:numId w:val="12"/>
        </w:numPr>
      </w:pPr>
      <w:bookmarkStart w:id="38" w:name="_Toc518916897"/>
      <w:r>
        <w:t>Versionsnivå</w:t>
      </w:r>
      <w:bookmarkEnd w:id="38"/>
    </w:p>
    <w:p w14:paraId="0C0480C1" w14:textId="2529F178" w:rsidR="007F1014" w:rsidRPr="007F1014" w:rsidRDefault="007F1014" w:rsidP="007F1014">
      <w:pPr>
        <w:rPr>
          <w:lang w:val="en-US"/>
        </w:rPr>
      </w:pPr>
      <w:r w:rsidRPr="007F1014">
        <w:rPr>
          <w:lang w:val="en-US"/>
        </w:rPr>
        <w:t xml:space="preserve">End of sale: </w:t>
      </w:r>
      <w:proofErr w:type="spellStart"/>
      <w:r w:rsidRPr="007F1014">
        <w:rPr>
          <w:lang w:val="en-US"/>
        </w:rPr>
        <w:t>Inget</w:t>
      </w:r>
      <w:proofErr w:type="spellEnd"/>
      <w:r w:rsidRPr="007F1014">
        <w:rPr>
          <w:lang w:val="en-US"/>
        </w:rPr>
        <w:t xml:space="preserve"> </w:t>
      </w:r>
      <w:proofErr w:type="spellStart"/>
      <w:r>
        <w:rPr>
          <w:lang w:val="en-US"/>
        </w:rPr>
        <w:t>annonserat</w:t>
      </w:r>
      <w:proofErr w:type="spellEnd"/>
    </w:p>
    <w:p w14:paraId="69E1AA25" w14:textId="5F97947A" w:rsidR="007F1014" w:rsidRPr="007F1014" w:rsidRDefault="007F1014" w:rsidP="007F1014">
      <w:pPr>
        <w:rPr>
          <w:lang w:val="en-US"/>
        </w:rPr>
      </w:pPr>
      <w:r w:rsidRPr="007F1014">
        <w:rPr>
          <w:lang w:val="en-US"/>
        </w:rPr>
        <w:t xml:space="preserve">End of support: </w:t>
      </w:r>
      <w:proofErr w:type="spellStart"/>
      <w:r w:rsidRPr="007F1014">
        <w:rPr>
          <w:lang w:val="en-US"/>
        </w:rPr>
        <w:t>Inget</w:t>
      </w:r>
      <w:proofErr w:type="spellEnd"/>
      <w:r w:rsidRPr="007F1014">
        <w:rPr>
          <w:lang w:val="en-US"/>
        </w:rPr>
        <w:t xml:space="preserve"> </w:t>
      </w:r>
      <w:proofErr w:type="spellStart"/>
      <w:r w:rsidRPr="007F1014">
        <w:rPr>
          <w:lang w:val="en-US"/>
        </w:rPr>
        <w:t>a</w:t>
      </w:r>
      <w:r>
        <w:rPr>
          <w:lang w:val="en-US"/>
        </w:rPr>
        <w:t>nnonserat</w:t>
      </w:r>
      <w:proofErr w:type="spellEnd"/>
    </w:p>
    <w:p w14:paraId="11493BD0" w14:textId="122EC52A" w:rsidR="007F1014" w:rsidRDefault="007F1014" w:rsidP="007F1014">
      <w:pPr>
        <w:rPr>
          <w:lang w:val="en-US"/>
        </w:rPr>
      </w:pPr>
    </w:p>
    <w:p w14:paraId="274E8B17" w14:textId="39FBEF97" w:rsidR="007F1014" w:rsidRDefault="007F1014" w:rsidP="007F1014">
      <w:r w:rsidRPr="007F1014">
        <w:t>Version anses OK av h</w:t>
      </w:r>
      <w:r>
        <w:t>årdvara.</w:t>
      </w:r>
    </w:p>
    <w:p w14:paraId="11234FA5" w14:textId="10831A54" w:rsidR="00976973" w:rsidRPr="007F1014" w:rsidRDefault="00976973" w:rsidP="007F1014">
      <w:r w:rsidRPr="00976973">
        <w:t xml:space="preserve">om det är en 3650V2 </w:t>
      </w:r>
      <w:r w:rsidR="00FF646C">
        <w:t>bör</w:t>
      </w:r>
      <w:r w:rsidRPr="00976973">
        <w:t xml:space="preserve"> den migreras till: </w:t>
      </w:r>
      <w:hyperlink r:id="rId25" w:history="1">
        <w:r w:rsidRPr="00B41912">
          <w:rPr>
            <w:rStyle w:val="Hyperlnk"/>
          </w:rPr>
          <w:t>https://www.cisco.com/c/en/us/products/switches/catalyst-3650-series-switches/index.html</w:t>
        </w:r>
      </w:hyperlink>
      <w:r>
        <w:t xml:space="preserve"> </w:t>
      </w:r>
    </w:p>
    <w:p w14:paraId="41886365" w14:textId="77777777" w:rsidR="007F1014" w:rsidRPr="007F1014" w:rsidRDefault="007F1014" w:rsidP="007F1014"/>
    <w:p w14:paraId="2859E273" w14:textId="77777777" w:rsidR="007F1014" w:rsidRDefault="007F1014" w:rsidP="007F1014">
      <w:pPr>
        <w:pStyle w:val="Rubrik3"/>
        <w:numPr>
          <w:ilvl w:val="2"/>
          <w:numId w:val="12"/>
        </w:numPr>
      </w:pPr>
      <w:bookmarkStart w:id="39" w:name="_Toc518916898"/>
      <w:r>
        <w:t>Sårbarhet</w:t>
      </w:r>
      <w:bookmarkEnd w:id="39"/>
    </w:p>
    <w:p w14:paraId="5AD6B33E" w14:textId="15EA3615" w:rsidR="007F1014" w:rsidRDefault="00FF646C" w:rsidP="007F1014">
      <w:pPr>
        <w:widowControl w:val="0"/>
        <w:autoSpaceDE w:val="0"/>
        <w:autoSpaceDN w:val="0"/>
        <w:adjustRightInd w:val="0"/>
        <w:spacing w:before="100" w:after="100"/>
      </w:pPr>
      <w:r>
        <w:t>Funna sårbarheter rör det OS som switch nyttjar.</w:t>
      </w:r>
    </w:p>
    <w:p w14:paraId="39B8F092" w14:textId="06F1EEA1" w:rsidR="00C748A6" w:rsidRDefault="00C748A6" w:rsidP="00C91DF1">
      <w:pPr>
        <w:widowControl w:val="0"/>
        <w:autoSpaceDE w:val="0"/>
        <w:autoSpaceDN w:val="0"/>
        <w:adjustRightInd w:val="0"/>
        <w:spacing w:before="100" w:after="100"/>
      </w:pPr>
    </w:p>
    <w:p w14:paraId="5EA3524D" w14:textId="333C57A8" w:rsidR="00C748A6" w:rsidRDefault="00C748A6" w:rsidP="00C748A6">
      <w:pPr>
        <w:pStyle w:val="Rubrik2"/>
        <w:numPr>
          <w:ilvl w:val="1"/>
          <w:numId w:val="12"/>
        </w:numPr>
      </w:pPr>
      <w:bookmarkStart w:id="40" w:name="_Toc518916899"/>
      <w:r>
        <w:t>Cisco SM-ES3-24</w:t>
      </w:r>
      <w:r w:rsidR="00871754">
        <w:t>-</w:t>
      </w:r>
      <w:r>
        <w:t>P</w:t>
      </w:r>
      <w:bookmarkEnd w:id="40"/>
      <w:r>
        <w:t xml:space="preserve"> </w:t>
      </w:r>
    </w:p>
    <w:p w14:paraId="3A994650" w14:textId="39802C99" w:rsidR="00C748A6" w:rsidRDefault="00C748A6" w:rsidP="00C748A6">
      <w:r>
        <w:t>Länk:</w:t>
      </w:r>
      <w:r w:rsidR="00871754">
        <w:t xml:space="preserve"> </w:t>
      </w:r>
      <w:hyperlink r:id="rId26" w:anchor="End-of-LifeandEnd-of-SaleNotices" w:history="1">
        <w:r w:rsidR="00871754" w:rsidRPr="00B41912">
          <w:rPr>
            <w:rStyle w:val="Hyperlnk"/>
          </w:rPr>
          <w:t>https://www.cisco.com/c/en/us/support/interfaces-modules/enhanced-layer-2-3-etherswitch-service-module/model.html?dtid=osscdc000283#End-of-LifeandEnd-of-SaleNotices</w:t>
        </w:r>
      </w:hyperlink>
      <w:r w:rsidR="00871754">
        <w:t xml:space="preserve"> </w:t>
      </w:r>
      <w:r>
        <w:t xml:space="preserve"> </w:t>
      </w:r>
    </w:p>
    <w:p w14:paraId="252B4BF2" w14:textId="77777777" w:rsidR="00C748A6" w:rsidRDefault="00C748A6" w:rsidP="00C748A6"/>
    <w:p w14:paraId="090D5770" w14:textId="77777777" w:rsidR="00C748A6" w:rsidRDefault="00C748A6" w:rsidP="00C748A6">
      <w:pPr>
        <w:pStyle w:val="Rubrik3"/>
        <w:numPr>
          <w:ilvl w:val="2"/>
          <w:numId w:val="12"/>
        </w:numPr>
      </w:pPr>
      <w:bookmarkStart w:id="41" w:name="_Toc518916900"/>
      <w:r>
        <w:t>Versionsnivå</w:t>
      </w:r>
      <w:bookmarkEnd w:id="41"/>
    </w:p>
    <w:p w14:paraId="5FE012F7" w14:textId="77777777" w:rsidR="00C748A6" w:rsidRPr="007F1014" w:rsidRDefault="00C748A6" w:rsidP="00C748A6">
      <w:pPr>
        <w:rPr>
          <w:lang w:val="en-US"/>
        </w:rPr>
      </w:pPr>
      <w:r w:rsidRPr="007F1014">
        <w:rPr>
          <w:lang w:val="en-US"/>
        </w:rPr>
        <w:t xml:space="preserve">End of sale: </w:t>
      </w:r>
      <w:proofErr w:type="spellStart"/>
      <w:r w:rsidRPr="007F1014">
        <w:rPr>
          <w:lang w:val="en-US"/>
        </w:rPr>
        <w:t>Inget</w:t>
      </w:r>
      <w:proofErr w:type="spellEnd"/>
      <w:r w:rsidRPr="007F1014">
        <w:rPr>
          <w:lang w:val="en-US"/>
        </w:rPr>
        <w:t xml:space="preserve"> </w:t>
      </w:r>
      <w:proofErr w:type="spellStart"/>
      <w:r>
        <w:rPr>
          <w:lang w:val="en-US"/>
        </w:rPr>
        <w:t>annonserat</w:t>
      </w:r>
      <w:proofErr w:type="spellEnd"/>
    </w:p>
    <w:p w14:paraId="32447F2C" w14:textId="77777777" w:rsidR="00C748A6" w:rsidRPr="007F1014" w:rsidRDefault="00C748A6" w:rsidP="00C748A6">
      <w:pPr>
        <w:rPr>
          <w:lang w:val="en-US"/>
        </w:rPr>
      </w:pPr>
      <w:r w:rsidRPr="007F1014">
        <w:rPr>
          <w:lang w:val="en-US"/>
        </w:rPr>
        <w:t xml:space="preserve">End of support: </w:t>
      </w:r>
      <w:proofErr w:type="spellStart"/>
      <w:r w:rsidRPr="007F1014">
        <w:rPr>
          <w:lang w:val="en-US"/>
        </w:rPr>
        <w:t>Inget</w:t>
      </w:r>
      <w:proofErr w:type="spellEnd"/>
      <w:r w:rsidRPr="007F1014">
        <w:rPr>
          <w:lang w:val="en-US"/>
        </w:rPr>
        <w:t xml:space="preserve"> </w:t>
      </w:r>
      <w:proofErr w:type="spellStart"/>
      <w:r w:rsidRPr="007F1014">
        <w:rPr>
          <w:lang w:val="en-US"/>
        </w:rPr>
        <w:t>a</w:t>
      </w:r>
      <w:r>
        <w:rPr>
          <w:lang w:val="en-US"/>
        </w:rPr>
        <w:t>nnonserat</w:t>
      </w:r>
      <w:proofErr w:type="spellEnd"/>
    </w:p>
    <w:p w14:paraId="08CF94FA" w14:textId="77777777" w:rsidR="00C748A6" w:rsidRDefault="00C748A6" w:rsidP="00C748A6">
      <w:pPr>
        <w:rPr>
          <w:lang w:val="en-US"/>
        </w:rPr>
      </w:pPr>
    </w:p>
    <w:p w14:paraId="1E92F411" w14:textId="053BC5D3" w:rsidR="00C748A6" w:rsidRDefault="00C748A6" w:rsidP="00C748A6">
      <w:r w:rsidRPr="007F1014">
        <w:t>Version anses OK av h</w:t>
      </w:r>
      <w:r>
        <w:t>årdvara.</w:t>
      </w:r>
    </w:p>
    <w:p w14:paraId="6120D3C4" w14:textId="77777777" w:rsidR="00871754" w:rsidRDefault="00871754" w:rsidP="00C748A6"/>
    <w:p w14:paraId="2FCF62B3" w14:textId="77777777" w:rsidR="00C748A6" w:rsidRDefault="00C748A6" w:rsidP="00C748A6">
      <w:pPr>
        <w:pStyle w:val="Rubrik3"/>
        <w:numPr>
          <w:ilvl w:val="2"/>
          <w:numId w:val="12"/>
        </w:numPr>
      </w:pPr>
      <w:bookmarkStart w:id="42" w:name="_Toc518916901"/>
      <w:r>
        <w:t>Sårbarhet</w:t>
      </w:r>
      <w:bookmarkEnd w:id="42"/>
    </w:p>
    <w:p w14:paraId="420A3628" w14:textId="5C3D0BD4" w:rsidR="00C748A6" w:rsidRDefault="00C748A6" w:rsidP="00C748A6">
      <w:pPr>
        <w:widowControl w:val="0"/>
        <w:autoSpaceDE w:val="0"/>
        <w:autoSpaceDN w:val="0"/>
        <w:adjustRightInd w:val="0"/>
        <w:spacing w:before="100" w:after="100"/>
      </w:pPr>
      <w:r>
        <w:t>Funna sårbarheter rör det OS som switch</w:t>
      </w:r>
      <w:r w:rsidR="00EE2A13">
        <w:t>modul</w:t>
      </w:r>
      <w:r>
        <w:t xml:space="preserve"> nyttjar.</w:t>
      </w:r>
    </w:p>
    <w:p w14:paraId="0A5C44F3" w14:textId="2CFBB17D" w:rsidR="00C748A6" w:rsidRDefault="00C748A6" w:rsidP="00C91DF1">
      <w:pPr>
        <w:widowControl w:val="0"/>
        <w:autoSpaceDE w:val="0"/>
        <w:autoSpaceDN w:val="0"/>
        <w:adjustRightInd w:val="0"/>
        <w:spacing w:before="100" w:after="100"/>
      </w:pPr>
    </w:p>
    <w:p w14:paraId="5A6E5171" w14:textId="77777777" w:rsidR="00EE2A13" w:rsidRDefault="00EE2A13" w:rsidP="00EE2A13">
      <w:pPr>
        <w:pStyle w:val="Rubrik2"/>
        <w:numPr>
          <w:ilvl w:val="1"/>
          <w:numId w:val="12"/>
        </w:numPr>
      </w:pPr>
      <w:bookmarkStart w:id="43" w:name="_Toc518916902"/>
      <w:r>
        <w:t>Cisco SM-ES3-24-P</w:t>
      </w:r>
      <w:bookmarkEnd w:id="43"/>
      <w:r>
        <w:t xml:space="preserve"> </w:t>
      </w:r>
    </w:p>
    <w:p w14:paraId="55373118" w14:textId="77777777" w:rsidR="00EE2A13" w:rsidRDefault="00EE2A13" w:rsidP="00EE2A13">
      <w:r>
        <w:t xml:space="preserve">Länk: </w:t>
      </w:r>
      <w:hyperlink r:id="rId27" w:anchor="End-of-LifeandEnd-of-SaleNotices" w:history="1">
        <w:r w:rsidRPr="00B41912">
          <w:rPr>
            <w:rStyle w:val="Hyperlnk"/>
          </w:rPr>
          <w:t>https://www.cisco.com/c/en/us/support/interfaces-modules/enhanced-layer-2-3-etherswitch-service-module/model.html?dtid=osscdc000283#End-of-LifeandEnd-of-SaleNotices</w:t>
        </w:r>
      </w:hyperlink>
      <w:r>
        <w:t xml:space="preserve">  </w:t>
      </w:r>
    </w:p>
    <w:p w14:paraId="416345C7" w14:textId="77777777" w:rsidR="00EE2A13" w:rsidRDefault="00EE2A13" w:rsidP="00EE2A13"/>
    <w:p w14:paraId="1878B7E4" w14:textId="77777777" w:rsidR="00EE2A13" w:rsidRDefault="00EE2A13" w:rsidP="00EE2A13">
      <w:pPr>
        <w:pStyle w:val="Rubrik3"/>
        <w:numPr>
          <w:ilvl w:val="2"/>
          <w:numId w:val="12"/>
        </w:numPr>
      </w:pPr>
      <w:bookmarkStart w:id="44" w:name="_Toc518916903"/>
      <w:r>
        <w:t>Versionsnivå</w:t>
      </w:r>
      <w:bookmarkEnd w:id="44"/>
    </w:p>
    <w:p w14:paraId="6A335C13" w14:textId="77777777" w:rsidR="00EE2A13" w:rsidRPr="007F1014" w:rsidRDefault="00EE2A13" w:rsidP="00EE2A13">
      <w:pPr>
        <w:rPr>
          <w:lang w:val="en-US"/>
        </w:rPr>
      </w:pPr>
      <w:r w:rsidRPr="007F1014">
        <w:rPr>
          <w:lang w:val="en-US"/>
        </w:rPr>
        <w:t xml:space="preserve">End of sale: </w:t>
      </w:r>
      <w:proofErr w:type="spellStart"/>
      <w:r w:rsidRPr="007F1014">
        <w:rPr>
          <w:lang w:val="en-US"/>
        </w:rPr>
        <w:t>Inget</w:t>
      </w:r>
      <w:proofErr w:type="spellEnd"/>
      <w:r w:rsidRPr="007F1014">
        <w:rPr>
          <w:lang w:val="en-US"/>
        </w:rPr>
        <w:t xml:space="preserve"> </w:t>
      </w:r>
      <w:proofErr w:type="spellStart"/>
      <w:r>
        <w:rPr>
          <w:lang w:val="en-US"/>
        </w:rPr>
        <w:t>annonserat</w:t>
      </w:r>
      <w:proofErr w:type="spellEnd"/>
    </w:p>
    <w:p w14:paraId="4F603239" w14:textId="77777777" w:rsidR="00EE2A13" w:rsidRPr="007F1014" w:rsidRDefault="00EE2A13" w:rsidP="00EE2A13">
      <w:pPr>
        <w:rPr>
          <w:lang w:val="en-US"/>
        </w:rPr>
      </w:pPr>
      <w:r w:rsidRPr="007F1014">
        <w:rPr>
          <w:lang w:val="en-US"/>
        </w:rPr>
        <w:t xml:space="preserve">End of support: </w:t>
      </w:r>
      <w:proofErr w:type="spellStart"/>
      <w:r w:rsidRPr="007F1014">
        <w:rPr>
          <w:lang w:val="en-US"/>
        </w:rPr>
        <w:t>Inget</w:t>
      </w:r>
      <w:proofErr w:type="spellEnd"/>
      <w:r w:rsidRPr="007F1014">
        <w:rPr>
          <w:lang w:val="en-US"/>
        </w:rPr>
        <w:t xml:space="preserve"> </w:t>
      </w:r>
      <w:proofErr w:type="spellStart"/>
      <w:r w:rsidRPr="007F1014">
        <w:rPr>
          <w:lang w:val="en-US"/>
        </w:rPr>
        <w:t>a</w:t>
      </w:r>
      <w:r>
        <w:rPr>
          <w:lang w:val="en-US"/>
        </w:rPr>
        <w:t>nnonserat</w:t>
      </w:r>
      <w:proofErr w:type="spellEnd"/>
    </w:p>
    <w:p w14:paraId="38738F12" w14:textId="77777777" w:rsidR="00EE2A13" w:rsidRDefault="00EE2A13" w:rsidP="00EE2A13">
      <w:pPr>
        <w:rPr>
          <w:lang w:val="en-US"/>
        </w:rPr>
      </w:pPr>
    </w:p>
    <w:p w14:paraId="444481A0" w14:textId="77777777" w:rsidR="00EE2A13" w:rsidRDefault="00EE2A13" w:rsidP="00EE2A13">
      <w:r w:rsidRPr="007F1014">
        <w:t>Version anses OK av h</w:t>
      </w:r>
      <w:r>
        <w:t>årdvara.</w:t>
      </w:r>
    </w:p>
    <w:p w14:paraId="132DBA09" w14:textId="77777777" w:rsidR="00EE2A13" w:rsidRDefault="00EE2A13" w:rsidP="00EE2A13"/>
    <w:p w14:paraId="5C4695C1" w14:textId="77777777" w:rsidR="00EE2A13" w:rsidRDefault="00EE2A13" w:rsidP="00EE2A13">
      <w:pPr>
        <w:pStyle w:val="Rubrik3"/>
        <w:numPr>
          <w:ilvl w:val="2"/>
          <w:numId w:val="12"/>
        </w:numPr>
      </w:pPr>
      <w:bookmarkStart w:id="45" w:name="_Toc518916904"/>
      <w:r>
        <w:t>Sårbarhet</w:t>
      </w:r>
      <w:bookmarkEnd w:id="45"/>
    </w:p>
    <w:p w14:paraId="1AEBE695" w14:textId="77777777" w:rsidR="00EE2A13" w:rsidRDefault="00EE2A13" w:rsidP="00EE2A13">
      <w:pPr>
        <w:widowControl w:val="0"/>
        <w:autoSpaceDE w:val="0"/>
        <w:autoSpaceDN w:val="0"/>
        <w:adjustRightInd w:val="0"/>
        <w:spacing w:before="100" w:after="100"/>
      </w:pPr>
      <w:r>
        <w:t>Funna sårbarheter rör det OS som switchmodul nyttjar.</w:t>
      </w:r>
    </w:p>
    <w:p w14:paraId="4ED4CA59" w14:textId="77777777" w:rsidR="00EE2A13" w:rsidRDefault="00EE2A13" w:rsidP="00C91DF1">
      <w:pPr>
        <w:widowControl w:val="0"/>
        <w:autoSpaceDE w:val="0"/>
        <w:autoSpaceDN w:val="0"/>
        <w:adjustRightInd w:val="0"/>
        <w:spacing w:before="100" w:after="100"/>
      </w:pPr>
    </w:p>
    <w:p w14:paraId="225839A8" w14:textId="12557E40" w:rsidR="00EE2A13" w:rsidRDefault="00CC4A1B" w:rsidP="00EE2A13">
      <w:pPr>
        <w:pStyle w:val="Rubrik2"/>
        <w:numPr>
          <w:ilvl w:val="1"/>
          <w:numId w:val="12"/>
        </w:numPr>
      </w:pPr>
      <w:bookmarkStart w:id="46" w:name="_Toc518916905"/>
      <w:r>
        <w:t>Advenica SecuriVPN arana 9301B</w:t>
      </w:r>
      <w:bookmarkEnd w:id="46"/>
      <w:r w:rsidR="00EE2A13">
        <w:t xml:space="preserve"> </w:t>
      </w:r>
    </w:p>
    <w:p w14:paraId="2DA8A731" w14:textId="77777777" w:rsidR="00EE2A13" w:rsidRDefault="00EE2A13" w:rsidP="00EE2A13">
      <w:r>
        <w:t xml:space="preserve">Länk: </w:t>
      </w:r>
      <w:hyperlink r:id="rId28" w:anchor="End-of-LifeandEnd-of-SaleNotices" w:history="1">
        <w:r w:rsidRPr="00B41912">
          <w:rPr>
            <w:rStyle w:val="Hyperlnk"/>
          </w:rPr>
          <w:t>https://www.cisco.com/c/en/us/support/interfaces-modules/enhanced-layer-2-3-etherswitch-service-module/model.html?dtid=osscdc000283#End-of-LifeandEnd-of-SaleNotices</w:t>
        </w:r>
      </w:hyperlink>
      <w:r>
        <w:t xml:space="preserve">  </w:t>
      </w:r>
    </w:p>
    <w:p w14:paraId="3A22CF61" w14:textId="77777777" w:rsidR="00EE2A13" w:rsidRDefault="00EE2A13" w:rsidP="00EE2A13"/>
    <w:p w14:paraId="647A8824" w14:textId="77777777" w:rsidR="00EE2A13" w:rsidRDefault="00EE2A13" w:rsidP="00EE2A13">
      <w:pPr>
        <w:pStyle w:val="Rubrik3"/>
        <w:numPr>
          <w:ilvl w:val="2"/>
          <w:numId w:val="12"/>
        </w:numPr>
      </w:pPr>
      <w:bookmarkStart w:id="47" w:name="_Toc518916906"/>
      <w:r>
        <w:lastRenderedPageBreak/>
        <w:t>Versionsnivå</w:t>
      </w:r>
      <w:bookmarkEnd w:id="47"/>
    </w:p>
    <w:p w14:paraId="4EDB8447" w14:textId="77777777" w:rsidR="00EE2A13" w:rsidRDefault="00EE2A13" w:rsidP="00EE2A13">
      <w:pPr>
        <w:rPr>
          <w:lang w:val="en-US"/>
        </w:rPr>
      </w:pPr>
    </w:p>
    <w:p w14:paraId="566E668B" w14:textId="59DFC0FA" w:rsidR="00EE2A13" w:rsidRDefault="00EE2A13" w:rsidP="00EE2A13">
      <w:r w:rsidRPr="007F1014">
        <w:t>Version anses OK av h</w:t>
      </w:r>
      <w:r>
        <w:t>årdvara</w:t>
      </w:r>
      <w:r w:rsidR="00CC4A1B">
        <w:t xml:space="preserve">, för ytterligare information om tillgängliga modeller och rekommendationer behövs kontakt med </w:t>
      </w:r>
      <w:proofErr w:type="spellStart"/>
      <w:r w:rsidR="00CC4A1B">
        <w:t>Advenica</w:t>
      </w:r>
      <w:proofErr w:type="spellEnd"/>
      <w:r w:rsidR="00CC4A1B">
        <w:t>.</w:t>
      </w:r>
    </w:p>
    <w:p w14:paraId="6460B8A9" w14:textId="77777777" w:rsidR="00EE2A13" w:rsidRDefault="00EE2A13" w:rsidP="00EE2A13"/>
    <w:p w14:paraId="6D992740" w14:textId="77777777" w:rsidR="00EE2A13" w:rsidRDefault="00EE2A13" w:rsidP="00EE2A13">
      <w:pPr>
        <w:pStyle w:val="Rubrik3"/>
        <w:numPr>
          <w:ilvl w:val="2"/>
          <w:numId w:val="12"/>
        </w:numPr>
      </w:pPr>
      <w:bookmarkStart w:id="48" w:name="_Toc518916907"/>
      <w:r>
        <w:t>Sårbarhet</w:t>
      </w:r>
      <w:bookmarkEnd w:id="48"/>
    </w:p>
    <w:p w14:paraId="2783A5C2" w14:textId="12BD1816" w:rsidR="00EE2A13" w:rsidRDefault="00CC4A1B" w:rsidP="00EE2A13">
      <w:pPr>
        <w:widowControl w:val="0"/>
        <w:autoSpaceDE w:val="0"/>
        <w:autoSpaceDN w:val="0"/>
        <w:adjustRightInd w:val="0"/>
        <w:spacing w:before="100" w:after="100"/>
      </w:pPr>
      <w:r>
        <w:t>Inga sårbarheter funna vid traditionell sökning</w:t>
      </w:r>
    </w:p>
    <w:p w14:paraId="5786285F" w14:textId="38C71123" w:rsidR="00183F48" w:rsidRDefault="00183F48" w:rsidP="001A1FF9"/>
    <w:p w14:paraId="47E93C90" w14:textId="74B239EE" w:rsidR="00C3557D" w:rsidRDefault="00C3557D" w:rsidP="00C3557D">
      <w:pPr>
        <w:pStyle w:val="Rubrik1"/>
        <w:numPr>
          <w:ilvl w:val="0"/>
          <w:numId w:val="12"/>
        </w:numPr>
      </w:pPr>
      <w:bookmarkStart w:id="49" w:name="_Toc518916908"/>
      <w:r>
        <w:t>Mjukvara veckovis kontroll</w:t>
      </w:r>
      <w:bookmarkEnd w:id="49"/>
    </w:p>
    <w:p w14:paraId="7E465C7C" w14:textId="0D085EEA" w:rsidR="00C3557D" w:rsidRDefault="00E70F07" w:rsidP="001A1FF9">
      <w:r>
        <w:t xml:space="preserve">Under kontroll av mjukvara räknas ej äldre sårbarheter med då antagande görs att ett rullande </w:t>
      </w:r>
      <w:proofErr w:type="spellStart"/>
      <w:r>
        <w:t>patchningsschema</w:t>
      </w:r>
      <w:proofErr w:type="spellEnd"/>
      <w:r>
        <w:t xml:space="preserve"> redan finns på plats. Utifall en mer utförlig rapport önskas där äldre sårbarheter finns med, kontakta West </w:t>
      </w:r>
      <w:proofErr w:type="spellStart"/>
      <w:r>
        <w:t>Code</w:t>
      </w:r>
      <w:proofErr w:type="spellEnd"/>
      <w:r>
        <w:t xml:space="preserve"> Solutions AB.</w:t>
      </w:r>
    </w:p>
    <w:p w14:paraId="152DEE28" w14:textId="2D8A6E7E" w:rsidR="00E70F07" w:rsidRDefault="00E70F07" w:rsidP="001A1FF9">
      <w:r>
        <w:t>Kontroll i skrivande stund sker från 2018-01-01 till aktuellt datum.</w:t>
      </w:r>
    </w:p>
    <w:p w14:paraId="0496E101" w14:textId="2B428C5A" w:rsidR="00183F48" w:rsidRDefault="00183F48" w:rsidP="001A1FF9"/>
    <w:p w14:paraId="0ACC2D92" w14:textId="14BEF501" w:rsidR="00183F48" w:rsidRDefault="00C12FB3" w:rsidP="003A1139">
      <w:pPr>
        <w:pStyle w:val="Rubrik2"/>
        <w:numPr>
          <w:ilvl w:val="1"/>
          <w:numId w:val="12"/>
        </w:numPr>
      </w:pPr>
      <w:bookmarkStart w:id="50" w:name="_Toc518916909"/>
      <w:r>
        <w:t>Microsoft Windows ThinPC 7</w:t>
      </w:r>
      <w:bookmarkEnd w:id="50"/>
    </w:p>
    <w:p w14:paraId="55FCE725" w14:textId="4F35086B" w:rsidR="00183F48" w:rsidRDefault="004C1817" w:rsidP="003A1139">
      <w:pPr>
        <w:pStyle w:val="Rubrik3"/>
        <w:numPr>
          <w:ilvl w:val="2"/>
          <w:numId w:val="12"/>
        </w:numPr>
      </w:pPr>
      <w:bookmarkStart w:id="51" w:name="_Toc518916910"/>
      <w:r>
        <w:t>Versionsnivå</w:t>
      </w:r>
      <w:bookmarkEnd w:id="51"/>
    </w:p>
    <w:p w14:paraId="4231F3C5" w14:textId="4343248B" w:rsidR="00183F48" w:rsidRPr="006B37A0" w:rsidRDefault="006B37A0" w:rsidP="00183F48">
      <w:r w:rsidRPr="006B37A0">
        <w:t xml:space="preserve">Windows </w:t>
      </w:r>
      <w:proofErr w:type="spellStart"/>
      <w:r w:rsidRPr="006B37A0">
        <w:t>Thin</w:t>
      </w:r>
      <w:proofErr w:type="spellEnd"/>
      <w:r w:rsidRPr="006B37A0">
        <w:t xml:space="preserve"> PC ligger i “</w:t>
      </w:r>
      <w:proofErr w:type="spellStart"/>
      <w:r w:rsidRPr="006B37A0">
        <w:t>Extended</w:t>
      </w:r>
      <w:proofErr w:type="spellEnd"/>
      <w:r w:rsidRPr="006B37A0">
        <w:t xml:space="preserve"> support” kategorin, vilket inne</w:t>
      </w:r>
      <w:r>
        <w:t xml:space="preserve">bär att då support för Windows 7 upphör under 2020 så kommer även </w:t>
      </w:r>
      <w:proofErr w:type="spellStart"/>
      <w:r>
        <w:t>Thin</w:t>
      </w:r>
      <w:proofErr w:type="spellEnd"/>
      <w:r>
        <w:t xml:space="preserve"> PC 7 drabbas. Ersättningsalternativ bör utvärderas i god tid innan.</w:t>
      </w:r>
    </w:p>
    <w:p w14:paraId="1112E47C" w14:textId="77777777" w:rsidR="00183F48" w:rsidRPr="006B37A0" w:rsidRDefault="00183F48" w:rsidP="00183F48"/>
    <w:p w14:paraId="412E26D8" w14:textId="15037732" w:rsidR="00183F48" w:rsidRDefault="004C1817" w:rsidP="003A1139">
      <w:pPr>
        <w:pStyle w:val="Rubrik3"/>
        <w:numPr>
          <w:ilvl w:val="2"/>
          <w:numId w:val="12"/>
        </w:numPr>
      </w:pPr>
      <w:bookmarkStart w:id="52" w:name="_Toc518916911"/>
      <w:r>
        <w:t>Sårbarheter</w:t>
      </w:r>
      <w:bookmarkEnd w:id="52"/>
    </w:p>
    <w:p w14:paraId="566D3E94" w14:textId="20C3CA73" w:rsidR="00183F48" w:rsidRPr="000C19AA" w:rsidRDefault="000C19AA" w:rsidP="000C19AA">
      <w:pPr>
        <w:widowControl w:val="0"/>
        <w:autoSpaceDE w:val="0"/>
        <w:autoSpaceDN w:val="0"/>
        <w:adjustRightInd w:val="0"/>
        <w:spacing w:before="100" w:after="100"/>
      </w:pPr>
      <w:r w:rsidRPr="000C19AA">
        <w:t xml:space="preserve">Inga </w:t>
      </w:r>
      <w:r>
        <w:t>sårbarheter funna vid traditionell sölning</w:t>
      </w:r>
    </w:p>
    <w:p w14:paraId="4DCB4969" w14:textId="0DA86BED" w:rsidR="00183F48" w:rsidRDefault="00183F48" w:rsidP="001A1FF9"/>
    <w:p w14:paraId="0C19B3E7" w14:textId="382B3580" w:rsidR="00CC4A1B" w:rsidRDefault="00CC4A1B" w:rsidP="00CC4A1B">
      <w:pPr>
        <w:pStyle w:val="Rubrik2"/>
        <w:numPr>
          <w:ilvl w:val="1"/>
          <w:numId w:val="12"/>
        </w:numPr>
      </w:pPr>
      <w:bookmarkStart w:id="53" w:name="_Toc518916912"/>
      <w:r>
        <w:t xml:space="preserve">Microsoft </w:t>
      </w:r>
      <w:r w:rsidR="00527AAE">
        <w:t>Office 2010</w:t>
      </w:r>
      <w:bookmarkEnd w:id="53"/>
    </w:p>
    <w:p w14:paraId="51174F8D" w14:textId="77777777" w:rsidR="00CC4A1B" w:rsidRDefault="00CC4A1B" w:rsidP="00CC4A1B">
      <w:pPr>
        <w:pStyle w:val="Rubrik3"/>
        <w:numPr>
          <w:ilvl w:val="2"/>
          <w:numId w:val="12"/>
        </w:numPr>
      </w:pPr>
      <w:bookmarkStart w:id="54" w:name="_Toc518916913"/>
      <w:r>
        <w:t>Versionsnivå</w:t>
      </w:r>
      <w:bookmarkEnd w:id="54"/>
    </w:p>
    <w:p w14:paraId="0653BBA1" w14:textId="4B6D1955" w:rsidR="00CC4A1B" w:rsidRPr="006B37A0" w:rsidRDefault="009568E8" w:rsidP="00CC4A1B">
      <w:r>
        <w:t xml:space="preserve">Microsoft </w:t>
      </w:r>
      <w:proofErr w:type="spellStart"/>
      <w:r>
        <w:t>office</w:t>
      </w:r>
      <w:proofErr w:type="spellEnd"/>
      <w:r>
        <w:t xml:space="preserve"> 2010 är av den äldre varianten och möjligheter till uppdatering bör ses över.</w:t>
      </w:r>
    </w:p>
    <w:p w14:paraId="5551B613" w14:textId="77777777" w:rsidR="00CC4A1B" w:rsidRPr="006B37A0" w:rsidRDefault="00CC4A1B" w:rsidP="00CC4A1B"/>
    <w:p w14:paraId="3AC2E5A6" w14:textId="77777777" w:rsidR="00CC4A1B" w:rsidRDefault="00CC4A1B" w:rsidP="00CC4A1B">
      <w:pPr>
        <w:pStyle w:val="Rubrik3"/>
        <w:numPr>
          <w:ilvl w:val="2"/>
          <w:numId w:val="12"/>
        </w:numPr>
      </w:pPr>
      <w:bookmarkStart w:id="55" w:name="_Toc518916914"/>
      <w:r>
        <w:t>Sårbarheter</w:t>
      </w:r>
      <w:bookmarkEnd w:id="55"/>
    </w:p>
    <w:p w14:paraId="61F0D69D" w14:textId="4CF9B8F8" w:rsidR="00CC4A1B" w:rsidRDefault="009568E8" w:rsidP="00CC4A1B">
      <w:pPr>
        <w:widowControl w:val="0"/>
        <w:autoSpaceDE w:val="0"/>
        <w:autoSpaceDN w:val="0"/>
        <w:adjustRightInd w:val="0"/>
        <w:spacing w:before="100" w:after="100"/>
      </w:pPr>
      <w:r>
        <w:t>Det är många sårbarheter som dykt upp, se bifogad rapport för ytterligare information:</w:t>
      </w:r>
    </w:p>
    <w:p w14:paraId="2339EF0B" w14:textId="21A49861" w:rsidR="009568E8" w:rsidRDefault="009568E8" w:rsidP="00CC4A1B">
      <w:pPr>
        <w:widowControl w:val="0"/>
        <w:autoSpaceDE w:val="0"/>
        <w:autoSpaceDN w:val="0"/>
        <w:adjustRightInd w:val="0"/>
        <w:spacing w:before="100" w:after="100"/>
      </w:pPr>
      <w:r w:rsidRPr="009568E8">
        <w:t>2018-07-09-result-office.html</w:t>
      </w:r>
      <w:r>
        <w:t xml:space="preserve"> </w:t>
      </w:r>
    </w:p>
    <w:p w14:paraId="66D469AF" w14:textId="0D233166" w:rsidR="00527AAE" w:rsidRDefault="00527AAE" w:rsidP="00CC4A1B">
      <w:pPr>
        <w:widowControl w:val="0"/>
        <w:autoSpaceDE w:val="0"/>
        <w:autoSpaceDN w:val="0"/>
        <w:adjustRightInd w:val="0"/>
        <w:spacing w:before="100" w:after="100"/>
      </w:pPr>
    </w:p>
    <w:p w14:paraId="4709FE9A" w14:textId="5A0441BE" w:rsidR="00527AAE" w:rsidRDefault="00197CFE" w:rsidP="00527AAE">
      <w:pPr>
        <w:pStyle w:val="Rubrik2"/>
        <w:numPr>
          <w:ilvl w:val="1"/>
          <w:numId w:val="12"/>
        </w:numPr>
      </w:pPr>
      <w:bookmarkStart w:id="56" w:name="_Toc518916915"/>
      <w:r>
        <w:t>.NET 4.6</w:t>
      </w:r>
      <w:bookmarkEnd w:id="56"/>
    </w:p>
    <w:p w14:paraId="657931D6" w14:textId="77777777" w:rsidR="00527AAE" w:rsidRDefault="00527AAE" w:rsidP="00527AAE">
      <w:pPr>
        <w:pStyle w:val="Rubrik3"/>
        <w:numPr>
          <w:ilvl w:val="2"/>
          <w:numId w:val="12"/>
        </w:numPr>
      </w:pPr>
      <w:bookmarkStart w:id="57" w:name="_Toc518916916"/>
      <w:r>
        <w:t>Versionsnivå</w:t>
      </w:r>
      <w:bookmarkEnd w:id="57"/>
    </w:p>
    <w:p w14:paraId="7579BB0D" w14:textId="67EF66B4" w:rsidR="00527AAE" w:rsidRPr="006B37A0" w:rsidRDefault="009568E8" w:rsidP="00527AAE">
      <w:r>
        <w:t xml:space="preserve">.NET ramverket följer med </w:t>
      </w:r>
      <w:proofErr w:type="spellStart"/>
      <w:r>
        <w:t>windows</w:t>
      </w:r>
      <w:proofErr w:type="spellEnd"/>
      <w:r>
        <w:t xml:space="preserve"> och bör hållas på den senaste stabila nivån som behövande program klarar.</w:t>
      </w:r>
    </w:p>
    <w:p w14:paraId="5A09D988" w14:textId="77777777" w:rsidR="00527AAE" w:rsidRPr="006B37A0" w:rsidRDefault="00527AAE" w:rsidP="00527AAE"/>
    <w:p w14:paraId="46EB2154" w14:textId="77777777" w:rsidR="00527AAE" w:rsidRDefault="00527AAE" w:rsidP="00527AAE">
      <w:pPr>
        <w:pStyle w:val="Rubrik3"/>
        <w:numPr>
          <w:ilvl w:val="2"/>
          <w:numId w:val="12"/>
        </w:numPr>
      </w:pPr>
      <w:bookmarkStart w:id="58" w:name="_Toc518916917"/>
      <w:r>
        <w:t>Sårbarheter</w:t>
      </w:r>
      <w:bookmarkEnd w:id="58"/>
    </w:p>
    <w:p w14:paraId="456A7512" w14:textId="6129B3C5" w:rsidR="00527AAE" w:rsidRDefault="009568E8" w:rsidP="00527AAE">
      <w:pPr>
        <w:widowControl w:val="0"/>
        <w:autoSpaceDE w:val="0"/>
        <w:autoSpaceDN w:val="0"/>
        <w:adjustRightInd w:val="0"/>
        <w:spacing w:before="100" w:after="100"/>
      </w:pPr>
      <w:r>
        <w:t>En del sårbarheter funna, se bifogad rapport:</w:t>
      </w:r>
    </w:p>
    <w:p w14:paraId="17E278FE" w14:textId="27402DEB" w:rsidR="009568E8" w:rsidRDefault="009568E8" w:rsidP="00527AAE">
      <w:pPr>
        <w:widowControl w:val="0"/>
        <w:autoSpaceDE w:val="0"/>
        <w:autoSpaceDN w:val="0"/>
        <w:adjustRightInd w:val="0"/>
        <w:spacing w:before="100" w:after="100"/>
      </w:pPr>
      <w:r w:rsidRPr="009568E8">
        <w:t>2018-07-09-result-.net_framework.html</w:t>
      </w:r>
      <w:r>
        <w:t xml:space="preserve"> </w:t>
      </w:r>
    </w:p>
    <w:p w14:paraId="1A2ACEDA" w14:textId="77777777" w:rsidR="00527AAE" w:rsidRPr="000C19AA" w:rsidRDefault="00527AAE" w:rsidP="00CC4A1B">
      <w:pPr>
        <w:widowControl w:val="0"/>
        <w:autoSpaceDE w:val="0"/>
        <w:autoSpaceDN w:val="0"/>
        <w:adjustRightInd w:val="0"/>
        <w:spacing w:before="100" w:after="100"/>
      </w:pPr>
    </w:p>
    <w:p w14:paraId="705AF328" w14:textId="3862C622" w:rsidR="00197CFE" w:rsidRDefault="00197CFE" w:rsidP="00197CFE">
      <w:pPr>
        <w:pStyle w:val="Rubrik2"/>
        <w:numPr>
          <w:ilvl w:val="1"/>
          <w:numId w:val="12"/>
        </w:numPr>
      </w:pPr>
      <w:bookmarkStart w:id="59" w:name="_Toc518916918"/>
      <w:r>
        <w:lastRenderedPageBreak/>
        <w:t>Visual C++ Runtime (2005-2013)</w:t>
      </w:r>
      <w:bookmarkEnd w:id="59"/>
    </w:p>
    <w:p w14:paraId="6C2F3D44" w14:textId="77777777" w:rsidR="00197CFE" w:rsidRDefault="00197CFE" w:rsidP="00197CFE">
      <w:pPr>
        <w:pStyle w:val="Rubrik3"/>
        <w:numPr>
          <w:ilvl w:val="2"/>
          <w:numId w:val="12"/>
        </w:numPr>
      </w:pPr>
      <w:bookmarkStart w:id="60" w:name="_Toc518916919"/>
      <w:r>
        <w:t>Versionsnivå</w:t>
      </w:r>
      <w:bookmarkEnd w:id="60"/>
    </w:p>
    <w:p w14:paraId="6B4E3DBB" w14:textId="6BD8D085" w:rsidR="00197CFE" w:rsidRPr="006B37A0" w:rsidRDefault="0004061A" w:rsidP="00197CFE">
      <w:r>
        <w:t xml:space="preserve">Verifiera att äldre versioner inte är exponerade utåt då de innehåller sårbarheter. </w:t>
      </w:r>
    </w:p>
    <w:p w14:paraId="33A31BA8" w14:textId="77777777" w:rsidR="00197CFE" w:rsidRPr="006B37A0" w:rsidRDefault="00197CFE" w:rsidP="00197CFE"/>
    <w:p w14:paraId="1368C517" w14:textId="77777777" w:rsidR="00197CFE" w:rsidRDefault="00197CFE" w:rsidP="00197CFE">
      <w:pPr>
        <w:pStyle w:val="Rubrik3"/>
        <w:numPr>
          <w:ilvl w:val="2"/>
          <w:numId w:val="12"/>
        </w:numPr>
      </w:pPr>
      <w:bookmarkStart w:id="61" w:name="_Toc518916920"/>
      <w:r>
        <w:t>Sårbarheter</w:t>
      </w:r>
      <w:bookmarkEnd w:id="61"/>
    </w:p>
    <w:p w14:paraId="355DBAA7" w14:textId="31B7CBC4" w:rsidR="00197CFE" w:rsidRDefault="00380224" w:rsidP="00197CFE">
      <w:pPr>
        <w:widowControl w:val="0"/>
        <w:autoSpaceDE w:val="0"/>
        <w:autoSpaceDN w:val="0"/>
        <w:adjustRightInd w:val="0"/>
        <w:spacing w:before="100" w:after="100"/>
      </w:pPr>
      <w:r>
        <w:t>2005: inga från i år</w:t>
      </w:r>
    </w:p>
    <w:p w14:paraId="7310DA85" w14:textId="7A5B9CDB" w:rsidR="00380224" w:rsidRDefault="00380224" w:rsidP="00197CFE">
      <w:pPr>
        <w:widowControl w:val="0"/>
        <w:autoSpaceDE w:val="0"/>
        <w:autoSpaceDN w:val="0"/>
        <w:adjustRightInd w:val="0"/>
        <w:spacing w:before="100" w:after="100"/>
      </w:pPr>
      <w:r>
        <w:t xml:space="preserve">2008: </w:t>
      </w:r>
      <w:r w:rsidR="0004061A">
        <w:t>inga från i år</w:t>
      </w:r>
    </w:p>
    <w:p w14:paraId="2ED95F00" w14:textId="164723D9" w:rsidR="00380224" w:rsidRDefault="00380224" w:rsidP="00197CFE">
      <w:pPr>
        <w:widowControl w:val="0"/>
        <w:autoSpaceDE w:val="0"/>
        <w:autoSpaceDN w:val="0"/>
        <w:adjustRightInd w:val="0"/>
        <w:spacing w:before="100" w:after="100"/>
      </w:pPr>
      <w:r>
        <w:t xml:space="preserve">2010: </w:t>
      </w:r>
      <w:r w:rsidR="0004061A">
        <w:t>inga från i år</w:t>
      </w:r>
    </w:p>
    <w:p w14:paraId="57C58E77" w14:textId="6E89DFD9" w:rsidR="00380224" w:rsidRDefault="00380224" w:rsidP="00197CFE">
      <w:pPr>
        <w:widowControl w:val="0"/>
        <w:autoSpaceDE w:val="0"/>
        <w:autoSpaceDN w:val="0"/>
        <w:adjustRightInd w:val="0"/>
        <w:spacing w:before="100" w:after="100"/>
      </w:pPr>
      <w:r>
        <w:t xml:space="preserve">2012: </w:t>
      </w:r>
      <w:r w:rsidR="009568E8">
        <w:t>inga från i år</w:t>
      </w:r>
    </w:p>
    <w:p w14:paraId="257CF303" w14:textId="5DBE0330" w:rsidR="00380224" w:rsidRDefault="00380224" w:rsidP="00197CFE">
      <w:pPr>
        <w:widowControl w:val="0"/>
        <w:autoSpaceDE w:val="0"/>
        <w:autoSpaceDN w:val="0"/>
        <w:adjustRightInd w:val="0"/>
        <w:spacing w:before="100" w:after="100"/>
      </w:pPr>
      <w:r>
        <w:t xml:space="preserve">2013: </w:t>
      </w:r>
      <w:r w:rsidR="009568E8">
        <w:t>inga från i år</w:t>
      </w:r>
    </w:p>
    <w:p w14:paraId="11412AF5" w14:textId="77777777" w:rsidR="00CC4A1B" w:rsidRDefault="00CC4A1B" w:rsidP="001A1FF9"/>
    <w:p w14:paraId="4057CBBC" w14:textId="207F2C30" w:rsidR="00197CFE" w:rsidRDefault="00197CFE" w:rsidP="00197CFE">
      <w:pPr>
        <w:pStyle w:val="Rubrik2"/>
        <w:numPr>
          <w:ilvl w:val="1"/>
          <w:numId w:val="12"/>
        </w:numPr>
      </w:pPr>
      <w:bookmarkStart w:id="62" w:name="_Toc518916921"/>
      <w:r>
        <w:t>Microsoft Windows Server 2012 R2</w:t>
      </w:r>
      <w:bookmarkEnd w:id="62"/>
    </w:p>
    <w:p w14:paraId="032FCCC8" w14:textId="77777777" w:rsidR="00197CFE" w:rsidRDefault="00197CFE" w:rsidP="00197CFE">
      <w:pPr>
        <w:pStyle w:val="Rubrik3"/>
        <w:numPr>
          <w:ilvl w:val="2"/>
          <w:numId w:val="12"/>
        </w:numPr>
      </w:pPr>
      <w:bookmarkStart w:id="63" w:name="_Toc518916922"/>
      <w:r>
        <w:t>Versionsnivå</w:t>
      </w:r>
      <w:bookmarkEnd w:id="63"/>
    </w:p>
    <w:p w14:paraId="5BCFD432" w14:textId="437191AE" w:rsidR="00197CFE" w:rsidRPr="006B37A0" w:rsidRDefault="00E70F07" w:rsidP="00197CFE">
      <w:r>
        <w:t>Server 2012 R2 är fortfarande en OK version, utökad support räcker fram till 2023-10-10. Mainstream support upphör 2018-10-09</w:t>
      </w:r>
    </w:p>
    <w:p w14:paraId="4F0C5D34" w14:textId="77777777" w:rsidR="00197CFE" w:rsidRPr="006B37A0" w:rsidRDefault="00197CFE" w:rsidP="00197CFE"/>
    <w:p w14:paraId="286078F8" w14:textId="77777777" w:rsidR="00197CFE" w:rsidRDefault="00197CFE" w:rsidP="00197CFE">
      <w:pPr>
        <w:pStyle w:val="Rubrik3"/>
        <w:numPr>
          <w:ilvl w:val="2"/>
          <w:numId w:val="12"/>
        </w:numPr>
      </w:pPr>
      <w:bookmarkStart w:id="64" w:name="_Toc518916923"/>
      <w:r>
        <w:t>Sårbarheter</w:t>
      </w:r>
      <w:bookmarkEnd w:id="64"/>
    </w:p>
    <w:p w14:paraId="0D488F4F" w14:textId="7473CEE1" w:rsidR="00E70F07" w:rsidRDefault="00E70F07" w:rsidP="00197CFE">
      <w:pPr>
        <w:widowControl w:val="0"/>
        <w:autoSpaceDE w:val="0"/>
        <w:autoSpaceDN w:val="0"/>
        <w:adjustRightInd w:val="0"/>
        <w:spacing w:before="100" w:after="100"/>
      </w:pPr>
      <w:r>
        <w:t>Flertalet sårbarheter har dykt upp under året, se bifogad rapport:</w:t>
      </w:r>
    </w:p>
    <w:p w14:paraId="180D9D36" w14:textId="607BED39" w:rsidR="00197CFE" w:rsidRDefault="00E70F07" w:rsidP="00197CFE">
      <w:pPr>
        <w:widowControl w:val="0"/>
        <w:autoSpaceDE w:val="0"/>
        <w:autoSpaceDN w:val="0"/>
        <w:adjustRightInd w:val="0"/>
        <w:spacing w:before="100" w:after="100"/>
      </w:pPr>
      <w:r w:rsidRPr="00E70F07">
        <w:t>2018-07-09-result-windows_server_2012.html</w:t>
      </w:r>
    </w:p>
    <w:p w14:paraId="3A654D78" w14:textId="5B59D9AC" w:rsidR="00044002" w:rsidRDefault="00044002" w:rsidP="001A1FF9"/>
    <w:p w14:paraId="6550816A" w14:textId="3541F0BD" w:rsidR="00197CFE" w:rsidRDefault="00197CFE" w:rsidP="00197CFE">
      <w:pPr>
        <w:pStyle w:val="Rubrik2"/>
        <w:numPr>
          <w:ilvl w:val="1"/>
          <w:numId w:val="12"/>
        </w:numPr>
      </w:pPr>
      <w:bookmarkStart w:id="65" w:name="_Toc518916924"/>
      <w:r>
        <w:t>Citrix XenDesktop LTSR 7.6</w:t>
      </w:r>
      <w:bookmarkEnd w:id="65"/>
    </w:p>
    <w:p w14:paraId="5C81AB7A" w14:textId="77777777" w:rsidR="00197CFE" w:rsidRDefault="00197CFE" w:rsidP="00197CFE">
      <w:pPr>
        <w:pStyle w:val="Rubrik3"/>
        <w:numPr>
          <w:ilvl w:val="2"/>
          <w:numId w:val="12"/>
        </w:numPr>
      </w:pPr>
      <w:bookmarkStart w:id="66" w:name="_Toc518916925"/>
      <w:r>
        <w:t>Versionsnivå</w:t>
      </w:r>
      <w:bookmarkEnd w:id="66"/>
    </w:p>
    <w:p w14:paraId="759C5DB4" w14:textId="015D480F" w:rsidR="00197CFE" w:rsidRPr="009568E8" w:rsidRDefault="009568E8" w:rsidP="00197CFE">
      <w:r w:rsidRPr="009568E8">
        <w:t>Version 7.15 av Long Term Service Release finns tillgänglig. Över</w:t>
      </w:r>
      <w:r>
        <w:t>syn rörande uppgradering bör genomföras.</w:t>
      </w:r>
    </w:p>
    <w:p w14:paraId="0AC3C24C" w14:textId="77777777" w:rsidR="00197CFE" w:rsidRPr="009568E8" w:rsidRDefault="00197CFE" w:rsidP="00197CFE"/>
    <w:p w14:paraId="1301937C" w14:textId="77777777" w:rsidR="00197CFE" w:rsidRDefault="00197CFE" w:rsidP="00197CFE">
      <w:pPr>
        <w:pStyle w:val="Rubrik3"/>
        <w:numPr>
          <w:ilvl w:val="2"/>
          <w:numId w:val="12"/>
        </w:numPr>
      </w:pPr>
      <w:bookmarkStart w:id="67" w:name="_Toc518916926"/>
      <w:r>
        <w:t>Sårbarheter</w:t>
      </w:r>
      <w:bookmarkEnd w:id="67"/>
    </w:p>
    <w:p w14:paraId="3E83C687" w14:textId="12E42950" w:rsidR="00197CFE" w:rsidRDefault="009568E8" w:rsidP="00197CFE">
      <w:pPr>
        <w:widowControl w:val="0"/>
        <w:autoSpaceDE w:val="0"/>
        <w:autoSpaceDN w:val="0"/>
        <w:adjustRightInd w:val="0"/>
        <w:spacing w:before="100" w:after="100"/>
      </w:pPr>
      <w:r>
        <w:t>Inga funna för i år vid traditionell sökning.</w:t>
      </w:r>
    </w:p>
    <w:p w14:paraId="21007699" w14:textId="49CEE03D" w:rsidR="00044002" w:rsidRDefault="00044002" w:rsidP="001A1FF9"/>
    <w:p w14:paraId="3DBD614C" w14:textId="7C227E15" w:rsidR="00197CFE" w:rsidRDefault="00197CFE" w:rsidP="00197CFE">
      <w:pPr>
        <w:pStyle w:val="Rubrik2"/>
        <w:numPr>
          <w:ilvl w:val="1"/>
          <w:numId w:val="12"/>
        </w:numPr>
      </w:pPr>
      <w:bookmarkStart w:id="68" w:name="_Toc518916927"/>
      <w:r>
        <w:t>Citrix Receiver 4.3</w:t>
      </w:r>
      <w:bookmarkEnd w:id="68"/>
    </w:p>
    <w:p w14:paraId="254A63E6" w14:textId="77777777" w:rsidR="00197CFE" w:rsidRDefault="00197CFE" w:rsidP="00197CFE">
      <w:pPr>
        <w:pStyle w:val="Rubrik3"/>
        <w:numPr>
          <w:ilvl w:val="2"/>
          <w:numId w:val="12"/>
        </w:numPr>
      </w:pPr>
      <w:bookmarkStart w:id="69" w:name="_Toc518916928"/>
      <w:r>
        <w:t>Versionsnivå</w:t>
      </w:r>
      <w:bookmarkEnd w:id="69"/>
    </w:p>
    <w:p w14:paraId="31E72661" w14:textId="69D0E079" w:rsidR="00197CFE" w:rsidRPr="006B37A0" w:rsidRDefault="009568E8" w:rsidP="00197CFE">
      <w:r>
        <w:t>Version 4.12 finns ute, vilket bör utvärderas.</w:t>
      </w:r>
    </w:p>
    <w:p w14:paraId="0BB81715" w14:textId="77777777" w:rsidR="00197CFE" w:rsidRPr="006B37A0" w:rsidRDefault="00197CFE" w:rsidP="00197CFE"/>
    <w:p w14:paraId="305A2AD1" w14:textId="77777777" w:rsidR="00197CFE" w:rsidRDefault="00197CFE" w:rsidP="00197CFE">
      <w:pPr>
        <w:pStyle w:val="Rubrik3"/>
        <w:numPr>
          <w:ilvl w:val="2"/>
          <w:numId w:val="12"/>
        </w:numPr>
      </w:pPr>
      <w:bookmarkStart w:id="70" w:name="_Toc518916929"/>
      <w:r>
        <w:t>Sårbarheter</w:t>
      </w:r>
      <w:bookmarkEnd w:id="70"/>
    </w:p>
    <w:p w14:paraId="0E295185" w14:textId="18A8EC90" w:rsidR="00197CFE" w:rsidRDefault="009568E8" w:rsidP="00197CFE">
      <w:pPr>
        <w:widowControl w:val="0"/>
        <w:autoSpaceDE w:val="0"/>
        <w:autoSpaceDN w:val="0"/>
        <w:adjustRightInd w:val="0"/>
        <w:spacing w:before="100" w:after="100"/>
      </w:pPr>
      <w:r>
        <w:t>Inga funna för i år vid traditionell sökning.</w:t>
      </w:r>
    </w:p>
    <w:p w14:paraId="728013A7" w14:textId="367ED153" w:rsidR="00197CFE" w:rsidRDefault="00197CFE" w:rsidP="00197CFE">
      <w:pPr>
        <w:widowControl w:val="0"/>
        <w:autoSpaceDE w:val="0"/>
        <w:autoSpaceDN w:val="0"/>
        <w:adjustRightInd w:val="0"/>
        <w:spacing w:before="100" w:after="100"/>
      </w:pPr>
    </w:p>
    <w:p w14:paraId="0AB61B5E" w14:textId="1A2C25D9" w:rsidR="00197CFE" w:rsidRDefault="00197CFE" w:rsidP="00197CFE">
      <w:pPr>
        <w:pStyle w:val="Rubrik2"/>
        <w:numPr>
          <w:ilvl w:val="1"/>
          <w:numId w:val="12"/>
        </w:numPr>
      </w:pPr>
      <w:bookmarkStart w:id="71" w:name="_Toc518916930"/>
      <w:r>
        <w:t>FoxIT Reader 7.2</w:t>
      </w:r>
      <w:bookmarkEnd w:id="71"/>
    </w:p>
    <w:p w14:paraId="07448F7D" w14:textId="77777777" w:rsidR="00197CFE" w:rsidRDefault="00197CFE" w:rsidP="00197CFE">
      <w:pPr>
        <w:pStyle w:val="Rubrik3"/>
        <w:numPr>
          <w:ilvl w:val="2"/>
          <w:numId w:val="12"/>
        </w:numPr>
      </w:pPr>
      <w:bookmarkStart w:id="72" w:name="_Toc518916931"/>
      <w:r>
        <w:t>Versionsnivå</w:t>
      </w:r>
      <w:bookmarkEnd w:id="72"/>
    </w:p>
    <w:p w14:paraId="6C415392" w14:textId="4D5DA311" w:rsidR="00197CFE" w:rsidRPr="006B37A0" w:rsidRDefault="003F45FE" w:rsidP="00197CFE">
      <w:r>
        <w:t>Version 9.1 finns ute och bör utvärderas.</w:t>
      </w:r>
    </w:p>
    <w:p w14:paraId="21300BD7" w14:textId="77777777" w:rsidR="00197CFE" w:rsidRPr="006B37A0" w:rsidRDefault="00197CFE" w:rsidP="00197CFE"/>
    <w:p w14:paraId="4B42FE10" w14:textId="77777777" w:rsidR="00197CFE" w:rsidRDefault="00197CFE" w:rsidP="00197CFE">
      <w:pPr>
        <w:pStyle w:val="Rubrik3"/>
        <w:numPr>
          <w:ilvl w:val="2"/>
          <w:numId w:val="12"/>
        </w:numPr>
      </w:pPr>
      <w:bookmarkStart w:id="73" w:name="_Toc518916932"/>
      <w:r>
        <w:t>Sårbarheter</w:t>
      </w:r>
      <w:bookmarkEnd w:id="73"/>
    </w:p>
    <w:p w14:paraId="6419862D" w14:textId="67B54EBC" w:rsidR="00197CFE" w:rsidRDefault="003F45FE" w:rsidP="00197CFE">
      <w:pPr>
        <w:widowControl w:val="0"/>
        <w:autoSpaceDE w:val="0"/>
        <w:autoSpaceDN w:val="0"/>
        <w:adjustRightInd w:val="0"/>
        <w:spacing w:before="100" w:after="100"/>
      </w:pPr>
      <w:r>
        <w:t xml:space="preserve">Ett par sårbarheter har dykt upp för i år, se bifogad rapport: </w:t>
      </w:r>
    </w:p>
    <w:p w14:paraId="319A66B4" w14:textId="4C0D8CE0" w:rsidR="003F45FE" w:rsidRDefault="003F45FE" w:rsidP="00197CFE">
      <w:pPr>
        <w:widowControl w:val="0"/>
        <w:autoSpaceDE w:val="0"/>
        <w:autoSpaceDN w:val="0"/>
        <w:adjustRightInd w:val="0"/>
        <w:spacing w:before="100" w:after="100"/>
      </w:pPr>
      <w:r w:rsidRPr="003F45FE">
        <w:lastRenderedPageBreak/>
        <w:t>2018-07-09-result-foxit_reader.html</w:t>
      </w:r>
    </w:p>
    <w:p w14:paraId="736AC3DB" w14:textId="61E895CD" w:rsidR="00197CFE" w:rsidRDefault="00197CFE" w:rsidP="00197CFE">
      <w:pPr>
        <w:widowControl w:val="0"/>
        <w:autoSpaceDE w:val="0"/>
        <w:autoSpaceDN w:val="0"/>
        <w:adjustRightInd w:val="0"/>
        <w:spacing w:before="100" w:after="100"/>
      </w:pPr>
    </w:p>
    <w:p w14:paraId="37051E62" w14:textId="4A26F141" w:rsidR="00197CFE" w:rsidRDefault="00197CFE" w:rsidP="00197CFE">
      <w:pPr>
        <w:pStyle w:val="Rubrik2"/>
        <w:numPr>
          <w:ilvl w:val="1"/>
          <w:numId w:val="12"/>
        </w:numPr>
      </w:pPr>
      <w:bookmarkStart w:id="74" w:name="_Toc518916933"/>
      <w:r>
        <w:t>VMWare Tools 10.0</w:t>
      </w:r>
      <w:bookmarkEnd w:id="74"/>
    </w:p>
    <w:p w14:paraId="5A6B6FE4" w14:textId="77777777" w:rsidR="00197CFE" w:rsidRDefault="00197CFE" w:rsidP="00197CFE">
      <w:pPr>
        <w:pStyle w:val="Rubrik3"/>
        <w:numPr>
          <w:ilvl w:val="2"/>
          <w:numId w:val="12"/>
        </w:numPr>
      </w:pPr>
      <w:bookmarkStart w:id="75" w:name="_Toc518916934"/>
      <w:r>
        <w:t>Versionsnivå</w:t>
      </w:r>
      <w:bookmarkEnd w:id="75"/>
    </w:p>
    <w:p w14:paraId="66B052F2" w14:textId="58B057BE" w:rsidR="00197CFE" w:rsidRPr="006B37A0" w:rsidRDefault="003F45FE" w:rsidP="00197CFE">
      <w:proofErr w:type="spellStart"/>
      <w:r>
        <w:t>Vmware</w:t>
      </w:r>
      <w:proofErr w:type="spellEnd"/>
      <w:r>
        <w:t xml:space="preserve"> </w:t>
      </w:r>
      <w:proofErr w:type="spellStart"/>
      <w:r>
        <w:t>tools</w:t>
      </w:r>
      <w:proofErr w:type="spellEnd"/>
      <w:r>
        <w:t xml:space="preserve"> och </w:t>
      </w:r>
      <w:proofErr w:type="spellStart"/>
      <w:r>
        <w:t>vm</w:t>
      </w:r>
      <w:proofErr w:type="spellEnd"/>
      <w:r>
        <w:t xml:space="preserve"> hardware bör uppgraderas i takt med att </w:t>
      </w:r>
      <w:proofErr w:type="spellStart"/>
      <w:r>
        <w:t>vmware</w:t>
      </w:r>
      <w:proofErr w:type="spellEnd"/>
      <w:r>
        <w:t xml:space="preserve"> </w:t>
      </w:r>
      <w:proofErr w:type="spellStart"/>
      <w:r>
        <w:t>ESXi</w:t>
      </w:r>
      <w:proofErr w:type="spellEnd"/>
      <w:r>
        <w:t xml:space="preserve"> uppgraderas.</w:t>
      </w:r>
      <w:r w:rsidR="00035C07">
        <w:t xml:space="preserve"> Så länge versionerna följer med varandra så är det OK.</w:t>
      </w:r>
    </w:p>
    <w:p w14:paraId="156AF4F2" w14:textId="77777777" w:rsidR="00197CFE" w:rsidRPr="006B37A0" w:rsidRDefault="00197CFE" w:rsidP="00197CFE"/>
    <w:p w14:paraId="43439206" w14:textId="77777777" w:rsidR="00197CFE" w:rsidRDefault="00197CFE" w:rsidP="00197CFE">
      <w:pPr>
        <w:pStyle w:val="Rubrik3"/>
        <w:numPr>
          <w:ilvl w:val="2"/>
          <w:numId w:val="12"/>
        </w:numPr>
      </w:pPr>
      <w:bookmarkStart w:id="76" w:name="_Toc518916935"/>
      <w:r>
        <w:t>Sårbarheter</w:t>
      </w:r>
      <w:bookmarkEnd w:id="76"/>
    </w:p>
    <w:p w14:paraId="1245CD2B" w14:textId="255219EA" w:rsidR="00197CFE" w:rsidRDefault="00035C07" w:rsidP="00197CFE">
      <w:pPr>
        <w:widowControl w:val="0"/>
        <w:autoSpaceDE w:val="0"/>
        <w:autoSpaceDN w:val="0"/>
        <w:adjustRightInd w:val="0"/>
        <w:spacing w:before="100" w:after="100"/>
      </w:pPr>
      <w:r>
        <w:t>Inga funna för i år vid traditionell sökning.</w:t>
      </w:r>
    </w:p>
    <w:p w14:paraId="129C7A91" w14:textId="1816D5CF" w:rsidR="00197CFE" w:rsidRDefault="00197CFE" w:rsidP="00197CFE">
      <w:pPr>
        <w:widowControl w:val="0"/>
        <w:autoSpaceDE w:val="0"/>
        <w:autoSpaceDN w:val="0"/>
        <w:adjustRightInd w:val="0"/>
        <w:spacing w:before="100" w:after="100"/>
      </w:pPr>
    </w:p>
    <w:p w14:paraId="2924C0E6" w14:textId="43B66547" w:rsidR="00197CFE" w:rsidRDefault="00197CFE" w:rsidP="00197CFE">
      <w:pPr>
        <w:pStyle w:val="Rubrik2"/>
        <w:numPr>
          <w:ilvl w:val="1"/>
          <w:numId w:val="12"/>
        </w:numPr>
      </w:pPr>
      <w:bookmarkStart w:id="77" w:name="_Toc518916936"/>
      <w:r>
        <w:t>VMWare ESXi 6.0 U1</w:t>
      </w:r>
      <w:bookmarkEnd w:id="77"/>
    </w:p>
    <w:p w14:paraId="0208FEF7" w14:textId="77777777" w:rsidR="00197CFE" w:rsidRDefault="00197CFE" w:rsidP="00197CFE">
      <w:pPr>
        <w:pStyle w:val="Rubrik3"/>
        <w:numPr>
          <w:ilvl w:val="2"/>
          <w:numId w:val="12"/>
        </w:numPr>
      </w:pPr>
      <w:bookmarkStart w:id="78" w:name="_Toc518916937"/>
      <w:r>
        <w:t>Versionsnivå</w:t>
      </w:r>
      <w:bookmarkEnd w:id="78"/>
    </w:p>
    <w:p w14:paraId="2E2A012E" w14:textId="19E8BCE6" w:rsidR="00197CFE" w:rsidRPr="006B37A0" w:rsidRDefault="00035C07" w:rsidP="00197CFE">
      <w:r>
        <w:t>Version 6.5 har funnits ute ett tag samt har ett par servicepacks, därför bör en uppgradering utvärderas.</w:t>
      </w:r>
    </w:p>
    <w:p w14:paraId="1C7C0514" w14:textId="77777777" w:rsidR="00197CFE" w:rsidRPr="006B37A0" w:rsidRDefault="00197CFE" w:rsidP="00197CFE"/>
    <w:p w14:paraId="5CDB7FB2" w14:textId="77777777" w:rsidR="00197CFE" w:rsidRDefault="00197CFE" w:rsidP="00197CFE">
      <w:pPr>
        <w:pStyle w:val="Rubrik3"/>
        <w:numPr>
          <w:ilvl w:val="2"/>
          <w:numId w:val="12"/>
        </w:numPr>
      </w:pPr>
      <w:bookmarkStart w:id="79" w:name="_Toc518916938"/>
      <w:r>
        <w:t>Sårbarheter</w:t>
      </w:r>
      <w:bookmarkEnd w:id="79"/>
    </w:p>
    <w:p w14:paraId="6BBEA8AD" w14:textId="1665C941" w:rsidR="00197CFE" w:rsidRDefault="00035C07" w:rsidP="00197CFE">
      <w:pPr>
        <w:widowControl w:val="0"/>
        <w:autoSpaceDE w:val="0"/>
        <w:autoSpaceDN w:val="0"/>
        <w:adjustRightInd w:val="0"/>
        <w:spacing w:before="100" w:after="100"/>
      </w:pPr>
      <w:r>
        <w:t xml:space="preserve">Inga nya sårbarheter har dykt upp ännu i år, däremot har några äldre fått uppdateringar. Vilket kan påverka flera versioner. Exempelvis: </w:t>
      </w:r>
      <w:hyperlink r:id="rId29" w:history="1">
        <w:r w:rsidRPr="00AF7E02">
          <w:rPr>
            <w:rStyle w:val="Hyperlnk"/>
          </w:rPr>
          <w:t>https://www.cvedetails.com/cve/CVE-2017-4941/</w:t>
        </w:r>
      </w:hyperlink>
      <w:r>
        <w:t xml:space="preserve"> </w:t>
      </w:r>
    </w:p>
    <w:p w14:paraId="1F017781" w14:textId="1652649C" w:rsidR="00197CFE" w:rsidRDefault="00197CFE" w:rsidP="00197CFE">
      <w:pPr>
        <w:widowControl w:val="0"/>
        <w:autoSpaceDE w:val="0"/>
        <w:autoSpaceDN w:val="0"/>
        <w:adjustRightInd w:val="0"/>
        <w:spacing w:before="100" w:after="100"/>
      </w:pPr>
    </w:p>
    <w:p w14:paraId="4B2B4EA3" w14:textId="5652B4C2" w:rsidR="00197CFE" w:rsidRPr="00197CFE" w:rsidRDefault="00197CFE" w:rsidP="00197CFE">
      <w:pPr>
        <w:pStyle w:val="Rubrik2"/>
        <w:numPr>
          <w:ilvl w:val="1"/>
          <w:numId w:val="12"/>
        </w:numPr>
        <w:rPr>
          <w:lang w:val="en-US"/>
        </w:rPr>
      </w:pPr>
      <w:bookmarkStart w:id="80" w:name="_Toc518916939"/>
      <w:r w:rsidRPr="00197CFE">
        <w:rPr>
          <w:lang w:val="en-US"/>
        </w:rPr>
        <w:t>VMWare vSphere Client 6.o U</w:t>
      </w:r>
      <w:r>
        <w:rPr>
          <w:lang w:val="en-US"/>
        </w:rPr>
        <w:t>1</w:t>
      </w:r>
      <w:bookmarkEnd w:id="80"/>
    </w:p>
    <w:p w14:paraId="2FEDB16E" w14:textId="72805C70" w:rsidR="00197CFE" w:rsidRDefault="00197CFE" w:rsidP="00197CFE">
      <w:pPr>
        <w:pStyle w:val="Rubrik3"/>
        <w:numPr>
          <w:ilvl w:val="2"/>
          <w:numId w:val="12"/>
        </w:numPr>
      </w:pPr>
      <w:bookmarkStart w:id="81" w:name="_Toc518916940"/>
      <w:r>
        <w:t>Versionsniv</w:t>
      </w:r>
      <w:r w:rsidR="00EF78D4">
        <w:t>å</w:t>
      </w:r>
      <w:bookmarkEnd w:id="81"/>
    </w:p>
    <w:p w14:paraId="416734F7" w14:textId="26E1BBA8" w:rsidR="00EF78D4" w:rsidRPr="00EF78D4" w:rsidRDefault="00EF78D4" w:rsidP="00EF78D4">
      <w:r>
        <w:t xml:space="preserve">Den ”feta” klienten kommer inte finnas kvar framöver, all administration av </w:t>
      </w:r>
      <w:proofErr w:type="spellStart"/>
      <w:r>
        <w:t>vcenter</w:t>
      </w:r>
      <w:proofErr w:type="spellEnd"/>
      <w:r>
        <w:t xml:space="preserve"> sker via </w:t>
      </w:r>
      <w:proofErr w:type="spellStart"/>
      <w:r>
        <w:t>webbgui</w:t>
      </w:r>
      <w:proofErr w:type="spellEnd"/>
      <w:r>
        <w:t xml:space="preserve"> istället. Något att ha i åtanke inför uppgradering och fortsatt administration.</w:t>
      </w:r>
    </w:p>
    <w:p w14:paraId="4CBCA4E6" w14:textId="77777777" w:rsidR="00197CFE" w:rsidRPr="006B37A0" w:rsidRDefault="00197CFE" w:rsidP="00197CFE"/>
    <w:p w14:paraId="7C0EE085" w14:textId="77777777" w:rsidR="00197CFE" w:rsidRDefault="00197CFE" w:rsidP="00197CFE">
      <w:pPr>
        <w:pStyle w:val="Rubrik3"/>
        <w:numPr>
          <w:ilvl w:val="2"/>
          <w:numId w:val="12"/>
        </w:numPr>
      </w:pPr>
      <w:bookmarkStart w:id="82" w:name="_Toc518916941"/>
      <w:r>
        <w:t>Sårbarheter</w:t>
      </w:r>
      <w:bookmarkEnd w:id="82"/>
    </w:p>
    <w:p w14:paraId="61C84DC5" w14:textId="5C79684F" w:rsidR="00197CFE" w:rsidRDefault="00EF78D4" w:rsidP="00197CFE">
      <w:pPr>
        <w:widowControl w:val="0"/>
        <w:autoSpaceDE w:val="0"/>
        <w:autoSpaceDN w:val="0"/>
        <w:adjustRightInd w:val="0"/>
        <w:spacing w:before="100" w:after="100"/>
      </w:pPr>
      <w:r>
        <w:t>Inga funna för i år vd traditionell sökning</w:t>
      </w:r>
    </w:p>
    <w:p w14:paraId="71EA78DB" w14:textId="77777777" w:rsidR="00197CFE" w:rsidRDefault="00197CFE" w:rsidP="00197CFE">
      <w:pPr>
        <w:widowControl w:val="0"/>
        <w:autoSpaceDE w:val="0"/>
        <w:autoSpaceDN w:val="0"/>
        <w:adjustRightInd w:val="0"/>
        <w:spacing w:before="100" w:after="100"/>
      </w:pPr>
    </w:p>
    <w:p w14:paraId="3DED685E" w14:textId="3BE829BA" w:rsidR="00197CFE" w:rsidRDefault="00197CFE" w:rsidP="00197CFE">
      <w:pPr>
        <w:pStyle w:val="Rubrik2"/>
        <w:numPr>
          <w:ilvl w:val="1"/>
          <w:numId w:val="12"/>
        </w:numPr>
      </w:pPr>
      <w:bookmarkStart w:id="83" w:name="_Toc518916942"/>
      <w:r>
        <w:t>VMWare vCenter Server 6.0 U1</w:t>
      </w:r>
      <w:bookmarkEnd w:id="83"/>
    </w:p>
    <w:p w14:paraId="57C9BB95" w14:textId="77777777" w:rsidR="00197CFE" w:rsidRDefault="00197CFE" w:rsidP="00197CFE">
      <w:pPr>
        <w:pStyle w:val="Rubrik3"/>
        <w:numPr>
          <w:ilvl w:val="2"/>
          <w:numId w:val="12"/>
        </w:numPr>
      </w:pPr>
      <w:bookmarkStart w:id="84" w:name="_Toc518916943"/>
      <w:r>
        <w:t>Versionsnivå</w:t>
      </w:r>
      <w:bookmarkEnd w:id="84"/>
    </w:p>
    <w:p w14:paraId="712E305F" w14:textId="2076BB6A" w:rsidR="00197CFE" w:rsidRPr="006B37A0" w:rsidRDefault="00EF78D4" w:rsidP="00197CFE">
      <w:r>
        <w:t xml:space="preserve">Denna bör uppgraderas i samband med att </w:t>
      </w:r>
      <w:proofErr w:type="spellStart"/>
      <w:r>
        <w:t>ESXi</w:t>
      </w:r>
      <w:proofErr w:type="spellEnd"/>
      <w:r>
        <w:t xml:space="preserve"> uppgraderas.</w:t>
      </w:r>
    </w:p>
    <w:p w14:paraId="1402A646" w14:textId="77777777" w:rsidR="00197CFE" w:rsidRPr="006B37A0" w:rsidRDefault="00197CFE" w:rsidP="00197CFE"/>
    <w:p w14:paraId="44B18559" w14:textId="77777777" w:rsidR="00197CFE" w:rsidRDefault="00197CFE" w:rsidP="00197CFE">
      <w:pPr>
        <w:pStyle w:val="Rubrik3"/>
        <w:numPr>
          <w:ilvl w:val="2"/>
          <w:numId w:val="12"/>
        </w:numPr>
      </w:pPr>
      <w:bookmarkStart w:id="85" w:name="_Toc518916944"/>
      <w:r>
        <w:t>Sårbarheter</w:t>
      </w:r>
      <w:bookmarkEnd w:id="85"/>
    </w:p>
    <w:p w14:paraId="695590D4" w14:textId="7CCB2FE8" w:rsidR="00197CFE" w:rsidRDefault="00EF78D4" w:rsidP="00197CFE">
      <w:pPr>
        <w:widowControl w:val="0"/>
        <w:autoSpaceDE w:val="0"/>
        <w:autoSpaceDN w:val="0"/>
        <w:adjustRightInd w:val="0"/>
        <w:spacing w:before="100" w:after="100"/>
      </w:pPr>
      <w:r>
        <w:t>Inga funna för i år vid traditionell sökning.</w:t>
      </w:r>
    </w:p>
    <w:p w14:paraId="3F152477" w14:textId="77777777" w:rsidR="00197CFE" w:rsidRDefault="00197CFE" w:rsidP="00197CFE">
      <w:pPr>
        <w:widowControl w:val="0"/>
        <w:autoSpaceDE w:val="0"/>
        <w:autoSpaceDN w:val="0"/>
        <w:adjustRightInd w:val="0"/>
        <w:spacing w:before="100" w:after="100"/>
      </w:pPr>
    </w:p>
    <w:p w14:paraId="5495A0E2" w14:textId="09AC567B" w:rsidR="00197CFE" w:rsidRDefault="00197CFE" w:rsidP="00197CFE">
      <w:pPr>
        <w:pStyle w:val="Rubrik2"/>
        <w:numPr>
          <w:ilvl w:val="1"/>
          <w:numId w:val="12"/>
        </w:numPr>
      </w:pPr>
      <w:bookmarkStart w:id="86" w:name="_Toc518916945"/>
      <w:r>
        <w:t>Redhat Enterprise Linux 6.5</w:t>
      </w:r>
      <w:bookmarkEnd w:id="86"/>
    </w:p>
    <w:p w14:paraId="0B49CF8D" w14:textId="77777777" w:rsidR="00197CFE" w:rsidRDefault="00197CFE" w:rsidP="00197CFE">
      <w:pPr>
        <w:pStyle w:val="Rubrik3"/>
        <w:numPr>
          <w:ilvl w:val="2"/>
          <w:numId w:val="12"/>
        </w:numPr>
      </w:pPr>
      <w:bookmarkStart w:id="87" w:name="_Toc518916946"/>
      <w:r>
        <w:t>Versionsnivå</w:t>
      </w:r>
      <w:bookmarkEnd w:id="87"/>
    </w:p>
    <w:p w14:paraId="29AC18B5" w14:textId="345FACAC" w:rsidR="00197CFE" w:rsidRPr="006B37A0" w:rsidRDefault="00EF78D4" w:rsidP="00197CFE">
      <w:r>
        <w:t xml:space="preserve">Version 7 har varit ute ett tag samt fått ett par servicepacks, därför bör detta utvärderas. På grund av ny struktur rörande tjänster så är det något att ha i åtanke vid </w:t>
      </w:r>
      <w:proofErr w:type="spellStart"/>
      <w:r>
        <w:t>migrering</w:t>
      </w:r>
      <w:proofErr w:type="spellEnd"/>
      <w:r>
        <w:t xml:space="preserve"> (exempelvis </w:t>
      </w:r>
      <w:proofErr w:type="spellStart"/>
      <w:r>
        <w:t>SystemD</w:t>
      </w:r>
      <w:proofErr w:type="spellEnd"/>
      <w:r>
        <w:t xml:space="preserve"> istället för </w:t>
      </w:r>
      <w:proofErr w:type="spellStart"/>
      <w:r>
        <w:t>SystemV</w:t>
      </w:r>
      <w:proofErr w:type="spellEnd"/>
      <w:r>
        <w:t xml:space="preserve">). </w:t>
      </w:r>
    </w:p>
    <w:p w14:paraId="4A3CB258" w14:textId="77777777" w:rsidR="00197CFE" w:rsidRPr="006B37A0" w:rsidRDefault="00197CFE" w:rsidP="00197CFE"/>
    <w:p w14:paraId="1592A49A" w14:textId="77777777" w:rsidR="00197CFE" w:rsidRDefault="00197CFE" w:rsidP="00197CFE">
      <w:pPr>
        <w:pStyle w:val="Rubrik3"/>
        <w:numPr>
          <w:ilvl w:val="2"/>
          <w:numId w:val="12"/>
        </w:numPr>
      </w:pPr>
      <w:bookmarkStart w:id="88" w:name="_Toc518916947"/>
      <w:r>
        <w:t>Sårbarheter</w:t>
      </w:r>
      <w:bookmarkEnd w:id="88"/>
    </w:p>
    <w:p w14:paraId="35C15820" w14:textId="6BFD66F2" w:rsidR="00197CFE" w:rsidRDefault="00EF78D4" w:rsidP="00197CFE">
      <w:pPr>
        <w:widowControl w:val="0"/>
        <w:autoSpaceDE w:val="0"/>
        <w:autoSpaceDN w:val="0"/>
        <w:adjustRightInd w:val="0"/>
        <w:spacing w:before="100" w:after="100"/>
      </w:pPr>
      <w:r>
        <w:t xml:space="preserve">Se bifogad rapport: </w:t>
      </w:r>
      <w:r w:rsidRPr="00EF78D4">
        <w:t>2018-07-09-result-enterprise_linux.html</w:t>
      </w:r>
      <w:r>
        <w:t xml:space="preserve"> </w:t>
      </w:r>
    </w:p>
    <w:p w14:paraId="32C7D362" w14:textId="77777777" w:rsidR="00197CFE" w:rsidRDefault="00197CFE" w:rsidP="00197CFE">
      <w:pPr>
        <w:widowControl w:val="0"/>
        <w:autoSpaceDE w:val="0"/>
        <w:autoSpaceDN w:val="0"/>
        <w:adjustRightInd w:val="0"/>
        <w:spacing w:before="100" w:after="100"/>
      </w:pPr>
    </w:p>
    <w:p w14:paraId="337E70CB" w14:textId="099B5765" w:rsidR="00197CFE" w:rsidRDefault="00197CFE" w:rsidP="00197CFE">
      <w:pPr>
        <w:pStyle w:val="Rubrik2"/>
        <w:numPr>
          <w:ilvl w:val="1"/>
          <w:numId w:val="12"/>
        </w:numPr>
      </w:pPr>
      <w:bookmarkStart w:id="89" w:name="_Toc518916948"/>
      <w:r>
        <w:lastRenderedPageBreak/>
        <w:t>Google Chrome 46</w:t>
      </w:r>
      <w:bookmarkEnd w:id="89"/>
    </w:p>
    <w:p w14:paraId="14B9F9DC" w14:textId="77777777" w:rsidR="00197CFE" w:rsidRDefault="00197CFE" w:rsidP="00197CFE">
      <w:pPr>
        <w:pStyle w:val="Rubrik3"/>
        <w:numPr>
          <w:ilvl w:val="2"/>
          <w:numId w:val="12"/>
        </w:numPr>
      </w:pPr>
      <w:bookmarkStart w:id="90" w:name="_Toc518916949"/>
      <w:r>
        <w:t>Versionsnivå</w:t>
      </w:r>
      <w:bookmarkEnd w:id="90"/>
    </w:p>
    <w:p w14:paraId="3DB325CB" w14:textId="0EDC4CF7" w:rsidR="00197CFE" w:rsidRPr="006B37A0" w:rsidRDefault="00EF78D4" w:rsidP="00197CFE">
      <w:r>
        <w:t xml:space="preserve">Version 67 är senaste huvudversionen och bör utvärderas. </w:t>
      </w:r>
    </w:p>
    <w:p w14:paraId="1CBDB16B" w14:textId="77777777" w:rsidR="00197CFE" w:rsidRPr="006B37A0" w:rsidRDefault="00197CFE" w:rsidP="00197CFE"/>
    <w:p w14:paraId="344C1317" w14:textId="77777777" w:rsidR="00197CFE" w:rsidRDefault="00197CFE" w:rsidP="00197CFE">
      <w:pPr>
        <w:pStyle w:val="Rubrik3"/>
        <w:numPr>
          <w:ilvl w:val="2"/>
          <w:numId w:val="12"/>
        </w:numPr>
      </w:pPr>
      <w:bookmarkStart w:id="91" w:name="_Toc518916950"/>
      <w:r>
        <w:t>Sårbarheter</w:t>
      </w:r>
      <w:bookmarkEnd w:id="91"/>
    </w:p>
    <w:p w14:paraId="65851C31" w14:textId="2206F760" w:rsidR="00197CFE" w:rsidRDefault="00EF78D4" w:rsidP="00197CFE">
      <w:pPr>
        <w:widowControl w:val="0"/>
        <w:autoSpaceDE w:val="0"/>
        <w:autoSpaceDN w:val="0"/>
        <w:adjustRightInd w:val="0"/>
        <w:spacing w:before="100" w:after="100"/>
      </w:pPr>
      <w:r>
        <w:t xml:space="preserve">Det finns rätt många sårbarheter för äldre versioner av </w:t>
      </w:r>
      <w:proofErr w:type="spellStart"/>
      <w:r>
        <w:t>chrome</w:t>
      </w:r>
      <w:proofErr w:type="spellEnd"/>
      <w:r>
        <w:t xml:space="preserve">, varför en uppgradering är rekommenderad. Se bifogad rapport: </w:t>
      </w:r>
      <w:r w:rsidRPr="00EF78D4">
        <w:t>2018-07-09-result-chrome.html</w:t>
      </w:r>
      <w:r>
        <w:t xml:space="preserve"> </w:t>
      </w:r>
    </w:p>
    <w:p w14:paraId="3A31271B" w14:textId="27747EA8" w:rsidR="00197CFE" w:rsidRDefault="00197CFE" w:rsidP="00197CFE">
      <w:pPr>
        <w:widowControl w:val="0"/>
        <w:autoSpaceDE w:val="0"/>
        <w:autoSpaceDN w:val="0"/>
        <w:adjustRightInd w:val="0"/>
        <w:spacing w:before="100" w:after="100"/>
      </w:pPr>
    </w:p>
    <w:p w14:paraId="17659AF5" w14:textId="75F2BFAC" w:rsidR="00197CFE" w:rsidRDefault="00197CFE" w:rsidP="00197CFE">
      <w:pPr>
        <w:pStyle w:val="Rubrik2"/>
        <w:numPr>
          <w:ilvl w:val="1"/>
          <w:numId w:val="12"/>
        </w:numPr>
      </w:pPr>
      <w:bookmarkStart w:id="92" w:name="_Toc518916951"/>
      <w:r>
        <w:t>Java Runtime 8 U65</w:t>
      </w:r>
      <w:bookmarkEnd w:id="92"/>
    </w:p>
    <w:p w14:paraId="2FF66DF0" w14:textId="77777777" w:rsidR="00197CFE" w:rsidRDefault="00197CFE" w:rsidP="00197CFE">
      <w:pPr>
        <w:pStyle w:val="Rubrik3"/>
        <w:numPr>
          <w:ilvl w:val="2"/>
          <w:numId w:val="12"/>
        </w:numPr>
      </w:pPr>
      <w:bookmarkStart w:id="93" w:name="_Toc518916952"/>
      <w:r>
        <w:t>Versionsnivå</w:t>
      </w:r>
      <w:bookmarkEnd w:id="93"/>
    </w:p>
    <w:p w14:paraId="1BE46E3A" w14:textId="114DDD3F" w:rsidR="00197CFE" w:rsidRPr="006B37A0" w:rsidRDefault="00EF78D4" w:rsidP="00197CFE">
      <w:r>
        <w:t xml:space="preserve">Version 8 </w:t>
      </w:r>
      <w:proofErr w:type="spellStart"/>
      <w:r>
        <w:t>Update</w:t>
      </w:r>
      <w:proofErr w:type="spellEnd"/>
      <w:r>
        <w:t xml:space="preserve"> 171 är ute och bör utvärderas.</w:t>
      </w:r>
    </w:p>
    <w:p w14:paraId="256558F9" w14:textId="77777777" w:rsidR="00197CFE" w:rsidRPr="006B37A0" w:rsidRDefault="00197CFE" w:rsidP="00197CFE"/>
    <w:p w14:paraId="3C13213F" w14:textId="77777777" w:rsidR="00197CFE" w:rsidRDefault="00197CFE" w:rsidP="00197CFE">
      <w:pPr>
        <w:pStyle w:val="Rubrik3"/>
        <w:numPr>
          <w:ilvl w:val="2"/>
          <w:numId w:val="12"/>
        </w:numPr>
      </w:pPr>
      <w:bookmarkStart w:id="94" w:name="_Toc518916953"/>
      <w:r>
        <w:t>Sårbarheter</w:t>
      </w:r>
      <w:bookmarkEnd w:id="94"/>
    </w:p>
    <w:p w14:paraId="44EF5118" w14:textId="6ED84BC4" w:rsidR="00197CFE" w:rsidRDefault="00EF78D4" w:rsidP="00197CFE">
      <w:pPr>
        <w:widowControl w:val="0"/>
        <w:autoSpaceDE w:val="0"/>
        <w:autoSpaceDN w:val="0"/>
        <w:adjustRightInd w:val="0"/>
        <w:spacing w:before="100" w:after="100"/>
      </w:pPr>
      <w:r>
        <w:t xml:space="preserve">Se bifogad rapport: </w:t>
      </w:r>
      <w:r w:rsidRPr="00EF78D4">
        <w:t>2018-07-09-result-jre.html</w:t>
      </w:r>
      <w:r>
        <w:t xml:space="preserve"> </w:t>
      </w:r>
    </w:p>
    <w:p w14:paraId="3B2BB904" w14:textId="77777777" w:rsidR="00197CFE" w:rsidRDefault="00197CFE" w:rsidP="00197CFE">
      <w:pPr>
        <w:widowControl w:val="0"/>
        <w:autoSpaceDE w:val="0"/>
        <w:autoSpaceDN w:val="0"/>
        <w:adjustRightInd w:val="0"/>
        <w:spacing w:before="100" w:after="100"/>
      </w:pPr>
    </w:p>
    <w:p w14:paraId="7CB00FFC" w14:textId="62984F3E" w:rsidR="00197CFE" w:rsidRDefault="00197CFE" w:rsidP="00197CFE">
      <w:pPr>
        <w:pStyle w:val="Rubrik2"/>
        <w:numPr>
          <w:ilvl w:val="1"/>
          <w:numId w:val="12"/>
        </w:numPr>
      </w:pPr>
      <w:bookmarkStart w:id="95" w:name="_Toc518916954"/>
      <w:r>
        <w:t>Cisco IOS-XE 3.6</w:t>
      </w:r>
      <w:bookmarkEnd w:id="95"/>
    </w:p>
    <w:p w14:paraId="096222F9" w14:textId="77777777" w:rsidR="00197CFE" w:rsidRDefault="00197CFE" w:rsidP="00197CFE">
      <w:pPr>
        <w:pStyle w:val="Rubrik3"/>
        <w:numPr>
          <w:ilvl w:val="2"/>
          <w:numId w:val="12"/>
        </w:numPr>
      </w:pPr>
      <w:bookmarkStart w:id="96" w:name="_Toc518916955"/>
      <w:r>
        <w:t>Versionsnivå</w:t>
      </w:r>
      <w:bookmarkEnd w:id="96"/>
    </w:p>
    <w:p w14:paraId="14E457A4" w14:textId="6BDCFF25" w:rsidR="00197CFE" w:rsidRPr="006B37A0" w:rsidRDefault="00EF78D4" w:rsidP="00197CFE">
      <w:r>
        <w:t xml:space="preserve">Verifiering att 3.6 är senaste version &amp; att </w:t>
      </w:r>
      <w:proofErr w:type="spellStart"/>
      <w:r>
        <w:t>rommon</w:t>
      </w:r>
      <w:proofErr w:type="spellEnd"/>
      <w:r>
        <w:t>/bios är OK rekommenderas.</w:t>
      </w:r>
    </w:p>
    <w:p w14:paraId="1702F65D" w14:textId="77777777" w:rsidR="00197CFE" w:rsidRPr="006B37A0" w:rsidRDefault="00197CFE" w:rsidP="00197CFE"/>
    <w:p w14:paraId="67B201B5" w14:textId="77777777" w:rsidR="00197CFE" w:rsidRDefault="00197CFE" w:rsidP="00197CFE">
      <w:pPr>
        <w:pStyle w:val="Rubrik3"/>
        <w:numPr>
          <w:ilvl w:val="2"/>
          <w:numId w:val="12"/>
        </w:numPr>
      </w:pPr>
      <w:bookmarkStart w:id="97" w:name="_Toc518916956"/>
      <w:r>
        <w:t>Sårbarheter</w:t>
      </w:r>
      <w:bookmarkEnd w:id="97"/>
    </w:p>
    <w:p w14:paraId="32F8783D" w14:textId="3E4D653C" w:rsidR="00197CFE" w:rsidRDefault="00EF78D4" w:rsidP="00197CFE">
      <w:pPr>
        <w:widowControl w:val="0"/>
        <w:autoSpaceDE w:val="0"/>
        <w:autoSpaceDN w:val="0"/>
        <w:adjustRightInd w:val="0"/>
        <w:spacing w:before="100" w:after="100"/>
      </w:pPr>
      <w:r>
        <w:t xml:space="preserve">Se bifogad rapport: </w:t>
      </w:r>
      <w:r w:rsidRPr="00EF78D4">
        <w:t>2018-07-09-result-ios_xe.html</w:t>
      </w:r>
      <w:r>
        <w:t xml:space="preserve"> </w:t>
      </w:r>
    </w:p>
    <w:p w14:paraId="4655541B" w14:textId="0824D844" w:rsidR="00197CFE" w:rsidRDefault="00197CFE" w:rsidP="00197CFE">
      <w:pPr>
        <w:widowControl w:val="0"/>
        <w:autoSpaceDE w:val="0"/>
        <w:autoSpaceDN w:val="0"/>
        <w:adjustRightInd w:val="0"/>
        <w:spacing w:before="100" w:after="100"/>
      </w:pPr>
    </w:p>
    <w:p w14:paraId="18714496" w14:textId="360AEF81" w:rsidR="00197CFE" w:rsidRDefault="00197CFE" w:rsidP="00197CFE">
      <w:pPr>
        <w:pStyle w:val="Rubrik2"/>
        <w:numPr>
          <w:ilvl w:val="1"/>
          <w:numId w:val="12"/>
        </w:numPr>
      </w:pPr>
      <w:bookmarkStart w:id="98" w:name="_Toc518916957"/>
      <w:r>
        <w:t>Cisco IOS 15.2</w:t>
      </w:r>
      <w:bookmarkEnd w:id="98"/>
    </w:p>
    <w:p w14:paraId="4C60DAD9" w14:textId="77777777" w:rsidR="00197CFE" w:rsidRDefault="00197CFE" w:rsidP="00197CFE">
      <w:pPr>
        <w:pStyle w:val="Rubrik3"/>
        <w:numPr>
          <w:ilvl w:val="2"/>
          <w:numId w:val="12"/>
        </w:numPr>
      </w:pPr>
      <w:bookmarkStart w:id="99" w:name="_Toc518916958"/>
      <w:r>
        <w:t>Versionsnivå</w:t>
      </w:r>
      <w:bookmarkEnd w:id="99"/>
    </w:p>
    <w:p w14:paraId="3AB8A50D" w14:textId="3EEC5059" w:rsidR="00197CFE" w:rsidRPr="006B37A0" w:rsidRDefault="00EF78D4" w:rsidP="00197CFE">
      <w:r>
        <w:t xml:space="preserve">Beroende på switch/router som nyttjar IOS så finns det nyare versioner och dessa bör utvärderas. </w:t>
      </w:r>
    </w:p>
    <w:p w14:paraId="58A0C4FA" w14:textId="77777777" w:rsidR="00197CFE" w:rsidRPr="006B37A0" w:rsidRDefault="00197CFE" w:rsidP="00197CFE"/>
    <w:p w14:paraId="2AB1A22F" w14:textId="77777777" w:rsidR="00197CFE" w:rsidRDefault="00197CFE" w:rsidP="00197CFE">
      <w:pPr>
        <w:pStyle w:val="Rubrik3"/>
        <w:numPr>
          <w:ilvl w:val="2"/>
          <w:numId w:val="12"/>
        </w:numPr>
      </w:pPr>
      <w:bookmarkStart w:id="100" w:name="_Toc518916959"/>
      <w:r>
        <w:t>Sårbarheter</w:t>
      </w:r>
      <w:bookmarkEnd w:id="100"/>
    </w:p>
    <w:p w14:paraId="7BA7A61C" w14:textId="783C2006" w:rsidR="00197CFE" w:rsidRDefault="00EF78D4" w:rsidP="00197CFE">
      <w:pPr>
        <w:widowControl w:val="0"/>
        <w:autoSpaceDE w:val="0"/>
        <w:autoSpaceDN w:val="0"/>
        <w:adjustRightInd w:val="0"/>
        <w:spacing w:before="100" w:after="100"/>
      </w:pPr>
      <w:r>
        <w:t xml:space="preserve">Se bifogad rapport: </w:t>
      </w:r>
      <w:r w:rsidRPr="00EF78D4">
        <w:t>2018-07-09-result-ios.html</w:t>
      </w:r>
      <w:r>
        <w:t xml:space="preserve"> </w:t>
      </w:r>
    </w:p>
    <w:p w14:paraId="08895AE9" w14:textId="77777777" w:rsidR="00197CFE" w:rsidRDefault="00197CFE" w:rsidP="00197CFE">
      <w:pPr>
        <w:widowControl w:val="0"/>
        <w:autoSpaceDE w:val="0"/>
        <w:autoSpaceDN w:val="0"/>
        <w:adjustRightInd w:val="0"/>
        <w:spacing w:before="100" w:after="100"/>
      </w:pPr>
    </w:p>
    <w:p w14:paraId="5C9309CB" w14:textId="6FF0BA3F" w:rsidR="00197CFE" w:rsidRDefault="00197CFE" w:rsidP="00197CFE">
      <w:pPr>
        <w:pStyle w:val="Rubrik2"/>
        <w:numPr>
          <w:ilvl w:val="1"/>
          <w:numId w:val="12"/>
        </w:numPr>
      </w:pPr>
      <w:bookmarkStart w:id="101" w:name="_Toc518916960"/>
      <w:r>
        <w:t>FM Mallar 2010</w:t>
      </w:r>
      <w:bookmarkEnd w:id="101"/>
    </w:p>
    <w:p w14:paraId="0FEB9A19" w14:textId="77777777" w:rsidR="00197CFE" w:rsidRDefault="00197CFE" w:rsidP="00197CFE">
      <w:pPr>
        <w:pStyle w:val="Rubrik3"/>
        <w:numPr>
          <w:ilvl w:val="2"/>
          <w:numId w:val="12"/>
        </w:numPr>
      </w:pPr>
      <w:bookmarkStart w:id="102" w:name="_Toc518916961"/>
      <w:r>
        <w:t>Versionsnivå</w:t>
      </w:r>
      <w:bookmarkEnd w:id="102"/>
    </w:p>
    <w:p w14:paraId="5C837364" w14:textId="453A1CD1" w:rsidR="00197CFE" w:rsidRPr="006B37A0" w:rsidRDefault="00EF78D4" w:rsidP="00197CFE">
      <w:bookmarkStart w:id="103" w:name="_Hlk518916681"/>
      <w:r>
        <w:t>Information saknas</w:t>
      </w:r>
      <w:bookmarkEnd w:id="103"/>
    </w:p>
    <w:p w14:paraId="39EEBA04" w14:textId="77777777" w:rsidR="00197CFE" w:rsidRPr="006B37A0" w:rsidRDefault="00197CFE" w:rsidP="00197CFE"/>
    <w:p w14:paraId="1662FA81" w14:textId="77777777" w:rsidR="00197CFE" w:rsidRDefault="00197CFE" w:rsidP="00197CFE">
      <w:pPr>
        <w:pStyle w:val="Rubrik3"/>
        <w:numPr>
          <w:ilvl w:val="2"/>
          <w:numId w:val="12"/>
        </w:numPr>
      </w:pPr>
      <w:bookmarkStart w:id="104" w:name="_Toc518916962"/>
      <w:r>
        <w:t>Sårbarheter</w:t>
      </w:r>
      <w:bookmarkEnd w:id="104"/>
    </w:p>
    <w:p w14:paraId="6E30F28A" w14:textId="59665752" w:rsidR="00197CFE" w:rsidRDefault="00EF78D4" w:rsidP="00197CFE">
      <w:pPr>
        <w:widowControl w:val="0"/>
        <w:autoSpaceDE w:val="0"/>
        <w:autoSpaceDN w:val="0"/>
        <w:adjustRightInd w:val="0"/>
        <w:spacing w:before="100" w:after="100"/>
      </w:pPr>
      <w:r>
        <w:t>Information saknas</w:t>
      </w:r>
    </w:p>
    <w:p w14:paraId="59381539" w14:textId="579303AC" w:rsidR="00197CFE" w:rsidRDefault="00197CFE" w:rsidP="00197CFE">
      <w:pPr>
        <w:widowControl w:val="0"/>
        <w:autoSpaceDE w:val="0"/>
        <w:autoSpaceDN w:val="0"/>
        <w:adjustRightInd w:val="0"/>
        <w:spacing w:before="100" w:after="100"/>
      </w:pPr>
    </w:p>
    <w:p w14:paraId="0125E92B" w14:textId="20476166" w:rsidR="00197CFE" w:rsidRDefault="00197CFE" w:rsidP="00197CFE">
      <w:pPr>
        <w:pStyle w:val="Rubrik2"/>
        <w:numPr>
          <w:ilvl w:val="1"/>
          <w:numId w:val="12"/>
        </w:numPr>
      </w:pPr>
      <w:bookmarkStart w:id="105" w:name="_Toc518916963"/>
      <w:r>
        <w:t>FM GrAST 1.4.6</w:t>
      </w:r>
      <w:bookmarkEnd w:id="105"/>
    </w:p>
    <w:p w14:paraId="266EC7DA" w14:textId="77777777" w:rsidR="00197CFE" w:rsidRDefault="00197CFE" w:rsidP="00197CFE">
      <w:pPr>
        <w:pStyle w:val="Rubrik3"/>
        <w:numPr>
          <w:ilvl w:val="2"/>
          <w:numId w:val="12"/>
        </w:numPr>
      </w:pPr>
      <w:bookmarkStart w:id="106" w:name="_Toc518916964"/>
      <w:r>
        <w:t>Versionsnivå</w:t>
      </w:r>
      <w:bookmarkEnd w:id="106"/>
    </w:p>
    <w:p w14:paraId="02F5B6A4" w14:textId="742C2A52" w:rsidR="00197CFE" w:rsidRPr="006B37A0" w:rsidRDefault="00EF78D4" w:rsidP="00197CFE">
      <w:r>
        <w:t>Information saknas</w:t>
      </w:r>
    </w:p>
    <w:p w14:paraId="276C5249" w14:textId="77777777" w:rsidR="00197CFE" w:rsidRPr="006B37A0" w:rsidRDefault="00197CFE" w:rsidP="00197CFE"/>
    <w:p w14:paraId="019D8C29" w14:textId="77777777" w:rsidR="00197CFE" w:rsidRDefault="00197CFE" w:rsidP="00197CFE">
      <w:pPr>
        <w:pStyle w:val="Rubrik3"/>
        <w:numPr>
          <w:ilvl w:val="2"/>
          <w:numId w:val="12"/>
        </w:numPr>
      </w:pPr>
      <w:bookmarkStart w:id="107" w:name="_Toc518916965"/>
      <w:r>
        <w:lastRenderedPageBreak/>
        <w:t>Sårbarheter</w:t>
      </w:r>
      <w:bookmarkEnd w:id="107"/>
    </w:p>
    <w:p w14:paraId="1416B443" w14:textId="593B3FCC" w:rsidR="00197CFE" w:rsidRDefault="00EF78D4" w:rsidP="00197CFE">
      <w:pPr>
        <w:widowControl w:val="0"/>
        <w:autoSpaceDE w:val="0"/>
        <w:autoSpaceDN w:val="0"/>
        <w:adjustRightInd w:val="0"/>
        <w:spacing w:before="100" w:after="100"/>
      </w:pPr>
      <w:r>
        <w:t>Information saknas</w:t>
      </w:r>
    </w:p>
    <w:p w14:paraId="3E00C0C4" w14:textId="3DEFEC88" w:rsidR="00197CFE" w:rsidRDefault="00197CFE" w:rsidP="00197CFE">
      <w:pPr>
        <w:widowControl w:val="0"/>
        <w:autoSpaceDE w:val="0"/>
        <w:autoSpaceDN w:val="0"/>
        <w:adjustRightInd w:val="0"/>
        <w:spacing w:before="100" w:after="100"/>
      </w:pPr>
    </w:p>
    <w:p w14:paraId="6D705B52" w14:textId="01241D3E" w:rsidR="00197CFE" w:rsidRDefault="00197CFE" w:rsidP="00197CFE">
      <w:pPr>
        <w:pStyle w:val="Rubrik2"/>
        <w:numPr>
          <w:ilvl w:val="1"/>
          <w:numId w:val="12"/>
        </w:numPr>
      </w:pPr>
      <w:bookmarkStart w:id="108" w:name="_Toc518916966"/>
      <w:r>
        <w:t>KrAPIc 3.2.3</w:t>
      </w:r>
      <w:bookmarkEnd w:id="108"/>
    </w:p>
    <w:p w14:paraId="0A6C4DC1" w14:textId="77777777" w:rsidR="00197CFE" w:rsidRDefault="00197CFE" w:rsidP="00197CFE">
      <w:pPr>
        <w:pStyle w:val="Rubrik3"/>
        <w:numPr>
          <w:ilvl w:val="2"/>
          <w:numId w:val="12"/>
        </w:numPr>
      </w:pPr>
      <w:bookmarkStart w:id="109" w:name="_Toc518916967"/>
      <w:r>
        <w:t>Versionsnivå</w:t>
      </w:r>
      <w:bookmarkEnd w:id="109"/>
    </w:p>
    <w:p w14:paraId="77EFAD6A" w14:textId="3E1C4132" w:rsidR="00197CFE" w:rsidRPr="006B37A0" w:rsidRDefault="00EF78D4" w:rsidP="00197CFE">
      <w:r>
        <w:t>Information saknas</w:t>
      </w:r>
    </w:p>
    <w:p w14:paraId="40DCC693" w14:textId="77777777" w:rsidR="00197CFE" w:rsidRPr="006B37A0" w:rsidRDefault="00197CFE" w:rsidP="00197CFE"/>
    <w:p w14:paraId="70BAD409" w14:textId="77777777" w:rsidR="00197CFE" w:rsidRDefault="00197CFE" w:rsidP="00197CFE">
      <w:pPr>
        <w:pStyle w:val="Rubrik3"/>
        <w:numPr>
          <w:ilvl w:val="2"/>
          <w:numId w:val="12"/>
        </w:numPr>
      </w:pPr>
      <w:bookmarkStart w:id="110" w:name="_Toc518916968"/>
      <w:r>
        <w:t>Sårbarheter</w:t>
      </w:r>
      <w:bookmarkEnd w:id="110"/>
    </w:p>
    <w:p w14:paraId="4A6546EB" w14:textId="12BEBACB" w:rsidR="00197CFE" w:rsidRDefault="00EF78D4" w:rsidP="00197CFE">
      <w:pPr>
        <w:widowControl w:val="0"/>
        <w:autoSpaceDE w:val="0"/>
        <w:autoSpaceDN w:val="0"/>
        <w:adjustRightInd w:val="0"/>
        <w:spacing w:before="100" w:after="100"/>
      </w:pPr>
      <w:r>
        <w:t>Information saknas</w:t>
      </w:r>
    </w:p>
    <w:p w14:paraId="3851E244" w14:textId="6182904A" w:rsidR="00197CFE" w:rsidRDefault="00197CFE" w:rsidP="00197CFE">
      <w:pPr>
        <w:widowControl w:val="0"/>
        <w:autoSpaceDE w:val="0"/>
        <w:autoSpaceDN w:val="0"/>
        <w:adjustRightInd w:val="0"/>
        <w:spacing w:before="100" w:after="100"/>
      </w:pPr>
    </w:p>
    <w:p w14:paraId="6616E1C7" w14:textId="6DAD8429" w:rsidR="00197CFE" w:rsidRDefault="00197CFE" w:rsidP="00197CFE">
      <w:pPr>
        <w:pStyle w:val="Rubrik2"/>
        <w:numPr>
          <w:ilvl w:val="1"/>
          <w:numId w:val="12"/>
        </w:numPr>
      </w:pPr>
      <w:bookmarkStart w:id="111" w:name="_Toc518916969"/>
      <w:r>
        <w:t>CUAP-L 3.1.0</w:t>
      </w:r>
      <w:bookmarkEnd w:id="111"/>
    </w:p>
    <w:p w14:paraId="16E083F6" w14:textId="77777777" w:rsidR="00197CFE" w:rsidRDefault="00197CFE" w:rsidP="00197CFE">
      <w:pPr>
        <w:pStyle w:val="Rubrik3"/>
        <w:numPr>
          <w:ilvl w:val="2"/>
          <w:numId w:val="12"/>
        </w:numPr>
      </w:pPr>
      <w:bookmarkStart w:id="112" w:name="_Toc518916970"/>
      <w:r>
        <w:t>Versionsnivå</w:t>
      </w:r>
      <w:bookmarkEnd w:id="112"/>
    </w:p>
    <w:p w14:paraId="3E3320BA" w14:textId="2D9107B3" w:rsidR="00197CFE" w:rsidRPr="006B37A0" w:rsidRDefault="00EF78D4" w:rsidP="00197CFE">
      <w:r>
        <w:t>Information saknas</w:t>
      </w:r>
    </w:p>
    <w:p w14:paraId="4A7B476D" w14:textId="77777777" w:rsidR="00197CFE" w:rsidRPr="006B37A0" w:rsidRDefault="00197CFE" w:rsidP="00197CFE"/>
    <w:p w14:paraId="767001DA" w14:textId="77777777" w:rsidR="00197CFE" w:rsidRDefault="00197CFE" w:rsidP="00197CFE">
      <w:pPr>
        <w:pStyle w:val="Rubrik3"/>
        <w:numPr>
          <w:ilvl w:val="2"/>
          <w:numId w:val="12"/>
        </w:numPr>
      </w:pPr>
      <w:bookmarkStart w:id="113" w:name="_Toc518916971"/>
      <w:r>
        <w:t>Sårbarheter</w:t>
      </w:r>
      <w:bookmarkEnd w:id="113"/>
    </w:p>
    <w:p w14:paraId="4203FF8E" w14:textId="6BD04C59" w:rsidR="00197CFE" w:rsidRDefault="00EF78D4" w:rsidP="00197CFE">
      <w:pPr>
        <w:widowControl w:val="0"/>
        <w:autoSpaceDE w:val="0"/>
        <w:autoSpaceDN w:val="0"/>
        <w:adjustRightInd w:val="0"/>
        <w:spacing w:before="100" w:after="100"/>
      </w:pPr>
      <w:r>
        <w:t>Information saknas</w:t>
      </w:r>
    </w:p>
    <w:p w14:paraId="68E64CA2" w14:textId="77777777" w:rsidR="00197CFE" w:rsidRDefault="00197CFE" w:rsidP="00197CFE">
      <w:pPr>
        <w:widowControl w:val="0"/>
        <w:autoSpaceDE w:val="0"/>
        <w:autoSpaceDN w:val="0"/>
        <w:adjustRightInd w:val="0"/>
        <w:spacing w:before="100" w:after="100"/>
      </w:pPr>
    </w:p>
    <w:p w14:paraId="34B3FCDA" w14:textId="4342B84C" w:rsidR="00197CFE" w:rsidRDefault="00197CFE" w:rsidP="00197CFE">
      <w:pPr>
        <w:pStyle w:val="Rubrik2"/>
        <w:numPr>
          <w:ilvl w:val="1"/>
          <w:numId w:val="12"/>
        </w:numPr>
      </w:pPr>
      <w:bookmarkStart w:id="114" w:name="_Toc518916972"/>
      <w:r>
        <w:t>FM Tunnel 2.3.0</w:t>
      </w:r>
      <w:bookmarkEnd w:id="114"/>
    </w:p>
    <w:p w14:paraId="77F7F6A8" w14:textId="77777777" w:rsidR="00197CFE" w:rsidRDefault="00197CFE" w:rsidP="00197CFE">
      <w:pPr>
        <w:pStyle w:val="Rubrik3"/>
        <w:numPr>
          <w:ilvl w:val="2"/>
          <w:numId w:val="12"/>
        </w:numPr>
      </w:pPr>
      <w:bookmarkStart w:id="115" w:name="_Toc518916973"/>
      <w:r>
        <w:t>Versionsnivå</w:t>
      </w:r>
      <w:bookmarkEnd w:id="115"/>
    </w:p>
    <w:p w14:paraId="7EBE8576" w14:textId="7BE5488E" w:rsidR="00197CFE" w:rsidRPr="006B37A0" w:rsidRDefault="00EF78D4" w:rsidP="00197CFE">
      <w:r>
        <w:t>Information saknas</w:t>
      </w:r>
    </w:p>
    <w:p w14:paraId="6E12F893" w14:textId="77777777" w:rsidR="00197CFE" w:rsidRPr="006B37A0" w:rsidRDefault="00197CFE" w:rsidP="00197CFE"/>
    <w:p w14:paraId="68D71137" w14:textId="77777777" w:rsidR="00197CFE" w:rsidRDefault="00197CFE" w:rsidP="00197CFE">
      <w:pPr>
        <w:pStyle w:val="Rubrik3"/>
        <w:numPr>
          <w:ilvl w:val="2"/>
          <w:numId w:val="12"/>
        </w:numPr>
      </w:pPr>
      <w:bookmarkStart w:id="116" w:name="_Toc518916974"/>
      <w:r>
        <w:t>Sårbarheter</w:t>
      </w:r>
      <w:bookmarkEnd w:id="116"/>
    </w:p>
    <w:p w14:paraId="1DBC67E3" w14:textId="514B163B" w:rsidR="00197CFE" w:rsidRDefault="00EF78D4" w:rsidP="00197CFE">
      <w:pPr>
        <w:widowControl w:val="0"/>
        <w:autoSpaceDE w:val="0"/>
        <w:autoSpaceDN w:val="0"/>
        <w:adjustRightInd w:val="0"/>
        <w:spacing w:before="100" w:after="100"/>
      </w:pPr>
      <w:r>
        <w:t>Information saknas</w:t>
      </w:r>
    </w:p>
    <w:p w14:paraId="27B65EF4" w14:textId="1A658F0F" w:rsidR="00197CFE" w:rsidRDefault="00197CFE" w:rsidP="00197CFE">
      <w:pPr>
        <w:widowControl w:val="0"/>
        <w:autoSpaceDE w:val="0"/>
        <w:autoSpaceDN w:val="0"/>
        <w:adjustRightInd w:val="0"/>
        <w:spacing w:before="100" w:after="100"/>
      </w:pPr>
    </w:p>
    <w:p w14:paraId="6AE661DF" w14:textId="67882EF5" w:rsidR="00197CFE" w:rsidRDefault="00197CFE" w:rsidP="00197CFE">
      <w:pPr>
        <w:pStyle w:val="Rubrik2"/>
        <w:numPr>
          <w:ilvl w:val="1"/>
          <w:numId w:val="12"/>
        </w:numPr>
      </w:pPr>
      <w:bookmarkStart w:id="117" w:name="_Toc518916975"/>
      <w:r>
        <w:t>FM NetFilter 2.3.0</w:t>
      </w:r>
      <w:bookmarkEnd w:id="117"/>
    </w:p>
    <w:p w14:paraId="23459B7A" w14:textId="77777777" w:rsidR="00197CFE" w:rsidRDefault="00197CFE" w:rsidP="00197CFE">
      <w:pPr>
        <w:pStyle w:val="Rubrik3"/>
        <w:numPr>
          <w:ilvl w:val="2"/>
          <w:numId w:val="12"/>
        </w:numPr>
      </w:pPr>
      <w:bookmarkStart w:id="118" w:name="_Toc518916976"/>
      <w:r>
        <w:t>Versionsnivå</w:t>
      </w:r>
      <w:bookmarkEnd w:id="118"/>
    </w:p>
    <w:p w14:paraId="406A6DB7" w14:textId="5967EB78" w:rsidR="00197CFE" w:rsidRPr="006B37A0" w:rsidRDefault="00EF78D4" w:rsidP="00197CFE">
      <w:r>
        <w:t>Information saknas</w:t>
      </w:r>
    </w:p>
    <w:p w14:paraId="4DFFC984" w14:textId="77777777" w:rsidR="00197CFE" w:rsidRPr="006B37A0" w:rsidRDefault="00197CFE" w:rsidP="00197CFE"/>
    <w:p w14:paraId="68E2A418" w14:textId="77777777" w:rsidR="00197CFE" w:rsidRDefault="00197CFE" w:rsidP="00197CFE">
      <w:pPr>
        <w:pStyle w:val="Rubrik3"/>
        <w:numPr>
          <w:ilvl w:val="2"/>
          <w:numId w:val="12"/>
        </w:numPr>
      </w:pPr>
      <w:bookmarkStart w:id="119" w:name="_Toc518916977"/>
      <w:r>
        <w:t>Sårbarheter</w:t>
      </w:r>
      <w:bookmarkEnd w:id="119"/>
    </w:p>
    <w:p w14:paraId="59BE1013" w14:textId="4A1C2B73" w:rsidR="00197CFE" w:rsidRDefault="00EF78D4" w:rsidP="00197CFE">
      <w:pPr>
        <w:widowControl w:val="0"/>
        <w:autoSpaceDE w:val="0"/>
        <w:autoSpaceDN w:val="0"/>
        <w:adjustRightInd w:val="0"/>
        <w:spacing w:before="100" w:after="100"/>
      </w:pPr>
      <w:r>
        <w:t>Information saknas</w:t>
      </w:r>
    </w:p>
    <w:p w14:paraId="452DF2D0" w14:textId="71A50317" w:rsidR="00197CFE" w:rsidRDefault="00197CFE" w:rsidP="00197CFE">
      <w:pPr>
        <w:widowControl w:val="0"/>
        <w:autoSpaceDE w:val="0"/>
        <w:autoSpaceDN w:val="0"/>
        <w:adjustRightInd w:val="0"/>
        <w:spacing w:before="100" w:after="100"/>
      </w:pPr>
    </w:p>
    <w:p w14:paraId="62746E22" w14:textId="27B1F408" w:rsidR="00197CFE" w:rsidRDefault="00197CFE" w:rsidP="00197CFE">
      <w:pPr>
        <w:widowControl w:val="0"/>
        <w:autoSpaceDE w:val="0"/>
        <w:autoSpaceDN w:val="0"/>
        <w:adjustRightInd w:val="0"/>
        <w:spacing w:before="100" w:after="100"/>
      </w:pPr>
    </w:p>
    <w:p w14:paraId="70EB9D09" w14:textId="19F46313" w:rsidR="00197CFE" w:rsidRDefault="00197CFE" w:rsidP="00197CFE">
      <w:pPr>
        <w:widowControl w:val="0"/>
        <w:autoSpaceDE w:val="0"/>
        <w:autoSpaceDN w:val="0"/>
        <w:adjustRightInd w:val="0"/>
        <w:spacing w:before="100" w:after="100"/>
      </w:pPr>
    </w:p>
    <w:p w14:paraId="4F898CAB" w14:textId="77777777" w:rsidR="00197CFE" w:rsidRDefault="00197CFE" w:rsidP="00197CFE">
      <w:pPr>
        <w:widowControl w:val="0"/>
        <w:autoSpaceDE w:val="0"/>
        <w:autoSpaceDN w:val="0"/>
        <w:adjustRightInd w:val="0"/>
        <w:spacing w:before="100" w:after="100"/>
      </w:pPr>
    </w:p>
    <w:p w14:paraId="4DC03226" w14:textId="77777777" w:rsidR="00197CFE" w:rsidRDefault="00197CFE" w:rsidP="00197CFE">
      <w:pPr>
        <w:widowControl w:val="0"/>
        <w:autoSpaceDE w:val="0"/>
        <w:autoSpaceDN w:val="0"/>
        <w:adjustRightInd w:val="0"/>
        <w:spacing w:before="100" w:after="100"/>
      </w:pPr>
    </w:p>
    <w:p w14:paraId="207D63D9" w14:textId="056C2D97" w:rsidR="00197CFE" w:rsidRDefault="00197CFE" w:rsidP="001A1FF9"/>
    <w:p w14:paraId="221D9E59" w14:textId="77777777" w:rsidR="00197CFE" w:rsidRDefault="00197CFE" w:rsidP="001A1FF9"/>
    <w:p w14:paraId="1068FA30" w14:textId="77777777" w:rsidR="00044002" w:rsidRPr="001A1FF9" w:rsidRDefault="00044002" w:rsidP="001A1FF9"/>
    <w:p w14:paraId="263F14D8" w14:textId="77777777" w:rsidR="009470E7" w:rsidRDefault="009470E7" w:rsidP="00070D7B"/>
    <w:p w14:paraId="41674516" w14:textId="5D18D726" w:rsidR="002B7EC0" w:rsidRDefault="002B7EC0" w:rsidP="003A1139">
      <w:pPr>
        <w:pStyle w:val="Rubrik1"/>
        <w:numPr>
          <w:ilvl w:val="0"/>
          <w:numId w:val="12"/>
        </w:numPr>
      </w:pPr>
      <w:bookmarkStart w:id="120" w:name="_Toc436313319"/>
      <w:bookmarkStart w:id="121" w:name="_Toc518916978"/>
      <w:r>
        <w:lastRenderedPageBreak/>
        <w:t>Summering</w:t>
      </w:r>
      <w:bookmarkEnd w:id="120"/>
      <w:bookmarkEnd w:id="121"/>
    </w:p>
    <w:p w14:paraId="1D02A72C" w14:textId="09D3F8B6" w:rsidR="00C03FB7" w:rsidRDefault="00C03FB7" w:rsidP="00C03FB7"/>
    <w:p w14:paraId="23F91AA9" w14:textId="1EF8980B" w:rsidR="00C03FB7" w:rsidRPr="00C03FB7" w:rsidRDefault="00197CFE" w:rsidP="003A1139">
      <w:pPr>
        <w:pStyle w:val="Rubrik2"/>
        <w:numPr>
          <w:ilvl w:val="1"/>
          <w:numId w:val="12"/>
        </w:numPr>
      </w:pPr>
      <w:bookmarkStart w:id="122" w:name="_Toc518916979"/>
      <w:r>
        <w:t>Rekommendationer hårdvara</w:t>
      </w:r>
      <w:bookmarkEnd w:id="122"/>
    </w:p>
    <w:p w14:paraId="30BD5ADC" w14:textId="4E751F8F" w:rsidR="002F7F48" w:rsidRDefault="00D83439" w:rsidP="00D83439">
      <w:r>
        <w:t xml:space="preserve">Genomgång av BIOS samt </w:t>
      </w:r>
      <w:proofErr w:type="spellStart"/>
      <w:r>
        <w:t>Firmware</w:t>
      </w:r>
      <w:proofErr w:type="spellEnd"/>
      <w:r>
        <w:t xml:space="preserve"> på samtliga enheter för att verifiera så version är i linje med rekommendation från leverantör. Applicering av buggfixar är alltid rekommenderad för att bibehålla en stabil miljö samt enhet.</w:t>
      </w:r>
    </w:p>
    <w:p w14:paraId="522EFDEA" w14:textId="77777777" w:rsidR="00197CFE" w:rsidRDefault="00197CFE" w:rsidP="00070D7B"/>
    <w:p w14:paraId="11752F3A" w14:textId="04B54DBF" w:rsidR="00197CFE" w:rsidRPr="00C03FB7" w:rsidRDefault="00197CFE" w:rsidP="00197CFE">
      <w:pPr>
        <w:pStyle w:val="Rubrik2"/>
        <w:numPr>
          <w:ilvl w:val="1"/>
          <w:numId w:val="12"/>
        </w:numPr>
      </w:pPr>
      <w:bookmarkStart w:id="123" w:name="_Toc518916980"/>
      <w:r>
        <w:t>Rekommendationer Mjukvara</w:t>
      </w:r>
      <w:bookmarkEnd w:id="123"/>
    </w:p>
    <w:p w14:paraId="01D703C9" w14:textId="6B33657E" w:rsidR="00843CF7" w:rsidRDefault="00D83439" w:rsidP="00070D7B">
      <w:r>
        <w:t xml:space="preserve">Då det finns nyare versioner och/eller </w:t>
      </w:r>
      <w:proofErr w:type="spellStart"/>
      <w:r>
        <w:t>patchar</w:t>
      </w:r>
      <w:proofErr w:type="spellEnd"/>
      <w:r>
        <w:t xml:space="preserve"> till många programvaror så är rekommendationen att dessa utvärderas för att se huruvida de bör uppgraderas.</w:t>
      </w:r>
    </w:p>
    <w:p w14:paraId="6C1F9EAF" w14:textId="77777777" w:rsidR="00843CF7" w:rsidRDefault="00843CF7" w:rsidP="00070D7B"/>
    <w:p w14:paraId="5D0F6EBF" w14:textId="1398C85A" w:rsidR="009470E7" w:rsidRDefault="001A1FF9" w:rsidP="003A1139">
      <w:pPr>
        <w:pStyle w:val="Rubrik1"/>
        <w:numPr>
          <w:ilvl w:val="0"/>
          <w:numId w:val="12"/>
        </w:numPr>
      </w:pPr>
      <w:bookmarkStart w:id="124" w:name="_Toc518916981"/>
      <w:r>
        <w:t>Beskrivning av k</w:t>
      </w:r>
      <w:r w:rsidR="009470E7">
        <w:t>ontroller</w:t>
      </w:r>
      <w:bookmarkEnd w:id="124"/>
    </w:p>
    <w:p w14:paraId="674AD971" w14:textId="77777777" w:rsidR="00C03FB7" w:rsidRPr="00C03FB7" w:rsidRDefault="00C03FB7" w:rsidP="00C03FB7"/>
    <w:p w14:paraId="34186BC8" w14:textId="77777777" w:rsidR="009470E7" w:rsidRDefault="009470E7" w:rsidP="009470E7"/>
    <w:p w14:paraId="14C0AC72" w14:textId="2105431A" w:rsidR="009470E7" w:rsidRDefault="002773E5" w:rsidP="003A1139">
      <w:pPr>
        <w:pStyle w:val="Rubrik2"/>
        <w:numPr>
          <w:ilvl w:val="1"/>
          <w:numId w:val="12"/>
        </w:numPr>
      </w:pPr>
      <w:bookmarkStart w:id="125" w:name="_Toc518916982"/>
      <w:r>
        <w:t>Hård &amp; mjukvara</w:t>
      </w:r>
      <w:bookmarkEnd w:id="125"/>
    </w:p>
    <w:p w14:paraId="3EA44E68" w14:textId="77777777" w:rsidR="009470E7" w:rsidRDefault="009470E7" w:rsidP="009470E7"/>
    <w:tbl>
      <w:tblPr>
        <w:tblW w:w="9215" w:type="dxa"/>
        <w:tblInd w:w="-176" w:type="dxa"/>
        <w:tblLayout w:type="fixed"/>
        <w:tblLook w:val="0000" w:firstRow="0" w:lastRow="0" w:firstColumn="0" w:lastColumn="0" w:noHBand="0" w:noVBand="0"/>
      </w:tblPr>
      <w:tblGrid>
        <w:gridCol w:w="3263"/>
        <w:gridCol w:w="2266"/>
        <w:gridCol w:w="3686"/>
      </w:tblGrid>
      <w:tr w:rsidR="009470E7" w:rsidRPr="00293C86" w14:paraId="26403D06" w14:textId="77777777" w:rsidTr="007A497F">
        <w:tc>
          <w:tcPr>
            <w:tcW w:w="3263" w:type="dxa"/>
            <w:tcBorders>
              <w:top w:val="single" w:sz="4" w:space="0" w:color="000000"/>
              <w:left w:val="single" w:sz="4" w:space="0" w:color="000000"/>
              <w:bottom w:val="single" w:sz="4" w:space="0" w:color="000000"/>
            </w:tcBorders>
            <w:shd w:val="clear" w:color="auto" w:fill="5F5F5B"/>
            <w:vAlign w:val="bottom"/>
          </w:tcPr>
          <w:p w14:paraId="0E8B7C7E" w14:textId="77777777" w:rsidR="009470E7" w:rsidRPr="00293C86" w:rsidRDefault="009470E7" w:rsidP="00EE2DE2">
            <w:pPr>
              <w:snapToGrid w:val="0"/>
              <w:spacing w:after="120"/>
              <w:rPr>
                <w:b/>
                <w:color w:val="FFFFFF" w:themeColor="background1"/>
                <w:sz w:val="16"/>
                <w:szCs w:val="16"/>
              </w:rPr>
            </w:pPr>
            <w:r>
              <w:rPr>
                <w:b/>
                <w:color w:val="FFFFFF" w:themeColor="background1"/>
                <w:sz w:val="16"/>
                <w:szCs w:val="16"/>
              </w:rPr>
              <w:t>Funktion</w:t>
            </w:r>
          </w:p>
        </w:tc>
        <w:tc>
          <w:tcPr>
            <w:tcW w:w="2266" w:type="dxa"/>
            <w:tcBorders>
              <w:top w:val="single" w:sz="4" w:space="0" w:color="000000"/>
              <w:left w:val="single" w:sz="4" w:space="0" w:color="000000"/>
              <w:bottom w:val="single" w:sz="4" w:space="0" w:color="000000"/>
            </w:tcBorders>
            <w:shd w:val="clear" w:color="auto" w:fill="5F5F5B"/>
            <w:vAlign w:val="bottom"/>
          </w:tcPr>
          <w:p w14:paraId="1833AFB7" w14:textId="77777777" w:rsidR="009470E7" w:rsidRPr="00293C86" w:rsidRDefault="009470E7" w:rsidP="00EE2DE2">
            <w:pPr>
              <w:snapToGrid w:val="0"/>
              <w:spacing w:after="120"/>
              <w:rPr>
                <w:b/>
                <w:color w:val="FFFFFF" w:themeColor="background1"/>
                <w:sz w:val="16"/>
                <w:szCs w:val="16"/>
              </w:rPr>
            </w:pPr>
            <w:r w:rsidRPr="00293C86">
              <w:rPr>
                <w:b/>
                <w:color w:val="FFFFFF" w:themeColor="background1"/>
                <w:sz w:val="16"/>
                <w:szCs w:val="16"/>
              </w:rPr>
              <w:t>Kontroll</w:t>
            </w:r>
          </w:p>
        </w:tc>
        <w:tc>
          <w:tcPr>
            <w:tcW w:w="3686" w:type="dxa"/>
            <w:tcBorders>
              <w:top w:val="single" w:sz="4" w:space="0" w:color="000000"/>
              <w:left w:val="single" w:sz="4" w:space="0" w:color="000000"/>
              <w:bottom w:val="single" w:sz="4" w:space="0" w:color="000000"/>
              <w:right w:val="single" w:sz="4" w:space="0" w:color="000000"/>
            </w:tcBorders>
            <w:shd w:val="clear" w:color="auto" w:fill="5F5F5B"/>
            <w:vAlign w:val="bottom"/>
          </w:tcPr>
          <w:p w14:paraId="11E8ACF7" w14:textId="77777777" w:rsidR="009470E7" w:rsidRPr="00293C86" w:rsidRDefault="009470E7" w:rsidP="00EE2DE2">
            <w:pPr>
              <w:snapToGrid w:val="0"/>
              <w:spacing w:after="120"/>
              <w:rPr>
                <w:b/>
                <w:color w:val="FFFFFF" w:themeColor="background1"/>
                <w:sz w:val="16"/>
                <w:szCs w:val="16"/>
              </w:rPr>
            </w:pPr>
            <w:r w:rsidRPr="00293C86">
              <w:rPr>
                <w:b/>
                <w:color w:val="FFFFFF" w:themeColor="background1"/>
                <w:sz w:val="16"/>
                <w:szCs w:val="16"/>
              </w:rPr>
              <w:t>Verktyg</w:t>
            </w:r>
          </w:p>
        </w:tc>
      </w:tr>
      <w:tr w:rsidR="009470E7" w:rsidRPr="00293C86" w14:paraId="0CC6A562"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0971D8FD" w14:textId="6DBCC41A" w:rsidR="009470E7" w:rsidRPr="00293C86" w:rsidRDefault="00C52203" w:rsidP="00CF6B60">
            <w:pPr>
              <w:snapToGrid w:val="0"/>
              <w:spacing w:after="120"/>
              <w:rPr>
                <w:sz w:val="16"/>
                <w:szCs w:val="16"/>
              </w:rPr>
            </w:pPr>
            <w:r>
              <w:rPr>
                <w:sz w:val="16"/>
                <w:szCs w:val="16"/>
              </w:rPr>
              <w:t>Hårdvara</w:t>
            </w:r>
          </w:p>
        </w:tc>
        <w:tc>
          <w:tcPr>
            <w:tcW w:w="2266" w:type="dxa"/>
            <w:tcBorders>
              <w:top w:val="single" w:sz="4" w:space="0" w:color="000000"/>
              <w:left w:val="single" w:sz="4" w:space="0" w:color="000000"/>
              <w:bottom w:val="single" w:sz="4" w:space="0" w:color="000000"/>
            </w:tcBorders>
            <w:vAlign w:val="center"/>
          </w:tcPr>
          <w:p w14:paraId="6F9E1229" w14:textId="47CCA119" w:rsidR="00C52203" w:rsidRPr="00C52203" w:rsidRDefault="00C52203" w:rsidP="00E572A1">
            <w:pPr>
              <w:snapToGrid w:val="0"/>
              <w:spacing w:after="120"/>
              <w:rPr>
                <w:sz w:val="16"/>
                <w:szCs w:val="16"/>
              </w:rPr>
            </w:pPr>
            <w:r>
              <w:rPr>
                <w:sz w:val="16"/>
                <w:szCs w:val="16"/>
              </w:rPr>
              <w:t>Version &amp; sårbarhet</w:t>
            </w:r>
          </w:p>
        </w:tc>
        <w:tc>
          <w:tcPr>
            <w:tcW w:w="3686" w:type="dxa"/>
            <w:tcBorders>
              <w:top w:val="single" w:sz="4" w:space="0" w:color="000000"/>
              <w:left w:val="single" w:sz="4" w:space="0" w:color="000000"/>
              <w:bottom w:val="single" w:sz="4" w:space="0" w:color="000000"/>
              <w:right w:val="single" w:sz="4" w:space="0" w:color="000000"/>
            </w:tcBorders>
            <w:vAlign w:val="center"/>
          </w:tcPr>
          <w:p w14:paraId="1E2BAE33" w14:textId="194282E5" w:rsidR="009470E7" w:rsidRPr="00293C86" w:rsidRDefault="00C52203" w:rsidP="00EE2DE2">
            <w:pPr>
              <w:snapToGrid w:val="0"/>
              <w:spacing w:after="120"/>
              <w:rPr>
                <w:sz w:val="16"/>
                <w:szCs w:val="16"/>
              </w:rPr>
            </w:pPr>
            <w:r>
              <w:rPr>
                <w:sz w:val="16"/>
                <w:szCs w:val="16"/>
              </w:rPr>
              <w:t>Manuellt (</w:t>
            </w:r>
            <w:proofErr w:type="spellStart"/>
            <w:r>
              <w:rPr>
                <w:sz w:val="16"/>
                <w:szCs w:val="16"/>
              </w:rPr>
              <w:t>google</w:t>
            </w:r>
            <w:proofErr w:type="spellEnd"/>
            <w:r>
              <w:rPr>
                <w:sz w:val="16"/>
                <w:szCs w:val="16"/>
              </w:rPr>
              <w:t xml:space="preserve">, tillverkares hemsida, </w:t>
            </w:r>
            <w:proofErr w:type="spellStart"/>
            <w:r>
              <w:rPr>
                <w:sz w:val="16"/>
                <w:szCs w:val="16"/>
              </w:rPr>
              <w:t>cve-details</w:t>
            </w:r>
            <w:proofErr w:type="spellEnd"/>
            <w:r>
              <w:rPr>
                <w:sz w:val="16"/>
                <w:szCs w:val="16"/>
              </w:rPr>
              <w:t xml:space="preserve"> och liknande)</w:t>
            </w:r>
          </w:p>
        </w:tc>
      </w:tr>
      <w:tr w:rsidR="000245F8" w:rsidRPr="00293C86" w14:paraId="0D44F9CB"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324C324E" w14:textId="0D8616AD" w:rsidR="000245F8" w:rsidRDefault="00C52203" w:rsidP="00CF6B60">
            <w:pPr>
              <w:snapToGrid w:val="0"/>
              <w:spacing w:after="120"/>
              <w:rPr>
                <w:sz w:val="16"/>
                <w:szCs w:val="16"/>
              </w:rPr>
            </w:pPr>
            <w:r>
              <w:rPr>
                <w:sz w:val="16"/>
                <w:szCs w:val="16"/>
              </w:rPr>
              <w:t>Mjukvara</w:t>
            </w:r>
          </w:p>
        </w:tc>
        <w:tc>
          <w:tcPr>
            <w:tcW w:w="2266" w:type="dxa"/>
            <w:tcBorders>
              <w:top w:val="single" w:sz="4" w:space="0" w:color="000000"/>
              <w:left w:val="single" w:sz="4" w:space="0" w:color="000000"/>
              <w:bottom w:val="single" w:sz="4" w:space="0" w:color="000000"/>
            </w:tcBorders>
            <w:vAlign w:val="center"/>
          </w:tcPr>
          <w:p w14:paraId="30329DD9" w14:textId="7F835139" w:rsidR="000245F8" w:rsidRPr="00C52203" w:rsidRDefault="00C52203" w:rsidP="00E572A1">
            <w:pPr>
              <w:snapToGrid w:val="0"/>
              <w:spacing w:after="120"/>
              <w:rPr>
                <w:sz w:val="16"/>
                <w:szCs w:val="16"/>
              </w:rPr>
            </w:pPr>
            <w:r>
              <w:rPr>
                <w:sz w:val="16"/>
                <w:szCs w:val="16"/>
              </w:rPr>
              <w:t>Version &amp; sårbarhet</w:t>
            </w:r>
          </w:p>
        </w:tc>
        <w:tc>
          <w:tcPr>
            <w:tcW w:w="3686" w:type="dxa"/>
            <w:tcBorders>
              <w:top w:val="single" w:sz="4" w:space="0" w:color="000000"/>
              <w:left w:val="single" w:sz="4" w:space="0" w:color="000000"/>
              <w:bottom w:val="single" w:sz="4" w:space="0" w:color="000000"/>
              <w:right w:val="single" w:sz="4" w:space="0" w:color="000000"/>
            </w:tcBorders>
            <w:vAlign w:val="center"/>
          </w:tcPr>
          <w:p w14:paraId="20DE5A90" w14:textId="14E71106" w:rsidR="000245F8" w:rsidRDefault="00C52203" w:rsidP="00EE2DE2">
            <w:pPr>
              <w:snapToGrid w:val="0"/>
              <w:spacing w:after="120"/>
              <w:rPr>
                <w:sz w:val="16"/>
                <w:szCs w:val="16"/>
              </w:rPr>
            </w:pPr>
            <w:r>
              <w:rPr>
                <w:sz w:val="16"/>
                <w:szCs w:val="16"/>
              </w:rPr>
              <w:t>Manuellt och delvis automatiserat. Liknande metoder som för hårdvara.</w:t>
            </w:r>
          </w:p>
        </w:tc>
      </w:tr>
    </w:tbl>
    <w:p w14:paraId="15AE9B9C" w14:textId="55EC1007" w:rsidR="009470E7" w:rsidRDefault="009470E7"/>
    <w:p w14:paraId="02B1DB83" w14:textId="77777777" w:rsidR="009470E7" w:rsidRDefault="009470E7" w:rsidP="009470E7"/>
    <w:sectPr w:rsidR="009470E7" w:rsidSect="00D27691">
      <w:headerReference w:type="default" r:id="rId30"/>
      <w:footerReference w:type="default" r:id="rId31"/>
      <w:headerReference w:type="first" r:id="rId32"/>
      <w:footerReference w:type="first" r:id="rId33"/>
      <w:pgSz w:w="11906" w:h="16838" w:code="9"/>
      <w:pgMar w:top="2353" w:right="992" w:bottom="1871" w:left="1701" w:header="567" w:footer="454"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A16B2" w14:textId="77777777" w:rsidR="000D5BD1" w:rsidRDefault="000D5BD1">
      <w:r>
        <w:separator/>
      </w:r>
    </w:p>
  </w:endnote>
  <w:endnote w:type="continuationSeparator" w:id="0">
    <w:p w14:paraId="2084538E" w14:textId="77777777" w:rsidR="000D5BD1" w:rsidRDefault="000D5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748379991"/>
      <w:docPartObj>
        <w:docPartGallery w:val="Page Numbers (Bottom of Page)"/>
        <w:docPartUnique/>
      </w:docPartObj>
    </w:sdtPr>
    <w:sdtEndPr>
      <w:rPr>
        <w:color w:val="7F7F7F" w:themeColor="background1" w:themeShade="7F"/>
        <w:spacing w:val="60"/>
      </w:rPr>
    </w:sdtEndPr>
    <w:sdtContent>
      <w:p w14:paraId="5B191DA9" w14:textId="3C672C7E" w:rsidR="00F91B2D" w:rsidRPr="00197CFE" w:rsidRDefault="00F91B2D" w:rsidP="00CC4A1B">
        <w:pPr>
          <w:pStyle w:val="Sidfot"/>
          <w:pBdr>
            <w:top w:val="single" w:sz="4" w:space="1" w:color="D9D9D9" w:themeColor="background1" w:themeShade="D9"/>
          </w:pBdr>
          <w:jc w:val="right"/>
          <w:rPr>
            <w:b/>
            <w:bCs/>
            <w:sz w:val="16"/>
          </w:rPr>
        </w:pPr>
        <w:r w:rsidRPr="00197CFE">
          <w:rPr>
            <w:color w:val="7F7F7F" w:themeColor="background1" w:themeShade="7F"/>
            <w:spacing w:val="60"/>
            <w:sz w:val="16"/>
          </w:rPr>
          <w:t xml:space="preserve">Sida </w:t>
        </w:r>
        <w:r w:rsidRPr="00197CFE">
          <w:rPr>
            <w:sz w:val="16"/>
          </w:rPr>
          <w:fldChar w:fldCharType="begin"/>
        </w:r>
        <w:r w:rsidRPr="00197CFE">
          <w:rPr>
            <w:sz w:val="16"/>
          </w:rPr>
          <w:instrText>PAGE   \* MERGEFORMAT</w:instrText>
        </w:r>
        <w:r w:rsidRPr="00197CFE">
          <w:rPr>
            <w:sz w:val="16"/>
          </w:rPr>
          <w:fldChar w:fldCharType="separate"/>
        </w:r>
        <w:r w:rsidRPr="00197CFE">
          <w:rPr>
            <w:sz w:val="16"/>
          </w:rPr>
          <w:t>2</w:t>
        </w:r>
        <w:r w:rsidRPr="00197CFE">
          <w:rPr>
            <w:b/>
            <w:bCs/>
            <w:sz w:val="16"/>
          </w:rPr>
          <w:fldChar w:fldCharType="end"/>
        </w:r>
        <w:r w:rsidRPr="00197CFE">
          <w:rPr>
            <w:b/>
            <w:bCs/>
            <w:sz w:val="16"/>
          </w:rPr>
          <w:t xml:space="preserve"> / </w:t>
        </w:r>
        <w:r w:rsidRPr="00197CFE">
          <w:rPr>
            <w:sz w:val="16"/>
          </w:rPr>
          <w:fldChar w:fldCharType="begin"/>
        </w:r>
        <w:r w:rsidRPr="00197CFE">
          <w:rPr>
            <w:sz w:val="16"/>
          </w:rPr>
          <w:instrText xml:space="preserve"> NUMPAGES   \* MERGEFORMAT </w:instrText>
        </w:r>
        <w:r w:rsidRPr="00197CFE">
          <w:rPr>
            <w:sz w:val="16"/>
          </w:rPr>
          <w:fldChar w:fldCharType="separate"/>
        </w:r>
        <w:r w:rsidRPr="00197CFE">
          <w:rPr>
            <w:noProof/>
            <w:sz w:val="16"/>
          </w:rPr>
          <w:t>8</w:t>
        </w:r>
        <w:r w:rsidRPr="00197CFE">
          <w:rPr>
            <w:sz w:val="16"/>
          </w:rPr>
          <w:fldChar w:fldCharType="end"/>
        </w:r>
      </w:p>
    </w:sdtContent>
  </w:sdt>
  <w:p w14:paraId="4095BC61" w14:textId="77777777" w:rsidR="00F91B2D" w:rsidRDefault="00F91B2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312F5" w14:textId="3ECAC630" w:rsidR="00F91B2D" w:rsidRDefault="00F91B2D">
    <w:pPr>
      <w:pStyle w:val="Sidfot"/>
      <w:jc w:val="right"/>
    </w:pPr>
  </w:p>
  <w:p w14:paraId="04220170" w14:textId="77777777" w:rsidR="00F91B2D" w:rsidRPr="00873D27" w:rsidRDefault="00F91B2D" w:rsidP="00CC4A1B">
    <w:pPr>
      <w:pStyle w:val="Sidfot"/>
      <w:rPr>
        <w:lang w:val="en-US"/>
      </w:rPr>
    </w:pPr>
    <w:r w:rsidRPr="00873D27">
      <w:rPr>
        <w:lang w:val="en-US"/>
      </w:rPr>
      <w:t>West Code Solutions AB</w:t>
    </w:r>
    <w:r w:rsidRPr="00873D27">
      <w:rPr>
        <w:lang w:val="en-US"/>
      </w:rPr>
      <w:br/>
      <w:t xml:space="preserve">E-mail: </w:t>
    </w:r>
    <w:hyperlink r:id="rId1" w:history="1">
      <w:r w:rsidRPr="00873D27">
        <w:rPr>
          <w:rStyle w:val="Hyperlnk"/>
          <w:lang w:val="en-US"/>
        </w:rPr>
        <w:t>claes.gyllhamn@westcode.se</w:t>
      </w:r>
    </w:hyperlink>
    <w:r w:rsidRPr="00873D27">
      <w:rPr>
        <w:lang w:val="en-US"/>
      </w:rPr>
      <w:t xml:space="preserve"> </w:t>
    </w:r>
    <w:r w:rsidRPr="00873D27">
      <w:rPr>
        <w:lang w:val="en-US"/>
      </w:rPr>
      <w:br/>
      <w:t xml:space="preserve">Web: </w:t>
    </w:r>
    <w:hyperlink r:id="rId2" w:history="1">
      <w:r w:rsidRPr="00873D27">
        <w:rPr>
          <w:rStyle w:val="Hyperlnk"/>
          <w:lang w:val="en-US"/>
        </w:rPr>
        <w:t>www.westcode.se</w:t>
      </w:r>
    </w:hyperlink>
    <w:r w:rsidRPr="00873D27">
      <w:rPr>
        <w:lang w:val="en-US"/>
      </w:rPr>
      <w:br/>
    </w:r>
    <w:proofErr w:type="spellStart"/>
    <w:r w:rsidRPr="00873D27">
      <w:rPr>
        <w:lang w:val="en-US"/>
      </w:rPr>
      <w:t>Artellerigatan</w:t>
    </w:r>
    <w:proofErr w:type="spellEnd"/>
    <w:r w:rsidRPr="00873D27">
      <w:rPr>
        <w:lang w:val="en-US"/>
      </w:rPr>
      <w:t xml:space="preserve"> 85 | SE-115 30 Stockholm | Sweden</w:t>
    </w:r>
  </w:p>
  <w:p w14:paraId="279DE05C" w14:textId="77777777" w:rsidR="00F91B2D" w:rsidRPr="00F908FA" w:rsidRDefault="00F91B2D" w:rsidP="00CC4A1B">
    <w:pPr>
      <w:pStyle w:val="Sidfot"/>
      <w:rPr>
        <w:lang w:val="en-US"/>
      </w:rPr>
    </w:pPr>
  </w:p>
  <w:p w14:paraId="3D6B1C0B" w14:textId="77777777" w:rsidR="00F91B2D" w:rsidRPr="00CC4A1B" w:rsidRDefault="00F91B2D" w:rsidP="00CA1653">
    <w:pPr>
      <w:pStyle w:val="Sidfot"/>
      <w:ind w:left="-1134"/>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90335" w14:textId="77777777" w:rsidR="000D5BD1" w:rsidRDefault="000D5BD1">
      <w:r>
        <w:separator/>
      </w:r>
    </w:p>
  </w:footnote>
  <w:footnote w:type="continuationSeparator" w:id="0">
    <w:p w14:paraId="3C5639C9" w14:textId="77777777" w:rsidR="000D5BD1" w:rsidRDefault="000D5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E1550" w14:textId="34FBC887" w:rsidR="00F91B2D" w:rsidRDefault="00F91B2D">
    <w:pPr>
      <w:pStyle w:val="Sidhuvud"/>
    </w:pPr>
    <w:r>
      <w:rPr>
        <w:noProof/>
      </w:rPr>
      <w:drawing>
        <wp:inline distT="0" distB="0" distL="0" distR="0" wp14:anchorId="3A48AC66" wp14:editId="110A983A">
          <wp:extent cx="2009775" cy="428625"/>
          <wp:effectExtent l="0" t="0" r="9525" b="9525"/>
          <wp:docPr id="2" name="Bildobjekt 2" descr="West-Code till fakt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Code till faktur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5448" w14:textId="77BD7ADE" w:rsidR="00F91B2D" w:rsidRPr="00A75A98" w:rsidRDefault="00F91B2D" w:rsidP="00141503">
    <w:pPr>
      <w:pStyle w:val="Sidhuvud"/>
    </w:pPr>
    <w:r>
      <w:rPr>
        <w:noProof/>
      </w:rPr>
      <w:drawing>
        <wp:inline distT="0" distB="0" distL="0" distR="0" wp14:anchorId="3B1F8432" wp14:editId="431F3B38">
          <wp:extent cx="2009775" cy="428625"/>
          <wp:effectExtent l="0" t="0" r="9525" b="9525"/>
          <wp:docPr id="1" name="Bildobjekt 1" descr="West-Code till fakt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Code till faktur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p>
  <w:p w14:paraId="64EA39E7" w14:textId="77777777" w:rsidR="00F91B2D" w:rsidRPr="00141503" w:rsidRDefault="00F91B2D" w:rsidP="0014150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8322B7A"/>
    <w:lvl w:ilvl="0">
      <w:start w:val="1"/>
      <w:numFmt w:val="decimal"/>
      <w:pStyle w:val="Numreradlista"/>
      <w:lvlText w:val="%1"/>
      <w:lvlJc w:val="left"/>
      <w:pPr>
        <w:tabs>
          <w:tab w:val="num" w:pos="360"/>
        </w:tabs>
        <w:ind w:left="360" w:hanging="360"/>
      </w:pPr>
      <w:rPr>
        <w:rFonts w:hint="default"/>
      </w:rPr>
    </w:lvl>
  </w:abstractNum>
  <w:abstractNum w:abstractNumId="1" w15:restartNumberingAfterBreak="0">
    <w:nsid w:val="FFFFFF89"/>
    <w:multiLevelType w:val="singleLevel"/>
    <w:tmpl w:val="69A6783C"/>
    <w:lvl w:ilvl="0">
      <w:start w:val="1"/>
      <w:numFmt w:val="bullet"/>
      <w:pStyle w:val="Punktlista"/>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22A0ED5"/>
    <w:multiLevelType w:val="hybridMultilevel"/>
    <w:tmpl w:val="5730302E"/>
    <w:lvl w:ilvl="0" w:tplc="40A097F6">
      <w:start w:val="2015"/>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A20C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7EE34D9"/>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A35B0"/>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1BD86838"/>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23273DA6"/>
    <w:multiLevelType w:val="hybridMultilevel"/>
    <w:tmpl w:val="EB20DEAA"/>
    <w:lvl w:ilvl="0" w:tplc="64406EEC">
      <w:start w:val="2010"/>
      <w:numFmt w:val="bullet"/>
      <w:lvlText w:val="-"/>
      <w:lvlJc w:val="left"/>
      <w:pPr>
        <w:ind w:left="720" w:hanging="360"/>
      </w:pPr>
      <w:rPr>
        <w:rFonts w:ascii="Times New Roman" w:eastAsia="Time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992716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2F2F5F9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32F347FC"/>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52768D9"/>
    <w:multiLevelType w:val="hybridMultilevel"/>
    <w:tmpl w:val="E8B4EA8C"/>
    <w:lvl w:ilvl="0" w:tplc="F412FA9C">
      <w:numFmt w:val="bullet"/>
      <w:lvlText w:val=""/>
      <w:lvlJc w:val="left"/>
      <w:pPr>
        <w:ind w:left="720" w:hanging="360"/>
      </w:pPr>
      <w:rPr>
        <w:rFonts w:ascii="Symbol" w:eastAsia="Times"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75A2E02"/>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41D83BF2"/>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41F939BF"/>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47234CA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4A403E9C"/>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4A990984"/>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4AAE29E7"/>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4C23185B"/>
    <w:multiLevelType w:val="hybridMultilevel"/>
    <w:tmpl w:val="0772019E"/>
    <w:lvl w:ilvl="0" w:tplc="611250E8">
      <w:start w:val="1"/>
      <w:numFmt w:val="bullet"/>
      <w:lvlText w:val="•"/>
      <w:lvlJc w:val="left"/>
      <w:pPr>
        <w:tabs>
          <w:tab w:val="num" w:pos="720"/>
        </w:tabs>
        <w:ind w:left="720" w:hanging="360"/>
      </w:pPr>
      <w:rPr>
        <w:rFonts w:ascii="Times" w:hAnsi="Times" w:hint="default"/>
      </w:rPr>
    </w:lvl>
    <w:lvl w:ilvl="1" w:tplc="37A650E2" w:tentative="1">
      <w:start w:val="1"/>
      <w:numFmt w:val="bullet"/>
      <w:lvlText w:val="•"/>
      <w:lvlJc w:val="left"/>
      <w:pPr>
        <w:tabs>
          <w:tab w:val="num" w:pos="1440"/>
        </w:tabs>
        <w:ind w:left="1440" w:hanging="360"/>
      </w:pPr>
      <w:rPr>
        <w:rFonts w:ascii="Times" w:hAnsi="Times" w:hint="default"/>
      </w:rPr>
    </w:lvl>
    <w:lvl w:ilvl="2" w:tplc="4726E6DC" w:tentative="1">
      <w:start w:val="1"/>
      <w:numFmt w:val="bullet"/>
      <w:lvlText w:val="•"/>
      <w:lvlJc w:val="left"/>
      <w:pPr>
        <w:tabs>
          <w:tab w:val="num" w:pos="2160"/>
        </w:tabs>
        <w:ind w:left="2160" w:hanging="360"/>
      </w:pPr>
      <w:rPr>
        <w:rFonts w:ascii="Times" w:hAnsi="Times" w:hint="default"/>
      </w:rPr>
    </w:lvl>
    <w:lvl w:ilvl="3" w:tplc="0916063A" w:tentative="1">
      <w:start w:val="1"/>
      <w:numFmt w:val="bullet"/>
      <w:lvlText w:val="•"/>
      <w:lvlJc w:val="left"/>
      <w:pPr>
        <w:tabs>
          <w:tab w:val="num" w:pos="2880"/>
        </w:tabs>
        <w:ind w:left="2880" w:hanging="360"/>
      </w:pPr>
      <w:rPr>
        <w:rFonts w:ascii="Times" w:hAnsi="Times" w:hint="default"/>
      </w:rPr>
    </w:lvl>
    <w:lvl w:ilvl="4" w:tplc="21A2CB9A" w:tentative="1">
      <w:start w:val="1"/>
      <w:numFmt w:val="bullet"/>
      <w:lvlText w:val="•"/>
      <w:lvlJc w:val="left"/>
      <w:pPr>
        <w:tabs>
          <w:tab w:val="num" w:pos="3600"/>
        </w:tabs>
        <w:ind w:left="3600" w:hanging="360"/>
      </w:pPr>
      <w:rPr>
        <w:rFonts w:ascii="Times" w:hAnsi="Times" w:hint="default"/>
      </w:rPr>
    </w:lvl>
    <w:lvl w:ilvl="5" w:tplc="510CB8CA" w:tentative="1">
      <w:start w:val="1"/>
      <w:numFmt w:val="bullet"/>
      <w:lvlText w:val="•"/>
      <w:lvlJc w:val="left"/>
      <w:pPr>
        <w:tabs>
          <w:tab w:val="num" w:pos="4320"/>
        </w:tabs>
        <w:ind w:left="4320" w:hanging="360"/>
      </w:pPr>
      <w:rPr>
        <w:rFonts w:ascii="Times" w:hAnsi="Times" w:hint="default"/>
      </w:rPr>
    </w:lvl>
    <w:lvl w:ilvl="6" w:tplc="D5281294" w:tentative="1">
      <w:start w:val="1"/>
      <w:numFmt w:val="bullet"/>
      <w:lvlText w:val="•"/>
      <w:lvlJc w:val="left"/>
      <w:pPr>
        <w:tabs>
          <w:tab w:val="num" w:pos="5040"/>
        </w:tabs>
        <w:ind w:left="5040" w:hanging="360"/>
      </w:pPr>
      <w:rPr>
        <w:rFonts w:ascii="Times" w:hAnsi="Times" w:hint="default"/>
      </w:rPr>
    </w:lvl>
    <w:lvl w:ilvl="7" w:tplc="39306572" w:tentative="1">
      <w:start w:val="1"/>
      <w:numFmt w:val="bullet"/>
      <w:lvlText w:val="•"/>
      <w:lvlJc w:val="left"/>
      <w:pPr>
        <w:tabs>
          <w:tab w:val="num" w:pos="5760"/>
        </w:tabs>
        <w:ind w:left="5760" w:hanging="360"/>
      </w:pPr>
      <w:rPr>
        <w:rFonts w:ascii="Times" w:hAnsi="Times" w:hint="default"/>
      </w:rPr>
    </w:lvl>
    <w:lvl w:ilvl="8" w:tplc="2E86570C"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4C2C7A12"/>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4DC67A9E"/>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4E194C17"/>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15:restartNumberingAfterBreak="0">
    <w:nsid w:val="4EF564D7"/>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58172E38"/>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5E5101D4"/>
    <w:multiLevelType w:val="hybridMultilevel"/>
    <w:tmpl w:val="7BEA3E86"/>
    <w:lvl w:ilvl="0" w:tplc="FD6A83E0">
      <w:start w:val="1"/>
      <w:numFmt w:val="bullet"/>
      <w:lvlText w:val="•"/>
      <w:lvlJc w:val="left"/>
      <w:pPr>
        <w:tabs>
          <w:tab w:val="num" w:pos="720"/>
        </w:tabs>
        <w:ind w:left="720" w:hanging="360"/>
      </w:pPr>
      <w:rPr>
        <w:rFonts w:ascii="Times" w:hAnsi="Times" w:hint="default"/>
      </w:rPr>
    </w:lvl>
    <w:lvl w:ilvl="1" w:tplc="8A4AE294" w:tentative="1">
      <w:start w:val="1"/>
      <w:numFmt w:val="bullet"/>
      <w:lvlText w:val="•"/>
      <w:lvlJc w:val="left"/>
      <w:pPr>
        <w:tabs>
          <w:tab w:val="num" w:pos="1440"/>
        </w:tabs>
        <w:ind w:left="1440" w:hanging="360"/>
      </w:pPr>
      <w:rPr>
        <w:rFonts w:ascii="Times" w:hAnsi="Times" w:hint="default"/>
      </w:rPr>
    </w:lvl>
    <w:lvl w:ilvl="2" w:tplc="FAF65FFC" w:tentative="1">
      <w:start w:val="1"/>
      <w:numFmt w:val="bullet"/>
      <w:lvlText w:val="•"/>
      <w:lvlJc w:val="left"/>
      <w:pPr>
        <w:tabs>
          <w:tab w:val="num" w:pos="2160"/>
        </w:tabs>
        <w:ind w:left="2160" w:hanging="360"/>
      </w:pPr>
      <w:rPr>
        <w:rFonts w:ascii="Times" w:hAnsi="Times" w:hint="default"/>
      </w:rPr>
    </w:lvl>
    <w:lvl w:ilvl="3" w:tplc="C7103DA6" w:tentative="1">
      <w:start w:val="1"/>
      <w:numFmt w:val="bullet"/>
      <w:lvlText w:val="•"/>
      <w:lvlJc w:val="left"/>
      <w:pPr>
        <w:tabs>
          <w:tab w:val="num" w:pos="2880"/>
        </w:tabs>
        <w:ind w:left="2880" w:hanging="360"/>
      </w:pPr>
      <w:rPr>
        <w:rFonts w:ascii="Times" w:hAnsi="Times" w:hint="default"/>
      </w:rPr>
    </w:lvl>
    <w:lvl w:ilvl="4" w:tplc="56E85B9C" w:tentative="1">
      <w:start w:val="1"/>
      <w:numFmt w:val="bullet"/>
      <w:lvlText w:val="•"/>
      <w:lvlJc w:val="left"/>
      <w:pPr>
        <w:tabs>
          <w:tab w:val="num" w:pos="3600"/>
        </w:tabs>
        <w:ind w:left="3600" w:hanging="360"/>
      </w:pPr>
      <w:rPr>
        <w:rFonts w:ascii="Times" w:hAnsi="Times" w:hint="default"/>
      </w:rPr>
    </w:lvl>
    <w:lvl w:ilvl="5" w:tplc="CE286FA0" w:tentative="1">
      <w:start w:val="1"/>
      <w:numFmt w:val="bullet"/>
      <w:lvlText w:val="•"/>
      <w:lvlJc w:val="left"/>
      <w:pPr>
        <w:tabs>
          <w:tab w:val="num" w:pos="4320"/>
        </w:tabs>
        <w:ind w:left="4320" w:hanging="360"/>
      </w:pPr>
      <w:rPr>
        <w:rFonts w:ascii="Times" w:hAnsi="Times" w:hint="default"/>
      </w:rPr>
    </w:lvl>
    <w:lvl w:ilvl="6" w:tplc="C9E4AF52" w:tentative="1">
      <w:start w:val="1"/>
      <w:numFmt w:val="bullet"/>
      <w:lvlText w:val="•"/>
      <w:lvlJc w:val="left"/>
      <w:pPr>
        <w:tabs>
          <w:tab w:val="num" w:pos="5040"/>
        </w:tabs>
        <w:ind w:left="5040" w:hanging="360"/>
      </w:pPr>
      <w:rPr>
        <w:rFonts w:ascii="Times" w:hAnsi="Times" w:hint="default"/>
      </w:rPr>
    </w:lvl>
    <w:lvl w:ilvl="7" w:tplc="793EBD60" w:tentative="1">
      <w:start w:val="1"/>
      <w:numFmt w:val="bullet"/>
      <w:lvlText w:val="•"/>
      <w:lvlJc w:val="left"/>
      <w:pPr>
        <w:tabs>
          <w:tab w:val="num" w:pos="5760"/>
        </w:tabs>
        <w:ind w:left="5760" w:hanging="360"/>
      </w:pPr>
      <w:rPr>
        <w:rFonts w:ascii="Times" w:hAnsi="Times" w:hint="default"/>
      </w:rPr>
    </w:lvl>
    <w:lvl w:ilvl="8" w:tplc="B3D44610"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60C37245"/>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69BE748F"/>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6E2966F8"/>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749D75FD"/>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7E097B9F"/>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
  </w:num>
  <w:num w:numId="4">
    <w:abstractNumId w:val="8"/>
  </w:num>
  <w:num w:numId="5">
    <w:abstractNumId w:val="26"/>
  </w:num>
  <w:num w:numId="6">
    <w:abstractNumId w:val="3"/>
  </w:num>
  <w:num w:numId="7">
    <w:abstractNumId w:val="20"/>
  </w:num>
  <w:num w:numId="8">
    <w:abstractNumId w:val="12"/>
  </w:num>
  <w:num w:numId="9">
    <w:abstractNumId w:val="21"/>
  </w:num>
  <w:num w:numId="10">
    <w:abstractNumId w:val="5"/>
  </w:num>
  <w:num w:numId="11">
    <w:abstractNumId w:val="14"/>
  </w:num>
  <w:num w:numId="12">
    <w:abstractNumId w:val="29"/>
  </w:num>
  <w:num w:numId="13">
    <w:abstractNumId w:val="4"/>
  </w:num>
  <w:num w:numId="14">
    <w:abstractNumId w:val="9"/>
  </w:num>
  <w:num w:numId="15">
    <w:abstractNumId w:val="19"/>
  </w:num>
  <w:num w:numId="16">
    <w:abstractNumId w:val="22"/>
  </w:num>
  <w:num w:numId="17">
    <w:abstractNumId w:val="24"/>
  </w:num>
  <w:num w:numId="18">
    <w:abstractNumId w:val="18"/>
  </w:num>
  <w:num w:numId="19">
    <w:abstractNumId w:val="17"/>
  </w:num>
  <w:num w:numId="20">
    <w:abstractNumId w:val="11"/>
  </w:num>
  <w:num w:numId="21">
    <w:abstractNumId w:val="15"/>
  </w:num>
  <w:num w:numId="22">
    <w:abstractNumId w:val="6"/>
  </w:num>
  <w:num w:numId="23">
    <w:abstractNumId w:val="27"/>
  </w:num>
  <w:num w:numId="24">
    <w:abstractNumId w:val="7"/>
  </w:num>
  <w:num w:numId="25">
    <w:abstractNumId w:val="31"/>
  </w:num>
  <w:num w:numId="26">
    <w:abstractNumId w:val="16"/>
  </w:num>
  <w:num w:numId="27">
    <w:abstractNumId w:val="23"/>
  </w:num>
  <w:num w:numId="28">
    <w:abstractNumId w:val="25"/>
  </w:num>
  <w:num w:numId="29">
    <w:abstractNumId w:val="13"/>
  </w:num>
  <w:num w:numId="30">
    <w:abstractNumId w:val="30"/>
  </w:num>
  <w:num w:numId="31">
    <w:abstractNumId w:val="10"/>
  </w:num>
  <w:num w:numId="32">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C8"/>
    <w:rsid w:val="00002A83"/>
    <w:rsid w:val="0002049F"/>
    <w:rsid w:val="00021679"/>
    <w:rsid w:val="000245F8"/>
    <w:rsid w:val="000302AB"/>
    <w:rsid w:val="0003522D"/>
    <w:rsid w:val="00035C07"/>
    <w:rsid w:val="00036272"/>
    <w:rsid w:val="0004061A"/>
    <w:rsid w:val="00044002"/>
    <w:rsid w:val="0004746B"/>
    <w:rsid w:val="000504F1"/>
    <w:rsid w:val="000627B9"/>
    <w:rsid w:val="00062C6F"/>
    <w:rsid w:val="00070CFA"/>
    <w:rsid w:val="00070D7B"/>
    <w:rsid w:val="00072822"/>
    <w:rsid w:val="0009180C"/>
    <w:rsid w:val="00096C5A"/>
    <w:rsid w:val="00097C46"/>
    <w:rsid w:val="000A17EE"/>
    <w:rsid w:val="000B6E85"/>
    <w:rsid w:val="000C00A9"/>
    <w:rsid w:val="000C19AA"/>
    <w:rsid w:val="000D5BD1"/>
    <w:rsid w:val="000D6027"/>
    <w:rsid w:val="000D6294"/>
    <w:rsid w:val="000D71AE"/>
    <w:rsid w:val="000E3196"/>
    <w:rsid w:val="000F1652"/>
    <w:rsid w:val="000F2B55"/>
    <w:rsid w:val="000F5722"/>
    <w:rsid w:val="000F6CCB"/>
    <w:rsid w:val="000F7882"/>
    <w:rsid w:val="0010234E"/>
    <w:rsid w:val="0010503F"/>
    <w:rsid w:val="00110A86"/>
    <w:rsid w:val="00114E94"/>
    <w:rsid w:val="001206B5"/>
    <w:rsid w:val="00124B47"/>
    <w:rsid w:val="0013251C"/>
    <w:rsid w:val="00132799"/>
    <w:rsid w:val="00136187"/>
    <w:rsid w:val="001372E7"/>
    <w:rsid w:val="00140412"/>
    <w:rsid w:val="00141503"/>
    <w:rsid w:val="001430FE"/>
    <w:rsid w:val="001476E5"/>
    <w:rsid w:val="00155B5B"/>
    <w:rsid w:val="00156196"/>
    <w:rsid w:val="00157C92"/>
    <w:rsid w:val="00157F7F"/>
    <w:rsid w:val="0016301A"/>
    <w:rsid w:val="001644A9"/>
    <w:rsid w:val="0017098C"/>
    <w:rsid w:val="00171764"/>
    <w:rsid w:val="0017415A"/>
    <w:rsid w:val="00175E9F"/>
    <w:rsid w:val="00183F48"/>
    <w:rsid w:val="0018472E"/>
    <w:rsid w:val="00185B06"/>
    <w:rsid w:val="0019274E"/>
    <w:rsid w:val="00192789"/>
    <w:rsid w:val="0019318C"/>
    <w:rsid w:val="0019533F"/>
    <w:rsid w:val="00197CFE"/>
    <w:rsid w:val="001A172E"/>
    <w:rsid w:val="001A1FF9"/>
    <w:rsid w:val="001B0EAC"/>
    <w:rsid w:val="001B2D99"/>
    <w:rsid w:val="001B4611"/>
    <w:rsid w:val="001C661C"/>
    <w:rsid w:val="001C6965"/>
    <w:rsid w:val="001C7875"/>
    <w:rsid w:val="001D1B93"/>
    <w:rsid w:val="001D2352"/>
    <w:rsid w:val="001D5B65"/>
    <w:rsid w:val="001D5F08"/>
    <w:rsid w:val="001E01B8"/>
    <w:rsid w:val="001E3D52"/>
    <w:rsid w:val="001E410E"/>
    <w:rsid w:val="001F587A"/>
    <w:rsid w:val="001F655C"/>
    <w:rsid w:val="00201ED5"/>
    <w:rsid w:val="00202EDB"/>
    <w:rsid w:val="0020552D"/>
    <w:rsid w:val="002108BC"/>
    <w:rsid w:val="00212E6A"/>
    <w:rsid w:val="00215B58"/>
    <w:rsid w:val="00223D94"/>
    <w:rsid w:val="0022667F"/>
    <w:rsid w:val="00234B2E"/>
    <w:rsid w:val="0025310B"/>
    <w:rsid w:val="002533D0"/>
    <w:rsid w:val="002620EC"/>
    <w:rsid w:val="002673AA"/>
    <w:rsid w:val="002700AF"/>
    <w:rsid w:val="00271688"/>
    <w:rsid w:val="00273777"/>
    <w:rsid w:val="002739C6"/>
    <w:rsid w:val="00274C85"/>
    <w:rsid w:val="002773E5"/>
    <w:rsid w:val="00283067"/>
    <w:rsid w:val="00286924"/>
    <w:rsid w:val="002913AF"/>
    <w:rsid w:val="00293C86"/>
    <w:rsid w:val="00295186"/>
    <w:rsid w:val="002973AC"/>
    <w:rsid w:val="002A003F"/>
    <w:rsid w:val="002A090F"/>
    <w:rsid w:val="002A3B52"/>
    <w:rsid w:val="002A41C5"/>
    <w:rsid w:val="002A530A"/>
    <w:rsid w:val="002A543A"/>
    <w:rsid w:val="002B0704"/>
    <w:rsid w:val="002B421C"/>
    <w:rsid w:val="002B4CD4"/>
    <w:rsid w:val="002B7EC0"/>
    <w:rsid w:val="002D73C9"/>
    <w:rsid w:val="002D7A9D"/>
    <w:rsid w:val="002E2170"/>
    <w:rsid w:val="002E5F43"/>
    <w:rsid w:val="002F08AA"/>
    <w:rsid w:val="002F4A60"/>
    <w:rsid w:val="002F7F48"/>
    <w:rsid w:val="0030173B"/>
    <w:rsid w:val="003032B1"/>
    <w:rsid w:val="003054CB"/>
    <w:rsid w:val="00306457"/>
    <w:rsid w:val="00306D5B"/>
    <w:rsid w:val="0030722F"/>
    <w:rsid w:val="00314250"/>
    <w:rsid w:val="003309EE"/>
    <w:rsid w:val="00337559"/>
    <w:rsid w:val="00337FB3"/>
    <w:rsid w:val="0034103E"/>
    <w:rsid w:val="00347899"/>
    <w:rsid w:val="00353D9C"/>
    <w:rsid w:val="00355366"/>
    <w:rsid w:val="00355484"/>
    <w:rsid w:val="00366782"/>
    <w:rsid w:val="0037100C"/>
    <w:rsid w:val="003713E2"/>
    <w:rsid w:val="00380224"/>
    <w:rsid w:val="00384DA3"/>
    <w:rsid w:val="003A1139"/>
    <w:rsid w:val="003A731F"/>
    <w:rsid w:val="003B160C"/>
    <w:rsid w:val="003C0670"/>
    <w:rsid w:val="003E06CE"/>
    <w:rsid w:val="003E16B9"/>
    <w:rsid w:val="003E1B08"/>
    <w:rsid w:val="003F45FE"/>
    <w:rsid w:val="003F6A8D"/>
    <w:rsid w:val="00400CF3"/>
    <w:rsid w:val="0040528C"/>
    <w:rsid w:val="004064DB"/>
    <w:rsid w:val="00410843"/>
    <w:rsid w:val="0041602C"/>
    <w:rsid w:val="00420D3F"/>
    <w:rsid w:val="00432987"/>
    <w:rsid w:val="00436A32"/>
    <w:rsid w:val="004403DC"/>
    <w:rsid w:val="0044676E"/>
    <w:rsid w:val="0044709C"/>
    <w:rsid w:val="0045424F"/>
    <w:rsid w:val="00455AA3"/>
    <w:rsid w:val="004658AF"/>
    <w:rsid w:val="004664A6"/>
    <w:rsid w:val="0047136B"/>
    <w:rsid w:val="00472DFD"/>
    <w:rsid w:val="004736C6"/>
    <w:rsid w:val="00475B7E"/>
    <w:rsid w:val="00477513"/>
    <w:rsid w:val="004839A4"/>
    <w:rsid w:val="004843BF"/>
    <w:rsid w:val="00485E0E"/>
    <w:rsid w:val="00491D90"/>
    <w:rsid w:val="00493810"/>
    <w:rsid w:val="004A202E"/>
    <w:rsid w:val="004B12F5"/>
    <w:rsid w:val="004B2375"/>
    <w:rsid w:val="004C1817"/>
    <w:rsid w:val="004C1DA7"/>
    <w:rsid w:val="004C7047"/>
    <w:rsid w:val="004D23D5"/>
    <w:rsid w:val="004D425D"/>
    <w:rsid w:val="004D72F5"/>
    <w:rsid w:val="004F3294"/>
    <w:rsid w:val="004F4265"/>
    <w:rsid w:val="004F48D4"/>
    <w:rsid w:val="0050010F"/>
    <w:rsid w:val="0050113D"/>
    <w:rsid w:val="00501CCE"/>
    <w:rsid w:val="0050513B"/>
    <w:rsid w:val="00505EAF"/>
    <w:rsid w:val="00510224"/>
    <w:rsid w:val="005103E3"/>
    <w:rsid w:val="00512212"/>
    <w:rsid w:val="005146DC"/>
    <w:rsid w:val="00526087"/>
    <w:rsid w:val="00526ABC"/>
    <w:rsid w:val="00527AAE"/>
    <w:rsid w:val="00530D8F"/>
    <w:rsid w:val="005362FF"/>
    <w:rsid w:val="005400C8"/>
    <w:rsid w:val="00544A91"/>
    <w:rsid w:val="00544CFF"/>
    <w:rsid w:val="00552948"/>
    <w:rsid w:val="00560F37"/>
    <w:rsid w:val="005624FC"/>
    <w:rsid w:val="005626E4"/>
    <w:rsid w:val="00564949"/>
    <w:rsid w:val="0057103B"/>
    <w:rsid w:val="00572E77"/>
    <w:rsid w:val="00576A31"/>
    <w:rsid w:val="00576FCC"/>
    <w:rsid w:val="00577971"/>
    <w:rsid w:val="005810BE"/>
    <w:rsid w:val="0058342B"/>
    <w:rsid w:val="00583466"/>
    <w:rsid w:val="00586CEA"/>
    <w:rsid w:val="0059225A"/>
    <w:rsid w:val="005924DF"/>
    <w:rsid w:val="0059595D"/>
    <w:rsid w:val="005B7665"/>
    <w:rsid w:val="005C02B0"/>
    <w:rsid w:val="005D2509"/>
    <w:rsid w:val="005D4237"/>
    <w:rsid w:val="005D5C93"/>
    <w:rsid w:val="005D69A7"/>
    <w:rsid w:val="005D7233"/>
    <w:rsid w:val="005E1CBA"/>
    <w:rsid w:val="005F0A20"/>
    <w:rsid w:val="00600DF3"/>
    <w:rsid w:val="00604717"/>
    <w:rsid w:val="0060582A"/>
    <w:rsid w:val="00606168"/>
    <w:rsid w:val="00614C79"/>
    <w:rsid w:val="00627908"/>
    <w:rsid w:val="006338A0"/>
    <w:rsid w:val="00637723"/>
    <w:rsid w:val="00637DD2"/>
    <w:rsid w:val="006410A3"/>
    <w:rsid w:val="00652A39"/>
    <w:rsid w:val="00653AFA"/>
    <w:rsid w:val="00661342"/>
    <w:rsid w:val="00663971"/>
    <w:rsid w:val="00664F7F"/>
    <w:rsid w:val="006664D6"/>
    <w:rsid w:val="0067038B"/>
    <w:rsid w:val="00670B10"/>
    <w:rsid w:val="006729BF"/>
    <w:rsid w:val="00673B3D"/>
    <w:rsid w:val="006966BA"/>
    <w:rsid w:val="006A4901"/>
    <w:rsid w:val="006B005C"/>
    <w:rsid w:val="006B37A0"/>
    <w:rsid w:val="006B46CE"/>
    <w:rsid w:val="006B639E"/>
    <w:rsid w:val="006D49B5"/>
    <w:rsid w:val="006D5E6D"/>
    <w:rsid w:val="006D5EF8"/>
    <w:rsid w:val="006E14CF"/>
    <w:rsid w:val="006F0BEA"/>
    <w:rsid w:val="006F19D4"/>
    <w:rsid w:val="006F527E"/>
    <w:rsid w:val="00701278"/>
    <w:rsid w:val="00702968"/>
    <w:rsid w:val="00703DD5"/>
    <w:rsid w:val="00705153"/>
    <w:rsid w:val="007073CB"/>
    <w:rsid w:val="0071406F"/>
    <w:rsid w:val="00714BDC"/>
    <w:rsid w:val="00715FDA"/>
    <w:rsid w:val="0072327E"/>
    <w:rsid w:val="00726829"/>
    <w:rsid w:val="00737F9F"/>
    <w:rsid w:val="0074288C"/>
    <w:rsid w:val="00743B85"/>
    <w:rsid w:val="007503A1"/>
    <w:rsid w:val="007514E1"/>
    <w:rsid w:val="007810E0"/>
    <w:rsid w:val="007834D2"/>
    <w:rsid w:val="00785DB8"/>
    <w:rsid w:val="00787080"/>
    <w:rsid w:val="00793222"/>
    <w:rsid w:val="00796258"/>
    <w:rsid w:val="00797B62"/>
    <w:rsid w:val="007A0EA0"/>
    <w:rsid w:val="007A157F"/>
    <w:rsid w:val="007A1CD2"/>
    <w:rsid w:val="007A497F"/>
    <w:rsid w:val="007B2D72"/>
    <w:rsid w:val="007B3A69"/>
    <w:rsid w:val="007B5BAD"/>
    <w:rsid w:val="007C10BB"/>
    <w:rsid w:val="007C6199"/>
    <w:rsid w:val="007C73C0"/>
    <w:rsid w:val="007F1014"/>
    <w:rsid w:val="00805AF8"/>
    <w:rsid w:val="00807293"/>
    <w:rsid w:val="00815FB3"/>
    <w:rsid w:val="0082179B"/>
    <w:rsid w:val="00821921"/>
    <w:rsid w:val="00825DF0"/>
    <w:rsid w:val="00826640"/>
    <w:rsid w:val="00826BAA"/>
    <w:rsid w:val="00830400"/>
    <w:rsid w:val="00837A55"/>
    <w:rsid w:val="00843452"/>
    <w:rsid w:val="00843479"/>
    <w:rsid w:val="00843CF7"/>
    <w:rsid w:val="008468A3"/>
    <w:rsid w:val="00850094"/>
    <w:rsid w:val="008620A1"/>
    <w:rsid w:val="00871754"/>
    <w:rsid w:val="008731B8"/>
    <w:rsid w:val="00873983"/>
    <w:rsid w:val="00873D27"/>
    <w:rsid w:val="00875BFF"/>
    <w:rsid w:val="00876045"/>
    <w:rsid w:val="00880DB6"/>
    <w:rsid w:val="00881EB5"/>
    <w:rsid w:val="00891957"/>
    <w:rsid w:val="0089411A"/>
    <w:rsid w:val="00894996"/>
    <w:rsid w:val="00897810"/>
    <w:rsid w:val="008A0F5F"/>
    <w:rsid w:val="008A3741"/>
    <w:rsid w:val="008B5867"/>
    <w:rsid w:val="008B7526"/>
    <w:rsid w:val="008C34AA"/>
    <w:rsid w:val="008C3543"/>
    <w:rsid w:val="008C56BA"/>
    <w:rsid w:val="008D19A3"/>
    <w:rsid w:val="008D230C"/>
    <w:rsid w:val="008D2B02"/>
    <w:rsid w:val="008D5A67"/>
    <w:rsid w:val="008E1976"/>
    <w:rsid w:val="008E5929"/>
    <w:rsid w:val="008F2001"/>
    <w:rsid w:val="008F34F0"/>
    <w:rsid w:val="00904D3C"/>
    <w:rsid w:val="00904D99"/>
    <w:rsid w:val="00915100"/>
    <w:rsid w:val="00917634"/>
    <w:rsid w:val="009224F3"/>
    <w:rsid w:val="00930744"/>
    <w:rsid w:val="009307D5"/>
    <w:rsid w:val="00930FD0"/>
    <w:rsid w:val="009312AE"/>
    <w:rsid w:val="009406D8"/>
    <w:rsid w:val="009470E7"/>
    <w:rsid w:val="0095268A"/>
    <w:rsid w:val="009555A6"/>
    <w:rsid w:val="009568E8"/>
    <w:rsid w:val="009571C7"/>
    <w:rsid w:val="00957C1B"/>
    <w:rsid w:val="00966843"/>
    <w:rsid w:val="009675B7"/>
    <w:rsid w:val="00976973"/>
    <w:rsid w:val="00976FDB"/>
    <w:rsid w:val="00980EF9"/>
    <w:rsid w:val="009971E1"/>
    <w:rsid w:val="00997C8F"/>
    <w:rsid w:val="009A235C"/>
    <w:rsid w:val="009A2B13"/>
    <w:rsid w:val="009C1ED3"/>
    <w:rsid w:val="009C7881"/>
    <w:rsid w:val="009D20CE"/>
    <w:rsid w:val="009D3474"/>
    <w:rsid w:val="009E0962"/>
    <w:rsid w:val="009E48C6"/>
    <w:rsid w:val="009E53FB"/>
    <w:rsid w:val="009F32DA"/>
    <w:rsid w:val="009F3CE3"/>
    <w:rsid w:val="00A041DF"/>
    <w:rsid w:val="00A1029B"/>
    <w:rsid w:val="00A10453"/>
    <w:rsid w:val="00A13433"/>
    <w:rsid w:val="00A2143F"/>
    <w:rsid w:val="00A32A46"/>
    <w:rsid w:val="00A3359F"/>
    <w:rsid w:val="00A357F7"/>
    <w:rsid w:val="00A36BA8"/>
    <w:rsid w:val="00A43182"/>
    <w:rsid w:val="00A435BA"/>
    <w:rsid w:val="00A63C57"/>
    <w:rsid w:val="00A64D86"/>
    <w:rsid w:val="00A71BD1"/>
    <w:rsid w:val="00A90BDA"/>
    <w:rsid w:val="00A91135"/>
    <w:rsid w:val="00A916D5"/>
    <w:rsid w:val="00A9563F"/>
    <w:rsid w:val="00A957F3"/>
    <w:rsid w:val="00A96DBA"/>
    <w:rsid w:val="00AA6CFF"/>
    <w:rsid w:val="00AA6FEF"/>
    <w:rsid w:val="00AA77ED"/>
    <w:rsid w:val="00AB30B9"/>
    <w:rsid w:val="00AC459D"/>
    <w:rsid w:val="00AD03CC"/>
    <w:rsid w:val="00AD2559"/>
    <w:rsid w:val="00AE1807"/>
    <w:rsid w:val="00B10E4B"/>
    <w:rsid w:val="00B14A17"/>
    <w:rsid w:val="00B15B82"/>
    <w:rsid w:val="00B23242"/>
    <w:rsid w:val="00B239AE"/>
    <w:rsid w:val="00B23DD0"/>
    <w:rsid w:val="00B251BB"/>
    <w:rsid w:val="00B27BEC"/>
    <w:rsid w:val="00B3113E"/>
    <w:rsid w:val="00B3193B"/>
    <w:rsid w:val="00B442C9"/>
    <w:rsid w:val="00B44641"/>
    <w:rsid w:val="00B5021F"/>
    <w:rsid w:val="00B512C0"/>
    <w:rsid w:val="00B5785C"/>
    <w:rsid w:val="00B60DDD"/>
    <w:rsid w:val="00B61ACB"/>
    <w:rsid w:val="00B636B2"/>
    <w:rsid w:val="00B63E64"/>
    <w:rsid w:val="00B7340D"/>
    <w:rsid w:val="00B7519B"/>
    <w:rsid w:val="00B7764C"/>
    <w:rsid w:val="00B77A62"/>
    <w:rsid w:val="00B800C9"/>
    <w:rsid w:val="00B805B3"/>
    <w:rsid w:val="00B84743"/>
    <w:rsid w:val="00B92085"/>
    <w:rsid w:val="00B93D5C"/>
    <w:rsid w:val="00B9582A"/>
    <w:rsid w:val="00B96FC9"/>
    <w:rsid w:val="00BA570C"/>
    <w:rsid w:val="00BA6FBE"/>
    <w:rsid w:val="00BB0D49"/>
    <w:rsid w:val="00BB132C"/>
    <w:rsid w:val="00BB1B79"/>
    <w:rsid w:val="00BB2680"/>
    <w:rsid w:val="00BB3918"/>
    <w:rsid w:val="00BD16A9"/>
    <w:rsid w:val="00BD352A"/>
    <w:rsid w:val="00BD756D"/>
    <w:rsid w:val="00BE01F3"/>
    <w:rsid w:val="00BE4447"/>
    <w:rsid w:val="00C01C20"/>
    <w:rsid w:val="00C03098"/>
    <w:rsid w:val="00C03FB7"/>
    <w:rsid w:val="00C060D0"/>
    <w:rsid w:val="00C061D7"/>
    <w:rsid w:val="00C11622"/>
    <w:rsid w:val="00C12FB3"/>
    <w:rsid w:val="00C15820"/>
    <w:rsid w:val="00C270C6"/>
    <w:rsid w:val="00C33E39"/>
    <w:rsid w:val="00C3557D"/>
    <w:rsid w:val="00C4019A"/>
    <w:rsid w:val="00C444B8"/>
    <w:rsid w:val="00C47A94"/>
    <w:rsid w:val="00C47E3F"/>
    <w:rsid w:val="00C52203"/>
    <w:rsid w:val="00C55E69"/>
    <w:rsid w:val="00C662CC"/>
    <w:rsid w:val="00C66E39"/>
    <w:rsid w:val="00C72FD6"/>
    <w:rsid w:val="00C73B2A"/>
    <w:rsid w:val="00C73F66"/>
    <w:rsid w:val="00C748A6"/>
    <w:rsid w:val="00C74B36"/>
    <w:rsid w:val="00C904A2"/>
    <w:rsid w:val="00C91DF1"/>
    <w:rsid w:val="00C92496"/>
    <w:rsid w:val="00CA0983"/>
    <w:rsid w:val="00CA163D"/>
    <w:rsid w:val="00CA1653"/>
    <w:rsid w:val="00CA2E82"/>
    <w:rsid w:val="00CA497A"/>
    <w:rsid w:val="00CB0D9D"/>
    <w:rsid w:val="00CC10A3"/>
    <w:rsid w:val="00CC4A1B"/>
    <w:rsid w:val="00CC60A8"/>
    <w:rsid w:val="00CC71F0"/>
    <w:rsid w:val="00CC7EC3"/>
    <w:rsid w:val="00CD75B4"/>
    <w:rsid w:val="00CD7E19"/>
    <w:rsid w:val="00CF6B60"/>
    <w:rsid w:val="00D06430"/>
    <w:rsid w:val="00D137E3"/>
    <w:rsid w:val="00D1481B"/>
    <w:rsid w:val="00D23EBE"/>
    <w:rsid w:val="00D245CB"/>
    <w:rsid w:val="00D27691"/>
    <w:rsid w:val="00D3017E"/>
    <w:rsid w:val="00D33127"/>
    <w:rsid w:val="00D33A66"/>
    <w:rsid w:val="00D35810"/>
    <w:rsid w:val="00D40DD3"/>
    <w:rsid w:val="00D47CF6"/>
    <w:rsid w:val="00D5014D"/>
    <w:rsid w:val="00D528E4"/>
    <w:rsid w:val="00D544A2"/>
    <w:rsid w:val="00D56052"/>
    <w:rsid w:val="00D61DB5"/>
    <w:rsid w:val="00D64C86"/>
    <w:rsid w:val="00D66BCD"/>
    <w:rsid w:val="00D7038B"/>
    <w:rsid w:val="00D7437E"/>
    <w:rsid w:val="00D756E4"/>
    <w:rsid w:val="00D7759B"/>
    <w:rsid w:val="00D775EB"/>
    <w:rsid w:val="00D83439"/>
    <w:rsid w:val="00D9156D"/>
    <w:rsid w:val="00D94E07"/>
    <w:rsid w:val="00DA2D4A"/>
    <w:rsid w:val="00DA3C26"/>
    <w:rsid w:val="00DA3E97"/>
    <w:rsid w:val="00DA5352"/>
    <w:rsid w:val="00DA5E2F"/>
    <w:rsid w:val="00DA7743"/>
    <w:rsid w:val="00DA7B53"/>
    <w:rsid w:val="00DB2BCA"/>
    <w:rsid w:val="00DB5D6A"/>
    <w:rsid w:val="00DC3B98"/>
    <w:rsid w:val="00DD4140"/>
    <w:rsid w:val="00DE14BD"/>
    <w:rsid w:val="00DE78B9"/>
    <w:rsid w:val="00DF20F6"/>
    <w:rsid w:val="00DF3A07"/>
    <w:rsid w:val="00DF55DE"/>
    <w:rsid w:val="00E0007F"/>
    <w:rsid w:val="00E12BE5"/>
    <w:rsid w:val="00E27663"/>
    <w:rsid w:val="00E37A0D"/>
    <w:rsid w:val="00E50959"/>
    <w:rsid w:val="00E53B2E"/>
    <w:rsid w:val="00E572A1"/>
    <w:rsid w:val="00E62E05"/>
    <w:rsid w:val="00E70F07"/>
    <w:rsid w:val="00E7582D"/>
    <w:rsid w:val="00E82122"/>
    <w:rsid w:val="00E93CCD"/>
    <w:rsid w:val="00E93F11"/>
    <w:rsid w:val="00EA1B6D"/>
    <w:rsid w:val="00EA29C9"/>
    <w:rsid w:val="00EA338B"/>
    <w:rsid w:val="00EA39A0"/>
    <w:rsid w:val="00EA50D6"/>
    <w:rsid w:val="00EA6F16"/>
    <w:rsid w:val="00EA7697"/>
    <w:rsid w:val="00EB2561"/>
    <w:rsid w:val="00EB4EF2"/>
    <w:rsid w:val="00EC08CD"/>
    <w:rsid w:val="00EC3DCD"/>
    <w:rsid w:val="00EC4AA2"/>
    <w:rsid w:val="00EC78A6"/>
    <w:rsid w:val="00ED1A33"/>
    <w:rsid w:val="00ED2487"/>
    <w:rsid w:val="00EE068A"/>
    <w:rsid w:val="00EE18B3"/>
    <w:rsid w:val="00EE2A13"/>
    <w:rsid w:val="00EE2DE2"/>
    <w:rsid w:val="00EE2F43"/>
    <w:rsid w:val="00EE6F97"/>
    <w:rsid w:val="00EF1FD3"/>
    <w:rsid w:val="00EF30DC"/>
    <w:rsid w:val="00EF3823"/>
    <w:rsid w:val="00EF4C25"/>
    <w:rsid w:val="00EF6DC2"/>
    <w:rsid w:val="00EF6DEF"/>
    <w:rsid w:val="00EF78D4"/>
    <w:rsid w:val="00F0048B"/>
    <w:rsid w:val="00F00727"/>
    <w:rsid w:val="00F04DE2"/>
    <w:rsid w:val="00F07CFA"/>
    <w:rsid w:val="00F12262"/>
    <w:rsid w:val="00F15887"/>
    <w:rsid w:val="00F2035B"/>
    <w:rsid w:val="00F33957"/>
    <w:rsid w:val="00F34577"/>
    <w:rsid w:val="00F41E93"/>
    <w:rsid w:val="00F43B13"/>
    <w:rsid w:val="00F5053A"/>
    <w:rsid w:val="00F509B0"/>
    <w:rsid w:val="00F51C31"/>
    <w:rsid w:val="00F663D4"/>
    <w:rsid w:val="00F76D15"/>
    <w:rsid w:val="00F778CA"/>
    <w:rsid w:val="00F86491"/>
    <w:rsid w:val="00F87895"/>
    <w:rsid w:val="00F905F0"/>
    <w:rsid w:val="00F91B2D"/>
    <w:rsid w:val="00F96BB3"/>
    <w:rsid w:val="00F97DE9"/>
    <w:rsid w:val="00FA0390"/>
    <w:rsid w:val="00FB2690"/>
    <w:rsid w:val="00FB3AE0"/>
    <w:rsid w:val="00FB6A7A"/>
    <w:rsid w:val="00FC1492"/>
    <w:rsid w:val="00FC320D"/>
    <w:rsid w:val="00FC4CFE"/>
    <w:rsid w:val="00FD096D"/>
    <w:rsid w:val="00FD7261"/>
    <w:rsid w:val="00FE1A28"/>
    <w:rsid w:val="00FE320F"/>
    <w:rsid w:val="00FF646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149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D27"/>
    <w:rPr>
      <w:rFonts w:ascii="Abadi" w:hAnsi="Abadi"/>
    </w:rPr>
  </w:style>
  <w:style w:type="paragraph" w:styleId="Rubrik1">
    <w:name w:val="heading 1"/>
    <w:basedOn w:val="Normal"/>
    <w:next w:val="Normal"/>
    <w:qFormat/>
    <w:rsid w:val="00873D27"/>
    <w:pPr>
      <w:keepNext/>
      <w:spacing w:before="120" w:after="60"/>
      <w:outlineLvl w:val="0"/>
    </w:pPr>
    <w:rPr>
      <w:rFonts w:cs="Arial"/>
      <w:b/>
      <w:bCs/>
      <w:color w:val="5F5F5B"/>
      <w:kern w:val="32"/>
      <w:sz w:val="32"/>
      <w:szCs w:val="32"/>
    </w:rPr>
  </w:style>
  <w:style w:type="paragraph" w:styleId="Rubrik2">
    <w:name w:val="heading 2"/>
    <w:basedOn w:val="Normal"/>
    <w:next w:val="Normal"/>
    <w:qFormat/>
    <w:rsid w:val="00873D27"/>
    <w:pPr>
      <w:keepNext/>
      <w:spacing w:before="120" w:after="60"/>
      <w:outlineLvl w:val="1"/>
    </w:pPr>
    <w:rPr>
      <w:rFonts w:cs="Arial"/>
      <w:b/>
      <w:caps/>
      <w:color w:val="5F5F5B"/>
      <w:spacing w:val="24"/>
      <w:sz w:val="24"/>
    </w:rPr>
  </w:style>
  <w:style w:type="paragraph" w:styleId="Rubrik3">
    <w:name w:val="heading 3"/>
    <w:basedOn w:val="Normal"/>
    <w:next w:val="Normal"/>
    <w:qFormat/>
    <w:rsid w:val="00873D27"/>
    <w:pPr>
      <w:keepNext/>
      <w:spacing w:before="120" w:after="60"/>
      <w:outlineLvl w:val="2"/>
    </w:pPr>
    <w:rPr>
      <w:rFonts w:cs="Arial"/>
      <w:b/>
      <w:bCs/>
      <w:color w:val="5F5F5B"/>
      <w:sz w:val="17"/>
      <w:szCs w:val="17"/>
    </w:rPr>
  </w:style>
  <w:style w:type="paragraph" w:styleId="Rubrik4">
    <w:name w:val="heading 4"/>
    <w:basedOn w:val="Rubrik3"/>
    <w:next w:val="Normal"/>
    <w:qFormat/>
    <w:rsid w:val="00B636B2"/>
    <w:pPr>
      <w:numPr>
        <w:ilvl w:val="3"/>
      </w:numPr>
      <w:outlineLvl w:val="3"/>
    </w:pPr>
  </w:style>
  <w:style w:type="paragraph" w:styleId="Rubrik5">
    <w:name w:val="heading 5"/>
    <w:basedOn w:val="Rubrik4"/>
    <w:next w:val="Normal"/>
    <w:qFormat/>
    <w:rsid w:val="00141503"/>
    <w:pPr>
      <w:numPr>
        <w:ilvl w:val="4"/>
      </w:numPr>
      <w:outlineLvl w:val="4"/>
    </w:pPr>
    <w:rPr>
      <w:bCs w:val="0"/>
      <w:iCs/>
      <w:szCs w:val="26"/>
    </w:rPr>
  </w:style>
  <w:style w:type="paragraph" w:styleId="Rubrik6">
    <w:name w:val="heading 6"/>
    <w:basedOn w:val="Rubrik5"/>
    <w:next w:val="Normal"/>
    <w:qFormat/>
    <w:rsid w:val="00141503"/>
    <w:pPr>
      <w:numPr>
        <w:ilvl w:val="5"/>
      </w:numPr>
      <w:outlineLvl w:val="5"/>
    </w:pPr>
    <w:rPr>
      <w:bCs/>
      <w:szCs w:val="22"/>
    </w:rPr>
  </w:style>
  <w:style w:type="paragraph" w:styleId="Rubrik7">
    <w:name w:val="heading 7"/>
    <w:basedOn w:val="Rubrik6"/>
    <w:next w:val="Normal"/>
    <w:qFormat/>
    <w:rsid w:val="00141503"/>
    <w:pPr>
      <w:numPr>
        <w:ilvl w:val="6"/>
      </w:numPr>
      <w:outlineLvl w:val="6"/>
    </w:pPr>
    <w:rPr>
      <w:szCs w:val="24"/>
    </w:rPr>
  </w:style>
  <w:style w:type="paragraph" w:styleId="Rubrik8">
    <w:name w:val="heading 8"/>
    <w:basedOn w:val="Rubrik7"/>
    <w:next w:val="Normal"/>
    <w:qFormat/>
    <w:rsid w:val="00141503"/>
    <w:pPr>
      <w:numPr>
        <w:ilvl w:val="7"/>
      </w:numPr>
      <w:outlineLvl w:val="7"/>
    </w:pPr>
    <w:rPr>
      <w:iCs w:val="0"/>
    </w:rPr>
  </w:style>
  <w:style w:type="paragraph" w:styleId="Rubrik9">
    <w:name w:val="heading 9"/>
    <w:basedOn w:val="Rubrik8"/>
    <w:next w:val="Normal"/>
    <w:qFormat/>
    <w:rsid w:val="00141503"/>
    <w:pPr>
      <w:numPr>
        <w:ilvl w:val="8"/>
      </w:numPr>
      <w:outlineLvl w:val="8"/>
    </w:pPr>
    <w:rPr>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141503"/>
    <w:rPr>
      <w:rFonts w:ascii="Tahoma" w:hAnsi="Tahoma" w:cs="Tahoma"/>
      <w:sz w:val="16"/>
      <w:szCs w:val="16"/>
    </w:rPr>
  </w:style>
  <w:style w:type="paragraph" w:styleId="Kommentarer">
    <w:name w:val="annotation text"/>
    <w:basedOn w:val="Normal"/>
    <w:semiHidden/>
    <w:rsid w:val="00141503"/>
  </w:style>
  <w:style w:type="character" w:styleId="Kommentarsreferens">
    <w:name w:val="annotation reference"/>
    <w:basedOn w:val="Standardstycketeckensnitt"/>
    <w:semiHidden/>
    <w:rsid w:val="00141503"/>
    <w:rPr>
      <w:sz w:val="16"/>
      <w:szCs w:val="16"/>
    </w:rPr>
  </w:style>
  <w:style w:type="paragraph" w:styleId="Kommentarsmne">
    <w:name w:val="annotation subject"/>
    <w:basedOn w:val="Kommentarer"/>
    <w:next w:val="Kommentarer"/>
    <w:semiHidden/>
    <w:rsid w:val="00141503"/>
    <w:rPr>
      <w:b/>
      <w:bCs/>
    </w:rPr>
  </w:style>
  <w:style w:type="paragraph" w:customStyle="1" w:styleId="Normalunderniv">
    <w:name w:val="Normal undernivå"/>
    <w:basedOn w:val="Normal"/>
    <w:rsid w:val="00141503"/>
    <w:pPr>
      <w:ind w:left="284"/>
    </w:pPr>
  </w:style>
  <w:style w:type="paragraph" w:styleId="Numreradlista">
    <w:name w:val="List Number"/>
    <w:basedOn w:val="Normal"/>
    <w:rsid w:val="00141503"/>
    <w:pPr>
      <w:numPr>
        <w:numId w:val="1"/>
      </w:numPr>
    </w:pPr>
  </w:style>
  <w:style w:type="paragraph" w:styleId="Punktlista">
    <w:name w:val="List Bullet"/>
    <w:basedOn w:val="Normal"/>
    <w:autoRedefine/>
    <w:rsid w:val="00141503"/>
    <w:pPr>
      <w:numPr>
        <w:numId w:val="2"/>
      </w:numPr>
    </w:pPr>
  </w:style>
  <w:style w:type="paragraph" w:styleId="Rubrik">
    <w:name w:val="Title"/>
    <w:basedOn w:val="Normal"/>
    <w:next w:val="Normal"/>
    <w:qFormat/>
    <w:rsid w:val="00873D27"/>
    <w:pPr>
      <w:spacing w:before="120" w:after="60"/>
      <w:outlineLvl w:val="0"/>
    </w:pPr>
    <w:rPr>
      <w:rFonts w:cs="Arial"/>
      <w:b/>
      <w:color w:val="5F5F5B"/>
      <w:kern w:val="28"/>
      <w:sz w:val="52"/>
      <w:szCs w:val="36"/>
    </w:rPr>
  </w:style>
  <w:style w:type="paragraph" w:customStyle="1" w:styleId="Rubrikversal">
    <w:name w:val="Rubrik_versal"/>
    <w:basedOn w:val="Normal"/>
    <w:next w:val="Normal"/>
    <w:rsid w:val="00141503"/>
    <w:pPr>
      <w:spacing w:line="420" w:lineRule="exact"/>
    </w:pPr>
    <w:rPr>
      <w:caps/>
      <w:sz w:val="32"/>
    </w:rPr>
  </w:style>
  <w:style w:type="paragraph" w:styleId="Sidfot">
    <w:name w:val="footer"/>
    <w:basedOn w:val="Normal"/>
    <w:link w:val="SidfotChar"/>
    <w:uiPriority w:val="99"/>
    <w:rsid w:val="00141503"/>
    <w:pPr>
      <w:tabs>
        <w:tab w:val="center" w:pos="4536"/>
        <w:tab w:val="right" w:pos="9072"/>
      </w:tabs>
    </w:pPr>
  </w:style>
  <w:style w:type="character" w:customStyle="1" w:styleId="SidfotChar">
    <w:name w:val="Sidfot Char"/>
    <w:basedOn w:val="Standardstycketeckensnitt"/>
    <w:link w:val="Sidfot"/>
    <w:uiPriority w:val="99"/>
    <w:rsid w:val="004B12F5"/>
    <w:rPr>
      <w:rFonts w:ascii="Times New Roman" w:hAnsi="Times New Roman"/>
    </w:rPr>
  </w:style>
  <w:style w:type="paragraph" w:styleId="Sidhuvud">
    <w:name w:val="header"/>
    <w:basedOn w:val="Normal"/>
    <w:rsid w:val="00141503"/>
    <w:pPr>
      <w:tabs>
        <w:tab w:val="center" w:pos="4536"/>
        <w:tab w:val="right" w:pos="9072"/>
      </w:tabs>
    </w:pPr>
  </w:style>
  <w:style w:type="paragraph" w:customStyle="1" w:styleId="Tabelltext">
    <w:name w:val="Tabelltext"/>
    <w:basedOn w:val="Normal"/>
    <w:rsid w:val="00141503"/>
    <w:rPr>
      <w:sz w:val="14"/>
    </w:rPr>
  </w:style>
  <w:style w:type="paragraph" w:customStyle="1" w:styleId="Tabelltextstrre">
    <w:name w:val="Tabelltext/större"/>
    <w:basedOn w:val="Tabelltext"/>
    <w:rsid w:val="00141503"/>
    <w:rPr>
      <w:sz w:val="18"/>
    </w:rPr>
  </w:style>
  <w:style w:type="paragraph" w:styleId="Underrubrik">
    <w:name w:val="Subtitle"/>
    <w:basedOn w:val="Normal"/>
    <w:next w:val="Normalunderniv"/>
    <w:qFormat/>
    <w:rsid w:val="00873D27"/>
    <w:pPr>
      <w:spacing w:before="120" w:after="60"/>
    </w:pPr>
    <w:rPr>
      <w:rFonts w:cs="Arial"/>
      <w:b/>
      <w:color w:val="5F5F5B"/>
      <w:szCs w:val="18"/>
    </w:rPr>
  </w:style>
  <w:style w:type="character" w:styleId="Sidnummer">
    <w:name w:val="page number"/>
    <w:basedOn w:val="Standardstycketeckensnitt"/>
    <w:rsid w:val="00CA1653"/>
  </w:style>
  <w:style w:type="character" w:styleId="Hyperlnk">
    <w:name w:val="Hyperlink"/>
    <w:basedOn w:val="Standardstycketeckensnitt"/>
    <w:uiPriority w:val="99"/>
    <w:rsid w:val="002620EC"/>
    <w:rPr>
      <w:color w:val="0000FF"/>
      <w:u w:val="single"/>
    </w:rPr>
  </w:style>
  <w:style w:type="paragraph" w:customStyle="1" w:styleId="Default">
    <w:name w:val="Default"/>
    <w:rsid w:val="00CA163D"/>
    <w:pPr>
      <w:autoSpaceDE w:val="0"/>
      <w:autoSpaceDN w:val="0"/>
      <w:adjustRightInd w:val="0"/>
    </w:pPr>
    <w:rPr>
      <w:rFonts w:ascii="Times New Roman" w:hAnsi="Times New Roman"/>
      <w:color w:val="000000"/>
      <w:sz w:val="24"/>
      <w:szCs w:val="24"/>
    </w:rPr>
  </w:style>
  <w:style w:type="paragraph" w:styleId="Liststycke">
    <w:name w:val="List Paragraph"/>
    <w:basedOn w:val="Normal"/>
    <w:uiPriority w:val="34"/>
    <w:qFormat/>
    <w:rsid w:val="009406D8"/>
    <w:pPr>
      <w:ind w:left="720"/>
      <w:contextualSpacing/>
    </w:pPr>
  </w:style>
  <w:style w:type="table" w:styleId="Tabellrutnt">
    <w:name w:val="Table Grid"/>
    <w:basedOn w:val="Normaltabell"/>
    <w:uiPriority w:val="59"/>
    <w:rsid w:val="00AD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4B12F5"/>
    <w:pPr>
      <w:keepLines/>
      <w:spacing w:before="480" w:after="0" w:line="276" w:lineRule="auto"/>
      <w:outlineLvl w:val="9"/>
    </w:pPr>
    <w:rPr>
      <w:rFonts w:asciiTheme="majorHAnsi" w:eastAsiaTheme="majorEastAsia" w:hAnsiTheme="majorHAnsi" w:cstheme="majorBidi"/>
      <w:b w:val="0"/>
      <w:color w:val="365F91" w:themeColor="accent1" w:themeShade="BF"/>
      <w:kern w:val="0"/>
      <w:sz w:val="28"/>
      <w:szCs w:val="28"/>
      <w:lang w:val="en-US" w:eastAsia="ja-JP"/>
    </w:rPr>
  </w:style>
  <w:style w:type="paragraph" w:styleId="Innehll1">
    <w:name w:val="toc 1"/>
    <w:basedOn w:val="Normal"/>
    <w:next w:val="Normal"/>
    <w:autoRedefine/>
    <w:uiPriority w:val="39"/>
    <w:unhideWhenUsed/>
    <w:rsid w:val="004B12F5"/>
    <w:pPr>
      <w:spacing w:after="100"/>
    </w:pPr>
  </w:style>
  <w:style w:type="paragraph" w:styleId="Innehll2">
    <w:name w:val="toc 2"/>
    <w:basedOn w:val="Normal"/>
    <w:next w:val="Normal"/>
    <w:autoRedefine/>
    <w:uiPriority w:val="39"/>
    <w:unhideWhenUsed/>
    <w:rsid w:val="004B12F5"/>
    <w:pPr>
      <w:spacing w:after="100"/>
      <w:ind w:left="200"/>
    </w:pPr>
  </w:style>
  <w:style w:type="table" w:styleId="Ljuslista-dekorfrg1">
    <w:name w:val="Light List Accent 1"/>
    <w:basedOn w:val="Normaltabell"/>
    <w:uiPriority w:val="61"/>
    <w:rsid w:val="009D2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nehll3">
    <w:name w:val="toc 3"/>
    <w:basedOn w:val="Normal"/>
    <w:next w:val="Normal"/>
    <w:autoRedefine/>
    <w:uiPriority w:val="39"/>
    <w:unhideWhenUsed/>
    <w:rsid w:val="00787080"/>
    <w:pPr>
      <w:spacing w:after="100"/>
      <w:ind w:left="400"/>
    </w:pPr>
  </w:style>
  <w:style w:type="character" w:styleId="Olstomnmnande">
    <w:name w:val="Unresolved Mention"/>
    <w:basedOn w:val="Standardstycketeckensnitt"/>
    <w:uiPriority w:val="99"/>
    <w:semiHidden/>
    <w:unhideWhenUsed/>
    <w:rsid w:val="004C1817"/>
    <w:rPr>
      <w:color w:val="605E5C"/>
      <w:shd w:val="clear" w:color="auto" w:fill="E1DFDD"/>
    </w:rPr>
  </w:style>
  <w:style w:type="paragraph" w:styleId="Innehll4">
    <w:name w:val="toc 4"/>
    <w:basedOn w:val="Normal"/>
    <w:next w:val="Normal"/>
    <w:autoRedefine/>
    <w:uiPriority w:val="39"/>
    <w:unhideWhenUsed/>
    <w:rsid w:val="00D83439"/>
    <w:pPr>
      <w:spacing w:after="100" w:line="259" w:lineRule="auto"/>
      <w:ind w:left="660"/>
    </w:pPr>
    <w:rPr>
      <w:rFonts w:asciiTheme="minorHAnsi" w:eastAsiaTheme="minorEastAsia" w:hAnsiTheme="minorHAnsi" w:cstheme="minorBidi"/>
      <w:sz w:val="22"/>
      <w:szCs w:val="22"/>
    </w:rPr>
  </w:style>
  <w:style w:type="paragraph" w:styleId="Innehll5">
    <w:name w:val="toc 5"/>
    <w:basedOn w:val="Normal"/>
    <w:next w:val="Normal"/>
    <w:autoRedefine/>
    <w:uiPriority w:val="39"/>
    <w:unhideWhenUsed/>
    <w:rsid w:val="00D83439"/>
    <w:pPr>
      <w:spacing w:after="100" w:line="259" w:lineRule="auto"/>
      <w:ind w:left="880"/>
    </w:pPr>
    <w:rPr>
      <w:rFonts w:asciiTheme="minorHAnsi" w:eastAsiaTheme="minorEastAsia" w:hAnsiTheme="minorHAnsi" w:cstheme="minorBidi"/>
      <w:sz w:val="22"/>
      <w:szCs w:val="22"/>
    </w:rPr>
  </w:style>
  <w:style w:type="paragraph" w:styleId="Innehll6">
    <w:name w:val="toc 6"/>
    <w:basedOn w:val="Normal"/>
    <w:next w:val="Normal"/>
    <w:autoRedefine/>
    <w:uiPriority w:val="39"/>
    <w:unhideWhenUsed/>
    <w:rsid w:val="00D83439"/>
    <w:pPr>
      <w:spacing w:after="100" w:line="259" w:lineRule="auto"/>
      <w:ind w:left="1100"/>
    </w:pPr>
    <w:rPr>
      <w:rFonts w:asciiTheme="minorHAnsi" w:eastAsiaTheme="minorEastAsia" w:hAnsiTheme="minorHAnsi" w:cstheme="minorBidi"/>
      <w:sz w:val="22"/>
      <w:szCs w:val="22"/>
    </w:rPr>
  </w:style>
  <w:style w:type="paragraph" w:styleId="Innehll7">
    <w:name w:val="toc 7"/>
    <w:basedOn w:val="Normal"/>
    <w:next w:val="Normal"/>
    <w:autoRedefine/>
    <w:uiPriority w:val="39"/>
    <w:unhideWhenUsed/>
    <w:rsid w:val="00D83439"/>
    <w:pPr>
      <w:spacing w:after="100" w:line="259" w:lineRule="auto"/>
      <w:ind w:left="1320"/>
    </w:pPr>
    <w:rPr>
      <w:rFonts w:asciiTheme="minorHAnsi" w:eastAsiaTheme="minorEastAsia" w:hAnsiTheme="minorHAnsi" w:cstheme="minorBidi"/>
      <w:sz w:val="22"/>
      <w:szCs w:val="22"/>
    </w:rPr>
  </w:style>
  <w:style w:type="paragraph" w:styleId="Innehll8">
    <w:name w:val="toc 8"/>
    <w:basedOn w:val="Normal"/>
    <w:next w:val="Normal"/>
    <w:autoRedefine/>
    <w:uiPriority w:val="39"/>
    <w:unhideWhenUsed/>
    <w:rsid w:val="00D83439"/>
    <w:pPr>
      <w:spacing w:after="100" w:line="259" w:lineRule="auto"/>
      <w:ind w:left="1540"/>
    </w:pPr>
    <w:rPr>
      <w:rFonts w:asciiTheme="minorHAnsi" w:eastAsiaTheme="minorEastAsia" w:hAnsiTheme="minorHAnsi" w:cstheme="minorBidi"/>
      <w:sz w:val="22"/>
      <w:szCs w:val="22"/>
    </w:rPr>
  </w:style>
  <w:style w:type="paragraph" w:styleId="Innehll9">
    <w:name w:val="toc 9"/>
    <w:basedOn w:val="Normal"/>
    <w:next w:val="Normal"/>
    <w:autoRedefine/>
    <w:uiPriority w:val="39"/>
    <w:unhideWhenUsed/>
    <w:rsid w:val="00D83439"/>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30057">
      <w:bodyDiv w:val="1"/>
      <w:marLeft w:val="0"/>
      <w:marRight w:val="0"/>
      <w:marTop w:val="0"/>
      <w:marBottom w:val="0"/>
      <w:divBdr>
        <w:top w:val="none" w:sz="0" w:space="0" w:color="auto"/>
        <w:left w:val="none" w:sz="0" w:space="0" w:color="auto"/>
        <w:bottom w:val="none" w:sz="0" w:space="0" w:color="auto"/>
        <w:right w:val="none" w:sz="0" w:space="0" w:color="auto"/>
      </w:divBdr>
      <w:divsChild>
        <w:div w:id="66566563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272902672">
      <w:bodyDiv w:val="1"/>
      <w:marLeft w:val="0"/>
      <w:marRight w:val="0"/>
      <w:marTop w:val="0"/>
      <w:marBottom w:val="0"/>
      <w:divBdr>
        <w:top w:val="none" w:sz="0" w:space="0" w:color="auto"/>
        <w:left w:val="none" w:sz="0" w:space="0" w:color="auto"/>
        <w:bottom w:val="none" w:sz="0" w:space="0" w:color="auto"/>
        <w:right w:val="none" w:sz="0" w:space="0" w:color="auto"/>
      </w:divBdr>
    </w:div>
    <w:div w:id="970938466">
      <w:bodyDiv w:val="1"/>
      <w:marLeft w:val="0"/>
      <w:marRight w:val="0"/>
      <w:marTop w:val="0"/>
      <w:marBottom w:val="0"/>
      <w:divBdr>
        <w:top w:val="none" w:sz="0" w:space="0" w:color="auto"/>
        <w:left w:val="none" w:sz="0" w:space="0" w:color="auto"/>
        <w:bottom w:val="none" w:sz="0" w:space="0" w:color="auto"/>
        <w:right w:val="none" w:sz="0" w:space="0" w:color="auto"/>
      </w:divBdr>
      <w:divsChild>
        <w:div w:id="122698852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1432819760">
      <w:bodyDiv w:val="1"/>
      <w:marLeft w:val="0"/>
      <w:marRight w:val="0"/>
      <w:marTop w:val="0"/>
      <w:marBottom w:val="0"/>
      <w:divBdr>
        <w:top w:val="none" w:sz="0" w:space="0" w:color="auto"/>
        <w:left w:val="none" w:sz="0" w:space="0" w:color="auto"/>
        <w:bottom w:val="none" w:sz="0" w:space="0" w:color="auto"/>
        <w:right w:val="none" w:sz="0" w:space="0" w:color="auto"/>
      </w:divBdr>
      <w:divsChild>
        <w:div w:id="2141681961">
          <w:marLeft w:val="0"/>
          <w:marRight w:val="0"/>
          <w:marTop w:val="0"/>
          <w:marBottom w:val="0"/>
          <w:divBdr>
            <w:top w:val="none" w:sz="0" w:space="0" w:color="auto"/>
            <w:left w:val="none" w:sz="0" w:space="0" w:color="auto"/>
            <w:bottom w:val="none" w:sz="0" w:space="0" w:color="auto"/>
            <w:right w:val="none" w:sz="0" w:space="0" w:color="auto"/>
          </w:divBdr>
          <w:divsChild>
            <w:div w:id="15849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3260">
      <w:bodyDiv w:val="1"/>
      <w:marLeft w:val="0"/>
      <w:marRight w:val="0"/>
      <w:marTop w:val="0"/>
      <w:marBottom w:val="0"/>
      <w:divBdr>
        <w:top w:val="none" w:sz="0" w:space="0" w:color="auto"/>
        <w:left w:val="none" w:sz="0" w:space="0" w:color="auto"/>
        <w:bottom w:val="none" w:sz="0" w:space="0" w:color="auto"/>
        <w:right w:val="none" w:sz="0" w:space="0" w:color="auto"/>
      </w:divBdr>
      <w:divsChild>
        <w:div w:id="525026858">
          <w:marLeft w:val="0"/>
          <w:marRight w:val="0"/>
          <w:marTop w:val="0"/>
          <w:marBottom w:val="0"/>
          <w:divBdr>
            <w:top w:val="none" w:sz="0" w:space="0" w:color="auto"/>
            <w:left w:val="none" w:sz="0" w:space="0" w:color="auto"/>
            <w:bottom w:val="none" w:sz="0" w:space="0" w:color="auto"/>
            <w:right w:val="none" w:sz="0" w:space="0" w:color="auto"/>
          </w:divBdr>
          <w:divsChild>
            <w:div w:id="262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201">
      <w:bodyDiv w:val="1"/>
      <w:marLeft w:val="0"/>
      <w:marRight w:val="0"/>
      <w:marTop w:val="0"/>
      <w:marBottom w:val="0"/>
      <w:divBdr>
        <w:top w:val="none" w:sz="0" w:space="0" w:color="auto"/>
        <w:left w:val="none" w:sz="0" w:space="0" w:color="auto"/>
        <w:bottom w:val="none" w:sz="0" w:space="0" w:color="auto"/>
        <w:right w:val="none" w:sz="0" w:space="0" w:color="auto"/>
      </w:divBdr>
    </w:div>
    <w:div w:id="1829976791">
      <w:bodyDiv w:val="1"/>
      <w:marLeft w:val="0"/>
      <w:marRight w:val="0"/>
      <w:marTop w:val="0"/>
      <w:marBottom w:val="0"/>
      <w:divBdr>
        <w:top w:val="none" w:sz="0" w:space="0" w:color="auto"/>
        <w:left w:val="none" w:sz="0" w:space="0" w:color="auto"/>
        <w:bottom w:val="none" w:sz="0" w:space="0" w:color="auto"/>
        <w:right w:val="none" w:sz="0" w:space="0" w:color="auto"/>
      </w:divBdr>
      <w:divsChild>
        <w:div w:id="45036874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203557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index.php" TargetMode="External"/><Relationship Id="rId13" Type="http://schemas.openxmlformats.org/officeDocument/2006/relationships/hyperlink" Target="http://www.dell.com/se/foretag/p/poweredge-r630/pd" TargetMode="External"/><Relationship Id="rId18" Type="http://schemas.openxmlformats.org/officeDocument/2006/relationships/hyperlink" Target="https://www.cisco.com/c/en/us/support/docs/field-notices/640/fn64096.html" TargetMode="External"/><Relationship Id="rId26" Type="http://schemas.openxmlformats.org/officeDocument/2006/relationships/hyperlink" Target="https://www.cisco.com/c/en/us/support/interfaces-modules/enhanced-layer-2-3-etherswitch-service-module/model.html?dtid=osscdc000283" TargetMode="External"/><Relationship Id="rId3" Type="http://schemas.openxmlformats.org/officeDocument/2006/relationships/styles" Target="styles.xml"/><Relationship Id="rId21" Type="http://schemas.openxmlformats.org/officeDocument/2006/relationships/hyperlink" Target="https://www.cisco.com/c/en/us/products/collateral/servers-unified-computing/ucs-e-series-servers/eos-eol-notice-c51-735780.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ulnerabilitycenter.com/" TargetMode="External"/><Relationship Id="rId17" Type="http://schemas.openxmlformats.org/officeDocument/2006/relationships/hyperlink" Target="https://www.cisco.com/c/en/us/support/routers/2951-integrated-services-router-isr/model.html" TargetMode="External"/><Relationship Id="rId25" Type="http://schemas.openxmlformats.org/officeDocument/2006/relationships/hyperlink" Target="https://www.cisco.com/c/en/us/products/switches/catalyst-3650-series-switches/index.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fibersystem.com/product/card-module-1000baset-1000basesx-lx-lc-50-50004/" TargetMode="External"/><Relationship Id="rId20" Type="http://schemas.openxmlformats.org/officeDocument/2006/relationships/hyperlink" Target="https://www.cisco.com/c/en/us/products/collateral/servers-unified-computing/ucs-e-series-servers/datasheet-c78-737705.html" TargetMode="External"/><Relationship Id="rId29" Type="http://schemas.openxmlformats.org/officeDocument/2006/relationships/hyperlink" Target="https://www.cvedetails.com/cve/CVE-2017-49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ll.com/se/foretag/p/poweredge-r220/pd" TargetMode="External"/><Relationship Id="rId24" Type="http://schemas.openxmlformats.org/officeDocument/2006/relationships/hyperlink" Target="https://www.cisco.com/c/en/us/support/switches/catalyst-3650-24ts-s-switch/model.htm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fibersystem.com/product/fiber-optical-converter-extender-12-port-100basetx-to-100basefx-mm-sc-50-807/" TargetMode="External"/><Relationship Id="rId23" Type="http://schemas.openxmlformats.org/officeDocument/2006/relationships/hyperlink" Target="https://www.cisco.com/c/en/us/support/docs/csa/cisco-sa-20180620-encs-ucs-bios-auth-bypass.html" TargetMode="External"/><Relationship Id="rId28" Type="http://schemas.openxmlformats.org/officeDocument/2006/relationships/hyperlink" Target="https://www.cisco.com/c/en/us/support/interfaces-modules/enhanced-layer-2-3-etherswitch-service-module/model.html?dtid=osscdc000283" TargetMode="External"/><Relationship Id="rId10" Type="http://schemas.openxmlformats.org/officeDocument/2006/relationships/hyperlink" Target="https://www.dell.com/en-us/work/shop/cty/powervault-nx3200-network-attached-storage/spd/powervault-nx3200" TargetMode="External"/><Relationship Id="rId19" Type="http://schemas.openxmlformats.org/officeDocument/2006/relationships/hyperlink" Target="https://www.cisco.com/c/en/us/support/docs/field-notices/633/fn63355.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mex.se/index.php/sv/produkter/forsvar/datasakerhet/comex-biosec-reader" TargetMode="External"/><Relationship Id="rId14" Type="http://schemas.openxmlformats.org/officeDocument/2006/relationships/hyperlink" Target="https://www.vulnerabilitycenter.com/" TargetMode="External"/><Relationship Id="rId22" Type="http://schemas.openxmlformats.org/officeDocument/2006/relationships/hyperlink" Target="https://www.cisco.com/c/en/us/td/docs/unified_computing/ucs/e/3-1-1/release/notes/3_1_1_release_notes.html" TargetMode="External"/><Relationship Id="rId27" Type="http://schemas.openxmlformats.org/officeDocument/2006/relationships/hyperlink" Target="https://www.cisco.com/c/en/us/support/interfaces-modules/enhanced-layer-2-3-etherswitch-service-module/model.html?dtid=osscdc000283" TargetMode="External"/><Relationship Id="rId30" Type="http://schemas.openxmlformats.org/officeDocument/2006/relationships/header" Target="header1.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westcode.se" TargetMode="External"/><Relationship Id="rId1" Type="http://schemas.openxmlformats.org/officeDocument/2006/relationships/hyperlink" Target="mailto:claes.gyllhamn@westcode.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ber\AppData\Roaming\Microsoft\Templates\Arbetsdok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CD0E3-D0BE-470F-AF2A-06A7038F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Arbetsdokument.dotm</Template>
  <TotalTime>41</TotalTime>
  <Pages>1</Pages>
  <Words>3866</Words>
  <Characters>20494</Characters>
  <Application>Microsoft Office Word</Application>
  <DocSecurity>0</DocSecurity>
  <Lines>170</Lines>
  <Paragraphs>48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OVB</vt:lpstr>
      <vt:lpstr>Arbetsdokument</vt:lpstr>
    </vt:vector>
  </TitlesOfParts>
  <Company>Atea</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OVB</dc:title>
  <dc:creator>Claes Gyllhamn</dc:creator>
  <cp:lastModifiedBy>Claes</cp:lastModifiedBy>
  <cp:revision>5</cp:revision>
  <cp:lastPrinted>2014-05-05T11:49:00Z</cp:lastPrinted>
  <dcterms:created xsi:type="dcterms:W3CDTF">2018-07-11T11:49:00Z</dcterms:created>
  <dcterms:modified xsi:type="dcterms:W3CDTF">2018-07-11T12:29:00Z</dcterms:modified>
</cp:coreProperties>
</file>