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14" w:type="dxa"/>
        <w:tblLayout w:type="fixed"/>
        <w:tblLook w:val="00A0" w:firstRow="1" w:lastRow="0" w:firstColumn="1" w:lastColumn="0" w:noHBand="0" w:noVBand="0"/>
      </w:tblPr>
      <w:tblGrid>
        <w:gridCol w:w="1276"/>
        <w:gridCol w:w="2093"/>
        <w:gridCol w:w="1026"/>
        <w:gridCol w:w="1912"/>
        <w:gridCol w:w="1348"/>
        <w:gridCol w:w="1559"/>
      </w:tblGrid>
      <w:tr w:rsidR="008468A3" w:rsidRPr="00141503" w14:paraId="09DD7CC4" w14:textId="77777777" w:rsidTr="00B636B2">
        <w:tc>
          <w:tcPr>
            <w:tcW w:w="1276" w:type="dxa"/>
            <w:tcBorders>
              <w:top w:val="nil"/>
              <w:left w:val="nil"/>
              <w:bottom w:val="nil"/>
              <w:right w:val="nil"/>
            </w:tcBorders>
          </w:tcPr>
          <w:p w14:paraId="5CF7F9E4" w14:textId="77777777" w:rsidR="008468A3" w:rsidRPr="00B636B2" w:rsidRDefault="008468A3" w:rsidP="008468A3">
            <w:pPr>
              <w:rPr>
                <w:rFonts w:ascii="Arial Black" w:hAnsi="Arial Black"/>
                <w:b/>
                <w:sz w:val="14"/>
                <w:szCs w:val="14"/>
              </w:rPr>
            </w:pPr>
            <w:r w:rsidRPr="00B636B2">
              <w:rPr>
                <w:rFonts w:ascii="Arial Black" w:hAnsi="Arial Black"/>
                <w:b/>
                <w:sz w:val="14"/>
                <w:szCs w:val="14"/>
              </w:rPr>
              <w:t>Benämning</w:t>
            </w:r>
          </w:p>
        </w:tc>
        <w:tc>
          <w:tcPr>
            <w:tcW w:w="2093" w:type="dxa"/>
            <w:tcBorders>
              <w:top w:val="nil"/>
              <w:left w:val="nil"/>
              <w:bottom w:val="nil"/>
              <w:right w:val="nil"/>
            </w:tcBorders>
          </w:tcPr>
          <w:p w14:paraId="303A9624" w14:textId="0D1EE53F" w:rsidR="008468A3" w:rsidRPr="004C1817" w:rsidRDefault="00A3359F" w:rsidP="00D7038B">
            <w:pPr>
              <w:rPr>
                <w:sz w:val="14"/>
                <w:szCs w:val="14"/>
              </w:rPr>
            </w:pPr>
            <w:r w:rsidRPr="004C1817">
              <w:rPr>
                <w:sz w:val="14"/>
                <w:szCs w:val="14"/>
              </w:rPr>
              <w:t>OVB - 180705</w:t>
            </w:r>
          </w:p>
        </w:tc>
        <w:tc>
          <w:tcPr>
            <w:tcW w:w="1026" w:type="dxa"/>
            <w:tcBorders>
              <w:top w:val="nil"/>
              <w:left w:val="nil"/>
              <w:bottom w:val="nil"/>
              <w:right w:val="nil"/>
            </w:tcBorders>
          </w:tcPr>
          <w:p w14:paraId="529EB5A6" w14:textId="77777777" w:rsidR="008468A3" w:rsidRPr="00B636B2" w:rsidRDefault="008468A3" w:rsidP="008468A3">
            <w:pPr>
              <w:rPr>
                <w:rFonts w:ascii="Arial Black" w:hAnsi="Arial Black"/>
                <w:sz w:val="14"/>
                <w:szCs w:val="14"/>
              </w:rPr>
            </w:pPr>
            <w:r w:rsidRPr="00B636B2">
              <w:rPr>
                <w:rFonts w:ascii="Arial Black" w:hAnsi="Arial Black"/>
                <w:sz w:val="14"/>
                <w:szCs w:val="14"/>
              </w:rPr>
              <w:t>Ansvarig</w:t>
            </w:r>
          </w:p>
        </w:tc>
        <w:tc>
          <w:tcPr>
            <w:tcW w:w="1912" w:type="dxa"/>
            <w:tcBorders>
              <w:top w:val="nil"/>
              <w:left w:val="nil"/>
              <w:bottom w:val="nil"/>
              <w:right w:val="nil"/>
            </w:tcBorders>
          </w:tcPr>
          <w:p w14:paraId="2DAB8197" w14:textId="3E598D50" w:rsidR="008468A3" w:rsidRPr="004C1817" w:rsidRDefault="00A3359F" w:rsidP="008468A3">
            <w:pPr>
              <w:rPr>
                <w:sz w:val="14"/>
                <w:szCs w:val="14"/>
              </w:rPr>
            </w:pPr>
            <w:r w:rsidRPr="004C1817">
              <w:rPr>
                <w:sz w:val="14"/>
                <w:szCs w:val="14"/>
              </w:rPr>
              <w:t>Claes Gyllhamn</w:t>
            </w:r>
          </w:p>
        </w:tc>
        <w:tc>
          <w:tcPr>
            <w:tcW w:w="1348" w:type="dxa"/>
            <w:tcBorders>
              <w:top w:val="nil"/>
              <w:left w:val="nil"/>
              <w:bottom w:val="nil"/>
              <w:right w:val="nil"/>
            </w:tcBorders>
          </w:tcPr>
          <w:p w14:paraId="279740FE" w14:textId="77777777" w:rsidR="008468A3" w:rsidRPr="00B636B2" w:rsidRDefault="008468A3" w:rsidP="008468A3">
            <w:pPr>
              <w:rPr>
                <w:rFonts w:ascii="Arial Black" w:hAnsi="Arial Black"/>
                <w:sz w:val="14"/>
                <w:szCs w:val="14"/>
              </w:rPr>
            </w:pPr>
            <w:r w:rsidRPr="00B636B2">
              <w:rPr>
                <w:rFonts w:ascii="Arial Black" w:hAnsi="Arial Black"/>
                <w:sz w:val="14"/>
                <w:szCs w:val="14"/>
              </w:rPr>
              <w:t>Skapat</w:t>
            </w:r>
          </w:p>
        </w:tc>
        <w:tc>
          <w:tcPr>
            <w:tcW w:w="1559" w:type="dxa"/>
            <w:tcBorders>
              <w:top w:val="nil"/>
              <w:left w:val="nil"/>
              <w:bottom w:val="nil"/>
              <w:right w:val="nil"/>
            </w:tcBorders>
          </w:tcPr>
          <w:p w14:paraId="70A52085" w14:textId="5197DFF6" w:rsidR="008468A3" w:rsidRPr="004C1817" w:rsidRDefault="00A3359F" w:rsidP="00512212">
            <w:pPr>
              <w:rPr>
                <w:sz w:val="14"/>
                <w:szCs w:val="14"/>
              </w:rPr>
            </w:pPr>
            <w:r w:rsidRPr="004C1817">
              <w:rPr>
                <w:sz w:val="14"/>
                <w:szCs w:val="14"/>
              </w:rPr>
              <w:fldChar w:fldCharType="begin"/>
            </w:r>
            <w:r w:rsidRPr="004C1817">
              <w:rPr>
                <w:sz w:val="14"/>
                <w:szCs w:val="14"/>
              </w:rPr>
              <w:instrText xml:space="preserve"> CREATEDATE  \@ "yyyy-MM-dd HH:mm"  \* MERGEFORMAT </w:instrText>
            </w:r>
            <w:r w:rsidRPr="004C1817">
              <w:rPr>
                <w:sz w:val="14"/>
                <w:szCs w:val="14"/>
              </w:rPr>
              <w:fldChar w:fldCharType="separate"/>
            </w:r>
            <w:r w:rsidR="00B636B2" w:rsidRPr="004C1817">
              <w:rPr>
                <w:noProof/>
                <w:sz w:val="14"/>
                <w:szCs w:val="14"/>
              </w:rPr>
              <w:t>2018-07-05 10:42</w:t>
            </w:r>
            <w:r w:rsidRPr="004C1817">
              <w:rPr>
                <w:sz w:val="14"/>
                <w:szCs w:val="14"/>
              </w:rPr>
              <w:fldChar w:fldCharType="end"/>
            </w:r>
          </w:p>
        </w:tc>
      </w:tr>
      <w:tr w:rsidR="008468A3" w:rsidRPr="00141503" w14:paraId="5E212FEA" w14:textId="77777777" w:rsidTr="00B636B2">
        <w:tc>
          <w:tcPr>
            <w:tcW w:w="1276" w:type="dxa"/>
            <w:tcBorders>
              <w:top w:val="nil"/>
              <w:left w:val="nil"/>
              <w:bottom w:val="nil"/>
              <w:right w:val="nil"/>
            </w:tcBorders>
          </w:tcPr>
          <w:p w14:paraId="110814CB" w14:textId="77777777" w:rsidR="008468A3" w:rsidRPr="00B636B2" w:rsidRDefault="008468A3" w:rsidP="008468A3">
            <w:pPr>
              <w:rPr>
                <w:rFonts w:ascii="Arial Black" w:hAnsi="Arial Black"/>
                <w:b/>
                <w:sz w:val="14"/>
                <w:szCs w:val="14"/>
              </w:rPr>
            </w:pPr>
            <w:r w:rsidRPr="00B636B2">
              <w:rPr>
                <w:rFonts w:ascii="Arial Black" w:hAnsi="Arial Black"/>
                <w:b/>
                <w:sz w:val="14"/>
                <w:szCs w:val="14"/>
              </w:rPr>
              <w:t>Projekt</w:t>
            </w:r>
          </w:p>
        </w:tc>
        <w:tc>
          <w:tcPr>
            <w:tcW w:w="5031" w:type="dxa"/>
            <w:gridSpan w:val="3"/>
            <w:tcBorders>
              <w:top w:val="nil"/>
              <w:left w:val="nil"/>
              <w:bottom w:val="nil"/>
              <w:right w:val="nil"/>
            </w:tcBorders>
          </w:tcPr>
          <w:p w14:paraId="7E125BF3" w14:textId="776A8C9B" w:rsidR="008468A3" w:rsidRPr="004C1817" w:rsidRDefault="00B636B2" w:rsidP="008468A3">
            <w:pPr>
              <w:rPr>
                <w:sz w:val="14"/>
                <w:szCs w:val="14"/>
              </w:rPr>
            </w:pPr>
            <w:r w:rsidRPr="004C1817">
              <w:rPr>
                <w:sz w:val="14"/>
                <w:szCs w:val="14"/>
              </w:rPr>
              <w:t>Omvärldsbevakning</w:t>
            </w:r>
          </w:p>
        </w:tc>
        <w:tc>
          <w:tcPr>
            <w:tcW w:w="1348" w:type="dxa"/>
            <w:tcBorders>
              <w:top w:val="nil"/>
              <w:left w:val="nil"/>
              <w:bottom w:val="nil"/>
              <w:right w:val="nil"/>
            </w:tcBorders>
          </w:tcPr>
          <w:p w14:paraId="215E7FED" w14:textId="77777777" w:rsidR="008468A3" w:rsidRPr="00B636B2" w:rsidRDefault="008468A3" w:rsidP="008468A3">
            <w:pPr>
              <w:rPr>
                <w:rFonts w:ascii="Arial Black" w:hAnsi="Arial Black"/>
                <w:sz w:val="14"/>
                <w:szCs w:val="14"/>
              </w:rPr>
            </w:pPr>
            <w:r w:rsidRPr="00B636B2">
              <w:rPr>
                <w:rFonts w:ascii="Arial Black" w:hAnsi="Arial Black"/>
                <w:sz w:val="14"/>
                <w:szCs w:val="14"/>
              </w:rPr>
              <w:t>Senast sparat</w:t>
            </w:r>
          </w:p>
        </w:tc>
        <w:tc>
          <w:tcPr>
            <w:tcW w:w="1559" w:type="dxa"/>
            <w:tcBorders>
              <w:top w:val="nil"/>
              <w:left w:val="nil"/>
              <w:bottom w:val="nil"/>
              <w:right w:val="nil"/>
            </w:tcBorders>
          </w:tcPr>
          <w:p w14:paraId="415E6A4F" w14:textId="7903DEBA" w:rsidR="008468A3" w:rsidRPr="004C1817" w:rsidRDefault="0019318C" w:rsidP="008468A3">
            <w:pPr>
              <w:rPr>
                <w:sz w:val="14"/>
                <w:szCs w:val="14"/>
              </w:rPr>
            </w:pPr>
            <w:r w:rsidRPr="004C1817">
              <w:rPr>
                <w:sz w:val="14"/>
                <w:szCs w:val="14"/>
              </w:rPr>
              <w:fldChar w:fldCharType="begin"/>
            </w:r>
            <w:r w:rsidR="008468A3" w:rsidRPr="004C1817">
              <w:rPr>
                <w:sz w:val="14"/>
                <w:szCs w:val="14"/>
              </w:rPr>
              <w:instrText xml:space="preserve"> SAVEDATE  \@ "yyyy-MM-dd HH:mm" \* MERGEFORMAT </w:instrText>
            </w:r>
            <w:r w:rsidRPr="004C1817">
              <w:rPr>
                <w:sz w:val="14"/>
                <w:szCs w:val="14"/>
              </w:rPr>
              <w:fldChar w:fldCharType="separate"/>
            </w:r>
            <w:r w:rsidR="0074288C">
              <w:rPr>
                <w:noProof/>
                <w:sz w:val="14"/>
                <w:szCs w:val="14"/>
              </w:rPr>
              <w:t>2018-07-06 15:18</w:t>
            </w:r>
            <w:r w:rsidRPr="004C1817">
              <w:rPr>
                <w:sz w:val="14"/>
                <w:szCs w:val="14"/>
              </w:rPr>
              <w:fldChar w:fldCharType="end"/>
            </w:r>
          </w:p>
        </w:tc>
      </w:tr>
      <w:tr w:rsidR="008468A3" w:rsidRPr="00141503" w14:paraId="6105F109" w14:textId="77777777" w:rsidTr="00B636B2">
        <w:trPr>
          <w:trHeight w:val="149"/>
        </w:trPr>
        <w:tc>
          <w:tcPr>
            <w:tcW w:w="1276" w:type="dxa"/>
            <w:tcBorders>
              <w:top w:val="nil"/>
              <w:left w:val="nil"/>
              <w:bottom w:val="nil"/>
              <w:right w:val="nil"/>
            </w:tcBorders>
          </w:tcPr>
          <w:p w14:paraId="3A380E55" w14:textId="77777777" w:rsidR="008468A3" w:rsidRPr="00B636B2" w:rsidRDefault="008468A3" w:rsidP="008468A3">
            <w:pPr>
              <w:rPr>
                <w:rFonts w:ascii="Arial Black" w:hAnsi="Arial Black"/>
                <w:b/>
                <w:sz w:val="14"/>
                <w:szCs w:val="14"/>
              </w:rPr>
            </w:pPr>
            <w:r w:rsidRPr="00B636B2">
              <w:rPr>
                <w:rFonts w:ascii="Arial Black" w:hAnsi="Arial Black"/>
                <w:b/>
                <w:sz w:val="14"/>
                <w:szCs w:val="14"/>
              </w:rPr>
              <w:t>Revision</w:t>
            </w:r>
          </w:p>
        </w:tc>
        <w:tc>
          <w:tcPr>
            <w:tcW w:w="2093" w:type="dxa"/>
            <w:tcBorders>
              <w:top w:val="nil"/>
              <w:left w:val="nil"/>
              <w:bottom w:val="nil"/>
              <w:right w:val="nil"/>
            </w:tcBorders>
          </w:tcPr>
          <w:p w14:paraId="138AA30E" w14:textId="5F88AA3B" w:rsidR="008468A3" w:rsidRPr="004C1817" w:rsidRDefault="00B636B2" w:rsidP="008468A3">
            <w:pPr>
              <w:rPr>
                <w:sz w:val="14"/>
                <w:szCs w:val="14"/>
              </w:rPr>
            </w:pPr>
            <w:r w:rsidRPr="004C1817">
              <w:rPr>
                <w:sz w:val="14"/>
                <w:szCs w:val="14"/>
              </w:rPr>
              <w:t>0</w:t>
            </w:r>
            <w:r w:rsidR="00CD75B4" w:rsidRPr="004C1817">
              <w:rPr>
                <w:sz w:val="14"/>
                <w:szCs w:val="14"/>
              </w:rPr>
              <w:t>.</w:t>
            </w:r>
            <w:r w:rsidRPr="004C1817">
              <w:rPr>
                <w:sz w:val="14"/>
                <w:szCs w:val="14"/>
              </w:rPr>
              <w:t>1</w:t>
            </w:r>
          </w:p>
        </w:tc>
        <w:tc>
          <w:tcPr>
            <w:tcW w:w="1026" w:type="dxa"/>
            <w:tcBorders>
              <w:top w:val="nil"/>
              <w:left w:val="nil"/>
              <w:bottom w:val="nil"/>
              <w:right w:val="nil"/>
            </w:tcBorders>
          </w:tcPr>
          <w:p w14:paraId="489E1133" w14:textId="77777777" w:rsidR="008468A3" w:rsidRPr="00B636B2" w:rsidRDefault="008468A3" w:rsidP="008468A3">
            <w:pPr>
              <w:rPr>
                <w:rFonts w:ascii="Arial Black" w:hAnsi="Arial Black"/>
                <w:sz w:val="14"/>
                <w:szCs w:val="14"/>
              </w:rPr>
            </w:pPr>
            <w:r w:rsidRPr="00B636B2">
              <w:rPr>
                <w:rFonts w:ascii="Arial Black" w:hAnsi="Arial Black"/>
                <w:sz w:val="14"/>
                <w:szCs w:val="14"/>
              </w:rPr>
              <w:t>Filnamn</w:t>
            </w:r>
          </w:p>
        </w:tc>
        <w:tc>
          <w:tcPr>
            <w:tcW w:w="4819" w:type="dxa"/>
            <w:gridSpan w:val="3"/>
            <w:tcBorders>
              <w:top w:val="nil"/>
              <w:left w:val="nil"/>
              <w:bottom w:val="nil"/>
              <w:right w:val="nil"/>
            </w:tcBorders>
          </w:tcPr>
          <w:p w14:paraId="7306A572" w14:textId="5C0819E8" w:rsidR="008468A3" w:rsidRPr="004C1817" w:rsidRDefault="00B636B2" w:rsidP="00F96BB3">
            <w:pPr>
              <w:rPr>
                <w:noProof/>
                <w:sz w:val="14"/>
                <w:szCs w:val="14"/>
              </w:rPr>
            </w:pPr>
            <w:r w:rsidRPr="004C1817">
              <w:rPr>
                <w:sz w:val="14"/>
                <w:szCs w:val="14"/>
              </w:rPr>
              <w:fldChar w:fldCharType="begin"/>
            </w:r>
            <w:r w:rsidRPr="004C1817">
              <w:rPr>
                <w:sz w:val="14"/>
                <w:szCs w:val="14"/>
              </w:rPr>
              <w:instrText xml:space="preserve"> FILENAME   \* MERGEFORMAT </w:instrText>
            </w:r>
            <w:r w:rsidRPr="004C1817">
              <w:rPr>
                <w:sz w:val="14"/>
                <w:szCs w:val="14"/>
              </w:rPr>
              <w:fldChar w:fldCharType="separate"/>
            </w:r>
            <w:r w:rsidR="003054CB">
              <w:rPr>
                <w:noProof/>
                <w:sz w:val="14"/>
                <w:szCs w:val="14"/>
              </w:rPr>
              <w:t>OVB_180705.docx</w:t>
            </w:r>
            <w:r w:rsidRPr="004C1817">
              <w:rPr>
                <w:sz w:val="14"/>
                <w:szCs w:val="14"/>
              </w:rPr>
              <w:fldChar w:fldCharType="end"/>
            </w:r>
          </w:p>
        </w:tc>
      </w:tr>
    </w:tbl>
    <w:p w14:paraId="3BFCD264" w14:textId="77777777" w:rsidR="008468A3" w:rsidRDefault="008468A3" w:rsidP="008468A3"/>
    <w:p w14:paraId="051CFC2F" w14:textId="77777777" w:rsidR="008468A3" w:rsidRPr="00B3113E" w:rsidRDefault="008468A3" w:rsidP="008468A3"/>
    <w:p w14:paraId="60863C4F" w14:textId="07CA247C" w:rsidR="005400C8" w:rsidRDefault="00B636B2" w:rsidP="002773E5">
      <w:pPr>
        <w:pStyle w:val="Rubrik"/>
        <w:jc w:val="center"/>
        <w:outlineLvl w:val="9"/>
      </w:pPr>
      <w:bookmarkStart w:id="0" w:name="bmRubrik"/>
      <w:bookmarkEnd w:id="0"/>
      <w:r>
        <w:t>Omvärldsbevakning</w:t>
      </w:r>
    </w:p>
    <w:p w14:paraId="70E66343" w14:textId="2CC4E6D6" w:rsidR="00B636B2" w:rsidRPr="00B636B2" w:rsidRDefault="00B636B2" w:rsidP="00B636B2">
      <w:pPr>
        <w:pStyle w:val="Underrubrik"/>
        <w:jc w:val="center"/>
      </w:pPr>
      <w:r>
        <w:t>(kund)</w:t>
      </w:r>
    </w:p>
    <w:p w14:paraId="7F5E4E32" w14:textId="696FA25E" w:rsidR="00F96BB3" w:rsidRDefault="00F96BB3" w:rsidP="00157F7F"/>
    <w:p w14:paraId="7AB4F298" w14:textId="77777777" w:rsidR="00F96BB3" w:rsidRDefault="00F96BB3">
      <w:r>
        <w:br w:type="page"/>
      </w:r>
    </w:p>
    <w:p w14:paraId="3AF523EA" w14:textId="77777777" w:rsidR="005400C8" w:rsidRDefault="005400C8" w:rsidP="00157F7F"/>
    <w:bookmarkStart w:id="1" w:name="bmStart" w:displacedByCustomXml="next"/>
    <w:bookmarkEnd w:id="1" w:displacedByCustomXml="next"/>
    <w:sdt>
      <w:sdtPr>
        <w:rPr>
          <w:rFonts w:ascii="Times New Roman" w:eastAsia="Times" w:hAnsi="Times New Roman" w:cs="Times New Roman"/>
          <w:b w:val="0"/>
          <w:bCs w:val="0"/>
          <w:color w:val="auto"/>
          <w:sz w:val="16"/>
          <w:szCs w:val="16"/>
          <w:lang w:val="sv-SE" w:eastAsia="sv-SE"/>
        </w:rPr>
        <w:id w:val="1431154569"/>
        <w:docPartObj>
          <w:docPartGallery w:val="Table of Contents"/>
          <w:docPartUnique/>
        </w:docPartObj>
      </w:sdtPr>
      <w:sdtEndPr>
        <w:rPr>
          <w:rFonts w:ascii="Arial" w:hAnsi="Arial"/>
          <w:noProof/>
          <w:sz w:val="20"/>
          <w:szCs w:val="20"/>
        </w:rPr>
      </w:sdtEndPr>
      <w:sdtContent>
        <w:p w14:paraId="5FEAC441" w14:textId="77777777" w:rsidR="004B12F5" w:rsidRPr="00A3359F" w:rsidRDefault="00B60DDD" w:rsidP="00070CFA">
          <w:pPr>
            <w:pStyle w:val="Innehllsfrteckningsrubrik"/>
            <w:spacing w:before="0"/>
            <w:rPr>
              <w:rFonts w:ascii="Arial Black" w:hAnsi="Arial Black"/>
              <w:color w:val="5F5F5B"/>
              <w:sz w:val="32"/>
              <w:szCs w:val="20"/>
              <w:lang w:val="sv-SE"/>
            </w:rPr>
          </w:pPr>
          <w:r w:rsidRPr="00A3359F">
            <w:rPr>
              <w:rFonts w:ascii="Arial Black" w:hAnsi="Arial Black"/>
              <w:color w:val="5F5F5B"/>
              <w:sz w:val="32"/>
              <w:szCs w:val="20"/>
              <w:lang w:val="sv-SE"/>
            </w:rPr>
            <w:t>Innehåll</w:t>
          </w:r>
        </w:p>
        <w:p w14:paraId="49CC7528" w14:textId="77777777" w:rsidR="000C19AA" w:rsidRDefault="00DF3A07">
          <w:pPr>
            <w:pStyle w:val="Innehll1"/>
            <w:tabs>
              <w:tab w:val="left" w:pos="400"/>
              <w:tab w:val="right" w:leader="dot" w:pos="9203"/>
            </w:tabs>
            <w:rPr>
              <w:noProof/>
            </w:rPr>
          </w:pPr>
          <w:r>
            <w:rPr>
              <w:sz w:val="16"/>
              <w:szCs w:val="16"/>
            </w:rPr>
            <w:t xml:space="preserve"> </w:t>
          </w:r>
          <w:r w:rsidR="004B12F5" w:rsidRPr="00B60DDD">
            <w:rPr>
              <w:sz w:val="16"/>
              <w:szCs w:val="16"/>
            </w:rPr>
            <w:fldChar w:fldCharType="begin"/>
          </w:r>
          <w:r w:rsidR="004B12F5" w:rsidRPr="00B60DDD">
            <w:rPr>
              <w:sz w:val="16"/>
              <w:szCs w:val="16"/>
            </w:rPr>
            <w:instrText xml:space="preserve"> TOC \o "1-3" \h \z \u </w:instrText>
          </w:r>
          <w:r w:rsidR="004B12F5" w:rsidRPr="00B60DDD">
            <w:rPr>
              <w:sz w:val="16"/>
              <w:szCs w:val="16"/>
            </w:rPr>
            <w:fldChar w:fldCharType="separate"/>
          </w:r>
        </w:p>
        <w:p w14:paraId="43B754F3" w14:textId="06DDEAAC" w:rsidR="000C19AA" w:rsidRDefault="00B40A61">
          <w:pPr>
            <w:pStyle w:val="Innehll1"/>
            <w:tabs>
              <w:tab w:val="left" w:pos="400"/>
              <w:tab w:val="right" w:leader="dot" w:pos="9203"/>
            </w:tabs>
            <w:rPr>
              <w:rFonts w:asciiTheme="minorHAnsi" w:eastAsiaTheme="minorEastAsia" w:hAnsiTheme="minorHAnsi" w:cstheme="minorBidi"/>
              <w:noProof/>
              <w:sz w:val="22"/>
              <w:szCs w:val="22"/>
            </w:rPr>
          </w:pPr>
          <w:hyperlink w:anchor="_Toc518567051" w:history="1">
            <w:r w:rsidR="000C19AA" w:rsidRPr="00CB2FDA">
              <w:rPr>
                <w:rStyle w:val="Hyperlnk"/>
                <w:noProof/>
              </w:rPr>
              <w:t>1</w:t>
            </w:r>
            <w:r w:rsidR="000C19AA">
              <w:rPr>
                <w:rFonts w:asciiTheme="minorHAnsi" w:eastAsiaTheme="minorEastAsia" w:hAnsiTheme="minorHAnsi" w:cstheme="minorBidi"/>
                <w:noProof/>
                <w:sz w:val="22"/>
                <w:szCs w:val="22"/>
              </w:rPr>
              <w:tab/>
            </w:r>
            <w:r w:rsidR="000C19AA" w:rsidRPr="00CB2FDA">
              <w:rPr>
                <w:rStyle w:val="Hyperlnk"/>
                <w:noProof/>
              </w:rPr>
              <w:t>Veckovis kontroll</w:t>
            </w:r>
            <w:r w:rsidR="000C19AA">
              <w:rPr>
                <w:noProof/>
                <w:webHidden/>
              </w:rPr>
              <w:tab/>
            </w:r>
            <w:r w:rsidR="000C19AA">
              <w:rPr>
                <w:noProof/>
                <w:webHidden/>
              </w:rPr>
              <w:fldChar w:fldCharType="begin"/>
            </w:r>
            <w:r w:rsidR="000C19AA">
              <w:rPr>
                <w:noProof/>
                <w:webHidden/>
              </w:rPr>
              <w:instrText xml:space="preserve"> PAGEREF _Toc518567051 \h </w:instrText>
            </w:r>
            <w:r w:rsidR="000C19AA">
              <w:rPr>
                <w:noProof/>
                <w:webHidden/>
              </w:rPr>
            </w:r>
            <w:r w:rsidR="000C19AA">
              <w:rPr>
                <w:noProof/>
                <w:webHidden/>
              </w:rPr>
              <w:fldChar w:fldCharType="separate"/>
            </w:r>
            <w:r w:rsidR="000C19AA">
              <w:rPr>
                <w:noProof/>
                <w:webHidden/>
              </w:rPr>
              <w:t>3</w:t>
            </w:r>
            <w:r w:rsidR="000C19AA">
              <w:rPr>
                <w:noProof/>
                <w:webHidden/>
              </w:rPr>
              <w:fldChar w:fldCharType="end"/>
            </w:r>
          </w:hyperlink>
        </w:p>
        <w:p w14:paraId="6B42CAD0" w14:textId="58083B81" w:rsidR="000C19AA" w:rsidRDefault="00B40A61">
          <w:pPr>
            <w:pStyle w:val="Innehll2"/>
            <w:tabs>
              <w:tab w:val="left" w:pos="880"/>
              <w:tab w:val="right" w:leader="dot" w:pos="9203"/>
            </w:tabs>
            <w:rPr>
              <w:rFonts w:asciiTheme="minorHAnsi" w:eastAsiaTheme="minorEastAsia" w:hAnsiTheme="minorHAnsi" w:cstheme="minorBidi"/>
              <w:noProof/>
              <w:sz w:val="22"/>
              <w:szCs w:val="22"/>
            </w:rPr>
          </w:pPr>
          <w:hyperlink w:anchor="_Toc518567052" w:history="1">
            <w:r w:rsidR="000C19AA" w:rsidRPr="00CB2FDA">
              <w:rPr>
                <w:rStyle w:val="Hyperlnk"/>
                <w:noProof/>
              </w:rPr>
              <w:t>1.1</w:t>
            </w:r>
            <w:r w:rsidR="000C19AA">
              <w:rPr>
                <w:rFonts w:asciiTheme="minorHAnsi" w:eastAsiaTheme="minorEastAsia" w:hAnsiTheme="minorHAnsi" w:cstheme="minorBidi"/>
                <w:noProof/>
                <w:sz w:val="22"/>
                <w:szCs w:val="22"/>
              </w:rPr>
              <w:tab/>
            </w:r>
            <w:r w:rsidR="000C19AA" w:rsidRPr="00CB2FDA">
              <w:rPr>
                <w:rStyle w:val="Hyperlnk"/>
                <w:noProof/>
              </w:rPr>
              <w:t>Comex KT2</w:t>
            </w:r>
            <w:r w:rsidR="000C19AA">
              <w:rPr>
                <w:noProof/>
                <w:webHidden/>
              </w:rPr>
              <w:tab/>
            </w:r>
            <w:r w:rsidR="000C19AA">
              <w:rPr>
                <w:noProof/>
                <w:webHidden/>
              </w:rPr>
              <w:fldChar w:fldCharType="begin"/>
            </w:r>
            <w:r w:rsidR="000C19AA">
              <w:rPr>
                <w:noProof/>
                <w:webHidden/>
              </w:rPr>
              <w:instrText xml:space="preserve"> PAGEREF _Toc518567052 \h </w:instrText>
            </w:r>
            <w:r w:rsidR="000C19AA">
              <w:rPr>
                <w:noProof/>
                <w:webHidden/>
              </w:rPr>
            </w:r>
            <w:r w:rsidR="000C19AA">
              <w:rPr>
                <w:noProof/>
                <w:webHidden/>
              </w:rPr>
              <w:fldChar w:fldCharType="separate"/>
            </w:r>
            <w:r w:rsidR="000C19AA">
              <w:rPr>
                <w:noProof/>
                <w:webHidden/>
              </w:rPr>
              <w:t>3</w:t>
            </w:r>
            <w:r w:rsidR="000C19AA">
              <w:rPr>
                <w:noProof/>
                <w:webHidden/>
              </w:rPr>
              <w:fldChar w:fldCharType="end"/>
            </w:r>
          </w:hyperlink>
        </w:p>
        <w:p w14:paraId="7C6B73E9" w14:textId="23C2AC5B" w:rsidR="000C19AA" w:rsidRDefault="00B40A61">
          <w:pPr>
            <w:pStyle w:val="Innehll3"/>
            <w:tabs>
              <w:tab w:val="left" w:pos="1100"/>
              <w:tab w:val="right" w:leader="dot" w:pos="9203"/>
            </w:tabs>
            <w:rPr>
              <w:rFonts w:asciiTheme="minorHAnsi" w:eastAsiaTheme="minorEastAsia" w:hAnsiTheme="minorHAnsi" w:cstheme="minorBidi"/>
              <w:noProof/>
              <w:sz w:val="22"/>
              <w:szCs w:val="22"/>
            </w:rPr>
          </w:pPr>
          <w:hyperlink w:anchor="_Toc518567053" w:history="1">
            <w:r w:rsidR="000C19AA" w:rsidRPr="00CB2FDA">
              <w:rPr>
                <w:rStyle w:val="Hyperlnk"/>
                <w:noProof/>
              </w:rPr>
              <w:t>1.1.1</w:t>
            </w:r>
            <w:r w:rsidR="000C19AA">
              <w:rPr>
                <w:rFonts w:asciiTheme="minorHAnsi" w:eastAsiaTheme="minorEastAsia" w:hAnsiTheme="minorHAnsi" w:cstheme="minorBidi"/>
                <w:noProof/>
                <w:sz w:val="22"/>
                <w:szCs w:val="22"/>
              </w:rPr>
              <w:tab/>
            </w:r>
            <w:r w:rsidR="000C19AA" w:rsidRPr="00CB2FDA">
              <w:rPr>
                <w:rStyle w:val="Hyperlnk"/>
                <w:noProof/>
              </w:rPr>
              <w:t>Versionsnivå</w:t>
            </w:r>
            <w:r w:rsidR="000C19AA">
              <w:rPr>
                <w:noProof/>
                <w:webHidden/>
              </w:rPr>
              <w:tab/>
            </w:r>
            <w:r w:rsidR="000C19AA">
              <w:rPr>
                <w:noProof/>
                <w:webHidden/>
              </w:rPr>
              <w:fldChar w:fldCharType="begin"/>
            </w:r>
            <w:r w:rsidR="000C19AA">
              <w:rPr>
                <w:noProof/>
                <w:webHidden/>
              </w:rPr>
              <w:instrText xml:space="preserve"> PAGEREF _Toc518567053 \h </w:instrText>
            </w:r>
            <w:r w:rsidR="000C19AA">
              <w:rPr>
                <w:noProof/>
                <w:webHidden/>
              </w:rPr>
            </w:r>
            <w:r w:rsidR="000C19AA">
              <w:rPr>
                <w:noProof/>
                <w:webHidden/>
              </w:rPr>
              <w:fldChar w:fldCharType="separate"/>
            </w:r>
            <w:r w:rsidR="000C19AA">
              <w:rPr>
                <w:noProof/>
                <w:webHidden/>
              </w:rPr>
              <w:t>3</w:t>
            </w:r>
            <w:r w:rsidR="000C19AA">
              <w:rPr>
                <w:noProof/>
                <w:webHidden/>
              </w:rPr>
              <w:fldChar w:fldCharType="end"/>
            </w:r>
          </w:hyperlink>
        </w:p>
        <w:p w14:paraId="414AB6A4" w14:textId="28E88D57" w:rsidR="000C19AA" w:rsidRDefault="00B40A61">
          <w:pPr>
            <w:pStyle w:val="Innehll3"/>
            <w:tabs>
              <w:tab w:val="left" w:pos="1100"/>
              <w:tab w:val="right" w:leader="dot" w:pos="9203"/>
            </w:tabs>
            <w:rPr>
              <w:rFonts w:asciiTheme="minorHAnsi" w:eastAsiaTheme="minorEastAsia" w:hAnsiTheme="minorHAnsi" w:cstheme="minorBidi"/>
              <w:noProof/>
              <w:sz w:val="22"/>
              <w:szCs w:val="22"/>
            </w:rPr>
          </w:pPr>
          <w:hyperlink w:anchor="_Toc518567054" w:history="1">
            <w:r w:rsidR="000C19AA" w:rsidRPr="00CB2FDA">
              <w:rPr>
                <w:rStyle w:val="Hyperlnk"/>
                <w:noProof/>
              </w:rPr>
              <w:t>1.1.2</w:t>
            </w:r>
            <w:r w:rsidR="000C19AA">
              <w:rPr>
                <w:rFonts w:asciiTheme="minorHAnsi" w:eastAsiaTheme="minorEastAsia" w:hAnsiTheme="minorHAnsi" w:cstheme="minorBidi"/>
                <w:noProof/>
                <w:sz w:val="22"/>
                <w:szCs w:val="22"/>
              </w:rPr>
              <w:tab/>
            </w:r>
            <w:r w:rsidR="000C19AA" w:rsidRPr="00CB2FDA">
              <w:rPr>
                <w:rStyle w:val="Hyperlnk"/>
                <w:noProof/>
              </w:rPr>
              <w:t>Sårbarhet</w:t>
            </w:r>
            <w:r w:rsidR="000C19AA">
              <w:rPr>
                <w:noProof/>
                <w:webHidden/>
              </w:rPr>
              <w:tab/>
            </w:r>
            <w:r w:rsidR="000C19AA">
              <w:rPr>
                <w:noProof/>
                <w:webHidden/>
              </w:rPr>
              <w:fldChar w:fldCharType="begin"/>
            </w:r>
            <w:r w:rsidR="000C19AA">
              <w:rPr>
                <w:noProof/>
                <w:webHidden/>
              </w:rPr>
              <w:instrText xml:space="preserve"> PAGEREF _Toc518567054 \h </w:instrText>
            </w:r>
            <w:r w:rsidR="000C19AA">
              <w:rPr>
                <w:noProof/>
                <w:webHidden/>
              </w:rPr>
            </w:r>
            <w:r w:rsidR="000C19AA">
              <w:rPr>
                <w:noProof/>
                <w:webHidden/>
              </w:rPr>
              <w:fldChar w:fldCharType="separate"/>
            </w:r>
            <w:r w:rsidR="000C19AA">
              <w:rPr>
                <w:noProof/>
                <w:webHidden/>
              </w:rPr>
              <w:t>3</w:t>
            </w:r>
            <w:r w:rsidR="000C19AA">
              <w:rPr>
                <w:noProof/>
                <w:webHidden/>
              </w:rPr>
              <w:fldChar w:fldCharType="end"/>
            </w:r>
          </w:hyperlink>
        </w:p>
        <w:p w14:paraId="6A4D9B4D" w14:textId="6CFEF043" w:rsidR="000C19AA" w:rsidRDefault="00B40A61">
          <w:pPr>
            <w:pStyle w:val="Innehll2"/>
            <w:tabs>
              <w:tab w:val="left" w:pos="880"/>
              <w:tab w:val="right" w:leader="dot" w:pos="9203"/>
            </w:tabs>
            <w:rPr>
              <w:rFonts w:asciiTheme="minorHAnsi" w:eastAsiaTheme="minorEastAsia" w:hAnsiTheme="minorHAnsi" w:cstheme="minorBidi"/>
              <w:noProof/>
              <w:sz w:val="22"/>
              <w:szCs w:val="22"/>
            </w:rPr>
          </w:pPr>
          <w:hyperlink w:anchor="_Toc518567055" w:history="1">
            <w:r w:rsidR="000C19AA" w:rsidRPr="00CB2FDA">
              <w:rPr>
                <w:rStyle w:val="Hyperlnk"/>
                <w:noProof/>
              </w:rPr>
              <w:t>1.2</w:t>
            </w:r>
            <w:r w:rsidR="000C19AA">
              <w:rPr>
                <w:rFonts w:asciiTheme="minorHAnsi" w:eastAsiaTheme="minorEastAsia" w:hAnsiTheme="minorHAnsi" w:cstheme="minorBidi"/>
                <w:noProof/>
                <w:sz w:val="22"/>
                <w:szCs w:val="22"/>
              </w:rPr>
              <w:tab/>
            </w:r>
            <w:r w:rsidR="000C19AA" w:rsidRPr="00CB2FDA">
              <w:rPr>
                <w:rStyle w:val="Hyperlnk"/>
                <w:noProof/>
              </w:rPr>
              <w:t>Dell PowerEdge R220</w:t>
            </w:r>
            <w:r w:rsidR="000C19AA">
              <w:rPr>
                <w:noProof/>
                <w:webHidden/>
              </w:rPr>
              <w:tab/>
            </w:r>
            <w:r w:rsidR="000C19AA">
              <w:rPr>
                <w:noProof/>
                <w:webHidden/>
              </w:rPr>
              <w:fldChar w:fldCharType="begin"/>
            </w:r>
            <w:r w:rsidR="000C19AA">
              <w:rPr>
                <w:noProof/>
                <w:webHidden/>
              </w:rPr>
              <w:instrText xml:space="preserve"> PAGEREF _Toc518567055 \h </w:instrText>
            </w:r>
            <w:r w:rsidR="000C19AA">
              <w:rPr>
                <w:noProof/>
                <w:webHidden/>
              </w:rPr>
            </w:r>
            <w:r w:rsidR="000C19AA">
              <w:rPr>
                <w:noProof/>
                <w:webHidden/>
              </w:rPr>
              <w:fldChar w:fldCharType="separate"/>
            </w:r>
            <w:r w:rsidR="000C19AA">
              <w:rPr>
                <w:noProof/>
                <w:webHidden/>
              </w:rPr>
              <w:t>3</w:t>
            </w:r>
            <w:r w:rsidR="000C19AA">
              <w:rPr>
                <w:noProof/>
                <w:webHidden/>
              </w:rPr>
              <w:fldChar w:fldCharType="end"/>
            </w:r>
          </w:hyperlink>
        </w:p>
        <w:p w14:paraId="3E4BBE20" w14:textId="4EA38112" w:rsidR="000C19AA" w:rsidRDefault="00B40A61">
          <w:pPr>
            <w:pStyle w:val="Innehll3"/>
            <w:tabs>
              <w:tab w:val="left" w:pos="1100"/>
              <w:tab w:val="right" w:leader="dot" w:pos="9203"/>
            </w:tabs>
            <w:rPr>
              <w:rFonts w:asciiTheme="minorHAnsi" w:eastAsiaTheme="minorEastAsia" w:hAnsiTheme="minorHAnsi" w:cstheme="minorBidi"/>
              <w:noProof/>
              <w:sz w:val="22"/>
              <w:szCs w:val="22"/>
            </w:rPr>
          </w:pPr>
          <w:hyperlink w:anchor="_Toc518567056" w:history="1">
            <w:r w:rsidR="000C19AA" w:rsidRPr="00CB2FDA">
              <w:rPr>
                <w:rStyle w:val="Hyperlnk"/>
                <w:noProof/>
              </w:rPr>
              <w:t>1.2.1</w:t>
            </w:r>
            <w:r w:rsidR="000C19AA">
              <w:rPr>
                <w:rFonts w:asciiTheme="minorHAnsi" w:eastAsiaTheme="minorEastAsia" w:hAnsiTheme="minorHAnsi" w:cstheme="minorBidi"/>
                <w:noProof/>
                <w:sz w:val="22"/>
                <w:szCs w:val="22"/>
              </w:rPr>
              <w:tab/>
            </w:r>
            <w:r w:rsidR="000C19AA" w:rsidRPr="00CB2FDA">
              <w:rPr>
                <w:rStyle w:val="Hyperlnk"/>
                <w:noProof/>
              </w:rPr>
              <w:t>Versionsnivå</w:t>
            </w:r>
            <w:r w:rsidR="000C19AA">
              <w:rPr>
                <w:noProof/>
                <w:webHidden/>
              </w:rPr>
              <w:tab/>
            </w:r>
            <w:r w:rsidR="000C19AA">
              <w:rPr>
                <w:noProof/>
                <w:webHidden/>
              </w:rPr>
              <w:fldChar w:fldCharType="begin"/>
            </w:r>
            <w:r w:rsidR="000C19AA">
              <w:rPr>
                <w:noProof/>
                <w:webHidden/>
              </w:rPr>
              <w:instrText xml:space="preserve"> PAGEREF _Toc518567056 \h </w:instrText>
            </w:r>
            <w:r w:rsidR="000C19AA">
              <w:rPr>
                <w:noProof/>
                <w:webHidden/>
              </w:rPr>
            </w:r>
            <w:r w:rsidR="000C19AA">
              <w:rPr>
                <w:noProof/>
                <w:webHidden/>
              </w:rPr>
              <w:fldChar w:fldCharType="separate"/>
            </w:r>
            <w:r w:rsidR="000C19AA">
              <w:rPr>
                <w:noProof/>
                <w:webHidden/>
              </w:rPr>
              <w:t>3</w:t>
            </w:r>
            <w:r w:rsidR="000C19AA">
              <w:rPr>
                <w:noProof/>
                <w:webHidden/>
              </w:rPr>
              <w:fldChar w:fldCharType="end"/>
            </w:r>
          </w:hyperlink>
        </w:p>
        <w:p w14:paraId="7AC9B3B4" w14:textId="0936C0DA" w:rsidR="000C19AA" w:rsidRDefault="00B40A61">
          <w:pPr>
            <w:pStyle w:val="Innehll3"/>
            <w:tabs>
              <w:tab w:val="left" w:pos="1100"/>
              <w:tab w:val="right" w:leader="dot" w:pos="9203"/>
            </w:tabs>
            <w:rPr>
              <w:rFonts w:asciiTheme="minorHAnsi" w:eastAsiaTheme="minorEastAsia" w:hAnsiTheme="minorHAnsi" w:cstheme="minorBidi"/>
              <w:noProof/>
              <w:sz w:val="22"/>
              <w:szCs w:val="22"/>
            </w:rPr>
          </w:pPr>
          <w:hyperlink w:anchor="_Toc518567057" w:history="1">
            <w:r w:rsidR="000C19AA" w:rsidRPr="00CB2FDA">
              <w:rPr>
                <w:rStyle w:val="Hyperlnk"/>
                <w:noProof/>
              </w:rPr>
              <w:t>1.2.2</w:t>
            </w:r>
            <w:r w:rsidR="000C19AA">
              <w:rPr>
                <w:rFonts w:asciiTheme="minorHAnsi" w:eastAsiaTheme="minorEastAsia" w:hAnsiTheme="minorHAnsi" w:cstheme="minorBidi"/>
                <w:noProof/>
                <w:sz w:val="22"/>
                <w:szCs w:val="22"/>
              </w:rPr>
              <w:tab/>
            </w:r>
            <w:r w:rsidR="000C19AA" w:rsidRPr="00CB2FDA">
              <w:rPr>
                <w:rStyle w:val="Hyperlnk"/>
                <w:noProof/>
              </w:rPr>
              <w:t>Sårbarhet</w:t>
            </w:r>
            <w:r w:rsidR="000C19AA">
              <w:rPr>
                <w:noProof/>
                <w:webHidden/>
              </w:rPr>
              <w:tab/>
            </w:r>
            <w:r w:rsidR="000C19AA">
              <w:rPr>
                <w:noProof/>
                <w:webHidden/>
              </w:rPr>
              <w:fldChar w:fldCharType="begin"/>
            </w:r>
            <w:r w:rsidR="000C19AA">
              <w:rPr>
                <w:noProof/>
                <w:webHidden/>
              </w:rPr>
              <w:instrText xml:space="preserve"> PAGEREF _Toc518567057 \h </w:instrText>
            </w:r>
            <w:r w:rsidR="000C19AA">
              <w:rPr>
                <w:noProof/>
                <w:webHidden/>
              </w:rPr>
            </w:r>
            <w:r w:rsidR="000C19AA">
              <w:rPr>
                <w:noProof/>
                <w:webHidden/>
              </w:rPr>
              <w:fldChar w:fldCharType="separate"/>
            </w:r>
            <w:r w:rsidR="000C19AA">
              <w:rPr>
                <w:noProof/>
                <w:webHidden/>
              </w:rPr>
              <w:t>3</w:t>
            </w:r>
            <w:r w:rsidR="000C19AA">
              <w:rPr>
                <w:noProof/>
                <w:webHidden/>
              </w:rPr>
              <w:fldChar w:fldCharType="end"/>
            </w:r>
          </w:hyperlink>
        </w:p>
        <w:p w14:paraId="26FFF7AE" w14:textId="5DFDFADF" w:rsidR="000C19AA" w:rsidRDefault="00B40A61">
          <w:pPr>
            <w:pStyle w:val="Innehll2"/>
            <w:tabs>
              <w:tab w:val="left" w:pos="880"/>
              <w:tab w:val="right" w:leader="dot" w:pos="9203"/>
            </w:tabs>
            <w:rPr>
              <w:rFonts w:asciiTheme="minorHAnsi" w:eastAsiaTheme="minorEastAsia" w:hAnsiTheme="minorHAnsi" w:cstheme="minorBidi"/>
              <w:noProof/>
              <w:sz w:val="22"/>
              <w:szCs w:val="22"/>
            </w:rPr>
          </w:pPr>
          <w:hyperlink w:anchor="_Toc518567058" w:history="1">
            <w:r w:rsidR="000C19AA" w:rsidRPr="00CB2FDA">
              <w:rPr>
                <w:rStyle w:val="Hyperlnk"/>
                <w:noProof/>
              </w:rPr>
              <w:t>1.3</w:t>
            </w:r>
            <w:r w:rsidR="000C19AA">
              <w:rPr>
                <w:rFonts w:asciiTheme="minorHAnsi" w:eastAsiaTheme="minorEastAsia" w:hAnsiTheme="minorHAnsi" w:cstheme="minorBidi"/>
                <w:noProof/>
                <w:sz w:val="22"/>
                <w:szCs w:val="22"/>
              </w:rPr>
              <w:tab/>
            </w:r>
            <w:r w:rsidR="000C19AA" w:rsidRPr="00CB2FDA">
              <w:rPr>
                <w:rStyle w:val="Hyperlnk"/>
                <w:noProof/>
              </w:rPr>
              <w:t>Dell PowerEdge R630</w:t>
            </w:r>
            <w:r w:rsidR="000C19AA">
              <w:rPr>
                <w:noProof/>
                <w:webHidden/>
              </w:rPr>
              <w:tab/>
            </w:r>
            <w:r w:rsidR="000C19AA">
              <w:rPr>
                <w:noProof/>
                <w:webHidden/>
              </w:rPr>
              <w:fldChar w:fldCharType="begin"/>
            </w:r>
            <w:r w:rsidR="000C19AA">
              <w:rPr>
                <w:noProof/>
                <w:webHidden/>
              </w:rPr>
              <w:instrText xml:space="preserve"> PAGEREF _Toc518567058 \h </w:instrText>
            </w:r>
            <w:r w:rsidR="000C19AA">
              <w:rPr>
                <w:noProof/>
                <w:webHidden/>
              </w:rPr>
            </w:r>
            <w:r w:rsidR="000C19AA">
              <w:rPr>
                <w:noProof/>
                <w:webHidden/>
              </w:rPr>
              <w:fldChar w:fldCharType="separate"/>
            </w:r>
            <w:r w:rsidR="000C19AA">
              <w:rPr>
                <w:noProof/>
                <w:webHidden/>
              </w:rPr>
              <w:t>3</w:t>
            </w:r>
            <w:r w:rsidR="000C19AA">
              <w:rPr>
                <w:noProof/>
                <w:webHidden/>
              </w:rPr>
              <w:fldChar w:fldCharType="end"/>
            </w:r>
          </w:hyperlink>
        </w:p>
        <w:p w14:paraId="44CD8848" w14:textId="7586EB2D" w:rsidR="000C19AA" w:rsidRDefault="00B40A61">
          <w:pPr>
            <w:pStyle w:val="Innehll3"/>
            <w:tabs>
              <w:tab w:val="left" w:pos="1100"/>
              <w:tab w:val="right" w:leader="dot" w:pos="9203"/>
            </w:tabs>
            <w:rPr>
              <w:rFonts w:asciiTheme="minorHAnsi" w:eastAsiaTheme="minorEastAsia" w:hAnsiTheme="minorHAnsi" w:cstheme="minorBidi"/>
              <w:noProof/>
              <w:sz w:val="22"/>
              <w:szCs w:val="22"/>
            </w:rPr>
          </w:pPr>
          <w:hyperlink w:anchor="_Toc518567059" w:history="1">
            <w:r w:rsidR="000C19AA" w:rsidRPr="00CB2FDA">
              <w:rPr>
                <w:rStyle w:val="Hyperlnk"/>
                <w:noProof/>
              </w:rPr>
              <w:t>1.3.1</w:t>
            </w:r>
            <w:r w:rsidR="000C19AA">
              <w:rPr>
                <w:rFonts w:asciiTheme="minorHAnsi" w:eastAsiaTheme="minorEastAsia" w:hAnsiTheme="minorHAnsi" w:cstheme="minorBidi"/>
                <w:noProof/>
                <w:sz w:val="22"/>
                <w:szCs w:val="22"/>
              </w:rPr>
              <w:tab/>
            </w:r>
            <w:r w:rsidR="000C19AA" w:rsidRPr="00CB2FDA">
              <w:rPr>
                <w:rStyle w:val="Hyperlnk"/>
                <w:noProof/>
              </w:rPr>
              <w:t>Versionsnivå</w:t>
            </w:r>
            <w:r w:rsidR="000C19AA">
              <w:rPr>
                <w:noProof/>
                <w:webHidden/>
              </w:rPr>
              <w:tab/>
            </w:r>
            <w:r w:rsidR="000C19AA">
              <w:rPr>
                <w:noProof/>
                <w:webHidden/>
              </w:rPr>
              <w:fldChar w:fldCharType="begin"/>
            </w:r>
            <w:r w:rsidR="000C19AA">
              <w:rPr>
                <w:noProof/>
                <w:webHidden/>
              </w:rPr>
              <w:instrText xml:space="preserve"> PAGEREF _Toc518567059 \h </w:instrText>
            </w:r>
            <w:r w:rsidR="000C19AA">
              <w:rPr>
                <w:noProof/>
                <w:webHidden/>
              </w:rPr>
            </w:r>
            <w:r w:rsidR="000C19AA">
              <w:rPr>
                <w:noProof/>
                <w:webHidden/>
              </w:rPr>
              <w:fldChar w:fldCharType="separate"/>
            </w:r>
            <w:r w:rsidR="000C19AA">
              <w:rPr>
                <w:noProof/>
                <w:webHidden/>
              </w:rPr>
              <w:t>3</w:t>
            </w:r>
            <w:r w:rsidR="000C19AA">
              <w:rPr>
                <w:noProof/>
                <w:webHidden/>
              </w:rPr>
              <w:fldChar w:fldCharType="end"/>
            </w:r>
          </w:hyperlink>
        </w:p>
        <w:p w14:paraId="1BF2033B" w14:textId="628C54F4" w:rsidR="000C19AA" w:rsidRDefault="00B40A61">
          <w:pPr>
            <w:pStyle w:val="Innehll3"/>
            <w:tabs>
              <w:tab w:val="left" w:pos="1100"/>
              <w:tab w:val="right" w:leader="dot" w:pos="9203"/>
            </w:tabs>
            <w:rPr>
              <w:rFonts w:asciiTheme="minorHAnsi" w:eastAsiaTheme="minorEastAsia" w:hAnsiTheme="minorHAnsi" w:cstheme="minorBidi"/>
              <w:noProof/>
              <w:sz w:val="22"/>
              <w:szCs w:val="22"/>
            </w:rPr>
          </w:pPr>
          <w:hyperlink w:anchor="_Toc518567060" w:history="1">
            <w:r w:rsidR="000C19AA" w:rsidRPr="00CB2FDA">
              <w:rPr>
                <w:rStyle w:val="Hyperlnk"/>
                <w:noProof/>
              </w:rPr>
              <w:t>1.3.2</w:t>
            </w:r>
            <w:r w:rsidR="000C19AA">
              <w:rPr>
                <w:rFonts w:asciiTheme="minorHAnsi" w:eastAsiaTheme="minorEastAsia" w:hAnsiTheme="minorHAnsi" w:cstheme="minorBidi"/>
                <w:noProof/>
                <w:sz w:val="22"/>
                <w:szCs w:val="22"/>
              </w:rPr>
              <w:tab/>
            </w:r>
            <w:r w:rsidR="000C19AA" w:rsidRPr="00CB2FDA">
              <w:rPr>
                <w:rStyle w:val="Hyperlnk"/>
                <w:noProof/>
              </w:rPr>
              <w:t>Sårbarhet</w:t>
            </w:r>
            <w:r w:rsidR="000C19AA">
              <w:rPr>
                <w:noProof/>
                <w:webHidden/>
              </w:rPr>
              <w:tab/>
            </w:r>
            <w:r w:rsidR="000C19AA">
              <w:rPr>
                <w:noProof/>
                <w:webHidden/>
              </w:rPr>
              <w:fldChar w:fldCharType="begin"/>
            </w:r>
            <w:r w:rsidR="000C19AA">
              <w:rPr>
                <w:noProof/>
                <w:webHidden/>
              </w:rPr>
              <w:instrText xml:space="preserve"> PAGEREF _Toc518567060 \h </w:instrText>
            </w:r>
            <w:r w:rsidR="000C19AA">
              <w:rPr>
                <w:noProof/>
                <w:webHidden/>
              </w:rPr>
            </w:r>
            <w:r w:rsidR="000C19AA">
              <w:rPr>
                <w:noProof/>
                <w:webHidden/>
              </w:rPr>
              <w:fldChar w:fldCharType="separate"/>
            </w:r>
            <w:r w:rsidR="000C19AA">
              <w:rPr>
                <w:noProof/>
                <w:webHidden/>
              </w:rPr>
              <w:t>4</w:t>
            </w:r>
            <w:r w:rsidR="000C19AA">
              <w:rPr>
                <w:noProof/>
                <w:webHidden/>
              </w:rPr>
              <w:fldChar w:fldCharType="end"/>
            </w:r>
          </w:hyperlink>
        </w:p>
        <w:p w14:paraId="2E72B671" w14:textId="21425E83" w:rsidR="000C19AA" w:rsidRDefault="00B40A61">
          <w:pPr>
            <w:pStyle w:val="Innehll2"/>
            <w:tabs>
              <w:tab w:val="left" w:pos="880"/>
              <w:tab w:val="right" w:leader="dot" w:pos="9203"/>
            </w:tabs>
            <w:rPr>
              <w:rFonts w:asciiTheme="minorHAnsi" w:eastAsiaTheme="minorEastAsia" w:hAnsiTheme="minorHAnsi" w:cstheme="minorBidi"/>
              <w:noProof/>
              <w:sz w:val="22"/>
              <w:szCs w:val="22"/>
            </w:rPr>
          </w:pPr>
          <w:hyperlink w:anchor="_Toc518567061" w:history="1">
            <w:r w:rsidR="000C19AA" w:rsidRPr="00CB2FDA">
              <w:rPr>
                <w:rStyle w:val="Hyperlnk"/>
                <w:noProof/>
              </w:rPr>
              <w:t>1.4</w:t>
            </w:r>
            <w:r w:rsidR="000C19AA">
              <w:rPr>
                <w:rFonts w:asciiTheme="minorHAnsi" w:eastAsiaTheme="minorEastAsia" w:hAnsiTheme="minorHAnsi" w:cstheme="minorBidi"/>
                <w:noProof/>
                <w:sz w:val="22"/>
                <w:szCs w:val="22"/>
              </w:rPr>
              <w:tab/>
            </w:r>
            <w:r w:rsidR="000C19AA" w:rsidRPr="00CB2FDA">
              <w:rPr>
                <w:rStyle w:val="Hyperlnk"/>
                <w:noProof/>
              </w:rPr>
              <w:t>Fibersystem 50-807</w:t>
            </w:r>
            <w:r w:rsidR="000C19AA">
              <w:rPr>
                <w:noProof/>
                <w:webHidden/>
              </w:rPr>
              <w:tab/>
            </w:r>
            <w:r w:rsidR="000C19AA">
              <w:rPr>
                <w:noProof/>
                <w:webHidden/>
              </w:rPr>
              <w:fldChar w:fldCharType="begin"/>
            </w:r>
            <w:r w:rsidR="000C19AA">
              <w:rPr>
                <w:noProof/>
                <w:webHidden/>
              </w:rPr>
              <w:instrText xml:space="preserve"> PAGEREF _Toc518567061 \h </w:instrText>
            </w:r>
            <w:r w:rsidR="000C19AA">
              <w:rPr>
                <w:noProof/>
                <w:webHidden/>
              </w:rPr>
            </w:r>
            <w:r w:rsidR="000C19AA">
              <w:rPr>
                <w:noProof/>
                <w:webHidden/>
              </w:rPr>
              <w:fldChar w:fldCharType="separate"/>
            </w:r>
            <w:r w:rsidR="000C19AA">
              <w:rPr>
                <w:noProof/>
                <w:webHidden/>
              </w:rPr>
              <w:t>4</w:t>
            </w:r>
            <w:r w:rsidR="000C19AA">
              <w:rPr>
                <w:noProof/>
                <w:webHidden/>
              </w:rPr>
              <w:fldChar w:fldCharType="end"/>
            </w:r>
          </w:hyperlink>
        </w:p>
        <w:p w14:paraId="01CDD5E3" w14:textId="4339DCA2" w:rsidR="000C19AA" w:rsidRDefault="00B40A61">
          <w:pPr>
            <w:pStyle w:val="Innehll3"/>
            <w:tabs>
              <w:tab w:val="left" w:pos="1100"/>
              <w:tab w:val="right" w:leader="dot" w:pos="9203"/>
            </w:tabs>
            <w:rPr>
              <w:rFonts w:asciiTheme="minorHAnsi" w:eastAsiaTheme="minorEastAsia" w:hAnsiTheme="minorHAnsi" w:cstheme="minorBidi"/>
              <w:noProof/>
              <w:sz w:val="22"/>
              <w:szCs w:val="22"/>
            </w:rPr>
          </w:pPr>
          <w:hyperlink w:anchor="_Toc518567062" w:history="1">
            <w:r w:rsidR="000C19AA" w:rsidRPr="00CB2FDA">
              <w:rPr>
                <w:rStyle w:val="Hyperlnk"/>
                <w:noProof/>
              </w:rPr>
              <w:t>1.4.1</w:t>
            </w:r>
            <w:r w:rsidR="000C19AA">
              <w:rPr>
                <w:rFonts w:asciiTheme="minorHAnsi" w:eastAsiaTheme="minorEastAsia" w:hAnsiTheme="minorHAnsi" w:cstheme="minorBidi"/>
                <w:noProof/>
                <w:sz w:val="22"/>
                <w:szCs w:val="22"/>
              </w:rPr>
              <w:tab/>
            </w:r>
            <w:r w:rsidR="000C19AA" w:rsidRPr="00CB2FDA">
              <w:rPr>
                <w:rStyle w:val="Hyperlnk"/>
                <w:noProof/>
              </w:rPr>
              <w:t>Versionsnivå</w:t>
            </w:r>
            <w:r w:rsidR="000C19AA">
              <w:rPr>
                <w:noProof/>
                <w:webHidden/>
              </w:rPr>
              <w:tab/>
            </w:r>
            <w:r w:rsidR="000C19AA">
              <w:rPr>
                <w:noProof/>
                <w:webHidden/>
              </w:rPr>
              <w:fldChar w:fldCharType="begin"/>
            </w:r>
            <w:r w:rsidR="000C19AA">
              <w:rPr>
                <w:noProof/>
                <w:webHidden/>
              </w:rPr>
              <w:instrText xml:space="preserve"> PAGEREF _Toc518567062 \h </w:instrText>
            </w:r>
            <w:r w:rsidR="000C19AA">
              <w:rPr>
                <w:noProof/>
                <w:webHidden/>
              </w:rPr>
            </w:r>
            <w:r w:rsidR="000C19AA">
              <w:rPr>
                <w:noProof/>
                <w:webHidden/>
              </w:rPr>
              <w:fldChar w:fldCharType="separate"/>
            </w:r>
            <w:r w:rsidR="000C19AA">
              <w:rPr>
                <w:noProof/>
                <w:webHidden/>
              </w:rPr>
              <w:t>4</w:t>
            </w:r>
            <w:r w:rsidR="000C19AA">
              <w:rPr>
                <w:noProof/>
                <w:webHidden/>
              </w:rPr>
              <w:fldChar w:fldCharType="end"/>
            </w:r>
          </w:hyperlink>
        </w:p>
        <w:p w14:paraId="509307DB" w14:textId="5076C20B" w:rsidR="000C19AA" w:rsidRDefault="00B40A61">
          <w:pPr>
            <w:pStyle w:val="Innehll3"/>
            <w:tabs>
              <w:tab w:val="left" w:pos="1100"/>
              <w:tab w:val="right" w:leader="dot" w:pos="9203"/>
            </w:tabs>
            <w:rPr>
              <w:rFonts w:asciiTheme="minorHAnsi" w:eastAsiaTheme="minorEastAsia" w:hAnsiTheme="minorHAnsi" w:cstheme="minorBidi"/>
              <w:noProof/>
              <w:sz w:val="22"/>
              <w:szCs w:val="22"/>
            </w:rPr>
          </w:pPr>
          <w:hyperlink w:anchor="_Toc518567063" w:history="1">
            <w:r w:rsidR="000C19AA" w:rsidRPr="00CB2FDA">
              <w:rPr>
                <w:rStyle w:val="Hyperlnk"/>
                <w:noProof/>
              </w:rPr>
              <w:t>1.4.2</w:t>
            </w:r>
            <w:r w:rsidR="000C19AA">
              <w:rPr>
                <w:rFonts w:asciiTheme="minorHAnsi" w:eastAsiaTheme="minorEastAsia" w:hAnsiTheme="minorHAnsi" w:cstheme="minorBidi"/>
                <w:noProof/>
                <w:sz w:val="22"/>
                <w:szCs w:val="22"/>
              </w:rPr>
              <w:tab/>
            </w:r>
            <w:r w:rsidR="000C19AA" w:rsidRPr="00CB2FDA">
              <w:rPr>
                <w:rStyle w:val="Hyperlnk"/>
                <w:noProof/>
              </w:rPr>
              <w:t>Sårbarhet</w:t>
            </w:r>
            <w:r w:rsidR="000C19AA">
              <w:rPr>
                <w:noProof/>
                <w:webHidden/>
              </w:rPr>
              <w:tab/>
            </w:r>
            <w:r w:rsidR="000C19AA">
              <w:rPr>
                <w:noProof/>
                <w:webHidden/>
              </w:rPr>
              <w:fldChar w:fldCharType="begin"/>
            </w:r>
            <w:r w:rsidR="000C19AA">
              <w:rPr>
                <w:noProof/>
                <w:webHidden/>
              </w:rPr>
              <w:instrText xml:space="preserve"> PAGEREF _Toc518567063 \h </w:instrText>
            </w:r>
            <w:r w:rsidR="000C19AA">
              <w:rPr>
                <w:noProof/>
                <w:webHidden/>
              </w:rPr>
            </w:r>
            <w:r w:rsidR="000C19AA">
              <w:rPr>
                <w:noProof/>
                <w:webHidden/>
              </w:rPr>
              <w:fldChar w:fldCharType="separate"/>
            </w:r>
            <w:r w:rsidR="000C19AA">
              <w:rPr>
                <w:noProof/>
                <w:webHidden/>
              </w:rPr>
              <w:t>4</w:t>
            </w:r>
            <w:r w:rsidR="000C19AA">
              <w:rPr>
                <w:noProof/>
                <w:webHidden/>
              </w:rPr>
              <w:fldChar w:fldCharType="end"/>
            </w:r>
          </w:hyperlink>
        </w:p>
        <w:p w14:paraId="33A144B6" w14:textId="42898932" w:rsidR="000C19AA" w:rsidRDefault="00B40A61">
          <w:pPr>
            <w:pStyle w:val="Innehll2"/>
            <w:tabs>
              <w:tab w:val="left" w:pos="880"/>
              <w:tab w:val="right" w:leader="dot" w:pos="9203"/>
            </w:tabs>
            <w:rPr>
              <w:rFonts w:asciiTheme="minorHAnsi" w:eastAsiaTheme="minorEastAsia" w:hAnsiTheme="minorHAnsi" w:cstheme="minorBidi"/>
              <w:noProof/>
              <w:sz w:val="22"/>
              <w:szCs w:val="22"/>
            </w:rPr>
          </w:pPr>
          <w:hyperlink w:anchor="_Toc518567064" w:history="1">
            <w:r w:rsidR="000C19AA" w:rsidRPr="00CB2FDA">
              <w:rPr>
                <w:rStyle w:val="Hyperlnk"/>
                <w:noProof/>
              </w:rPr>
              <w:t>1.5</w:t>
            </w:r>
            <w:r w:rsidR="000C19AA">
              <w:rPr>
                <w:rFonts w:asciiTheme="minorHAnsi" w:eastAsiaTheme="minorEastAsia" w:hAnsiTheme="minorHAnsi" w:cstheme="minorBidi"/>
                <w:noProof/>
                <w:sz w:val="22"/>
                <w:szCs w:val="22"/>
              </w:rPr>
              <w:tab/>
            </w:r>
            <w:r w:rsidR="000C19AA" w:rsidRPr="00CB2FDA">
              <w:rPr>
                <w:rStyle w:val="Hyperlnk"/>
                <w:noProof/>
              </w:rPr>
              <w:t>Microsoft Windows ThinPC 7</w:t>
            </w:r>
            <w:r w:rsidR="000C19AA">
              <w:rPr>
                <w:noProof/>
                <w:webHidden/>
              </w:rPr>
              <w:tab/>
            </w:r>
            <w:r w:rsidR="000C19AA">
              <w:rPr>
                <w:noProof/>
                <w:webHidden/>
              </w:rPr>
              <w:fldChar w:fldCharType="begin"/>
            </w:r>
            <w:r w:rsidR="000C19AA">
              <w:rPr>
                <w:noProof/>
                <w:webHidden/>
              </w:rPr>
              <w:instrText xml:space="preserve"> PAGEREF _Toc518567064 \h </w:instrText>
            </w:r>
            <w:r w:rsidR="000C19AA">
              <w:rPr>
                <w:noProof/>
                <w:webHidden/>
              </w:rPr>
            </w:r>
            <w:r w:rsidR="000C19AA">
              <w:rPr>
                <w:noProof/>
                <w:webHidden/>
              </w:rPr>
              <w:fldChar w:fldCharType="separate"/>
            </w:r>
            <w:r w:rsidR="000C19AA">
              <w:rPr>
                <w:noProof/>
                <w:webHidden/>
              </w:rPr>
              <w:t>4</w:t>
            </w:r>
            <w:r w:rsidR="000C19AA">
              <w:rPr>
                <w:noProof/>
                <w:webHidden/>
              </w:rPr>
              <w:fldChar w:fldCharType="end"/>
            </w:r>
          </w:hyperlink>
        </w:p>
        <w:p w14:paraId="4CD5D707" w14:textId="41AD63E5" w:rsidR="000C19AA" w:rsidRDefault="00B40A61">
          <w:pPr>
            <w:pStyle w:val="Innehll3"/>
            <w:tabs>
              <w:tab w:val="left" w:pos="1100"/>
              <w:tab w:val="right" w:leader="dot" w:pos="9203"/>
            </w:tabs>
            <w:rPr>
              <w:rFonts w:asciiTheme="minorHAnsi" w:eastAsiaTheme="minorEastAsia" w:hAnsiTheme="minorHAnsi" w:cstheme="minorBidi"/>
              <w:noProof/>
              <w:sz w:val="22"/>
              <w:szCs w:val="22"/>
            </w:rPr>
          </w:pPr>
          <w:hyperlink w:anchor="_Toc518567065" w:history="1">
            <w:r w:rsidR="000C19AA" w:rsidRPr="00CB2FDA">
              <w:rPr>
                <w:rStyle w:val="Hyperlnk"/>
                <w:noProof/>
              </w:rPr>
              <w:t>1.5.1</w:t>
            </w:r>
            <w:r w:rsidR="000C19AA">
              <w:rPr>
                <w:rFonts w:asciiTheme="minorHAnsi" w:eastAsiaTheme="minorEastAsia" w:hAnsiTheme="minorHAnsi" w:cstheme="minorBidi"/>
                <w:noProof/>
                <w:sz w:val="22"/>
                <w:szCs w:val="22"/>
              </w:rPr>
              <w:tab/>
            </w:r>
            <w:r w:rsidR="000C19AA" w:rsidRPr="00CB2FDA">
              <w:rPr>
                <w:rStyle w:val="Hyperlnk"/>
                <w:noProof/>
              </w:rPr>
              <w:t>Versionsnivå</w:t>
            </w:r>
            <w:r w:rsidR="000C19AA">
              <w:rPr>
                <w:noProof/>
                <w:webHidden/>
              </w:rPr>
              <w:tab/>
            </w:r>
            <w:r w:rsidR="000C19AA">
              <w:rPr>
                <w:noProof/>
                <w:webHidden/>
              </w:rPr>
              <w:fldChar w:fldCharType="begin"/>
            </w:r>
            <w:r w:rsidR="000C19AA">
              <w:rPr>
                <w:noProof/>
                <w:webHidden/>
              </w:rPr>
              <w:instrText xml:space="preserve"> PAGEREF _Toc518567065 \h </w:instrText>
            </w:r>
            <w:r w:rsidR="000C19AA">
              <w:rPr>
                <w:noProof/>
                <w:webHidden/>
              </w:rPr>
            </w:r>
            <w:r w:rsidR="000C19AA">
              <w:rPr>
                <w:noProof/>
                <w:webHidden/>
              </w:rPr>
              <w:fldChar w:fldCharType="separate"/>
            </w:r>
            <w:r w:rsidR="000C19AA">
              <w:rPr>
                <w:noProof/>
                <w:webHidden/>
              </w:rPr>
              <w:t>4</w:t>
            </w:r>
            <w:r w:rsidR="000C19AA">
              <w:rPr>
                <w:noProof/>
                <w:webHidden/>
              </w:rPr>
              <w:fldChar w:fldCharType="end"/>
            </w:r>
          </w:hyperlink>
        </w:p>
        <w:p w14:paraId="42A70A60" w14:textId="4F5FFEB5" w:rsidR="000C19AA" w:rsidRDefault="00B40A61">
          <w:pPr>
            <w:pStyle w:val="Innehll3"/>
            <w:tabs>
              <w:tab w:val="left" w:pos="1100"/>
              <w:tab w:val="right" w:leader="dot" w:pos="9203"/>
            </w:tabs>
            <w:rPr>
              <w:rFonts w:asciiTheme="minorHAnsi" w:eastAsiaTheme="minorEastAsia" w:hAnsiTheme="minorHAnsi" w:cstheme="minorBidi"/>
              <w:noProof/>
              <w:sz w:val="22"/>
              <w:szCs w:val="22"/>
            </w:rPr>
          </w:pPr>
          <w:hyperlink w:anchor="_Toc518567066" w:history="1">
            <w:r w:rsidR="000C19AA" w:rsidRPr="00CB2FDA">
              <w:rPr>
                <w:rStyle w:val="Hyperlnk"/>
                <w:noProof/>
              </w:rPr>
              <w:t>1.5.2</w:t>
            </w:r>
            <w:r w:rsidR="000C19AA">
              <w:rPr>
                <w:rFonts w:asciiTheme="minorHAnsi" w:eastAsiaTheme="minorEastAsia" w:hAnsiTheme="minorHAnsi" w:cstheme="minorBidi"/>
                <w:noProof/>
                <w:sz w:val="22"/>
                <w:szCs w:val="22"/>
              </w:rPr>
              <w:tab/>
            </w:r>
            <w:r w:rsidR="000C19AA" w:rsidRPr="00CB2FDA">
              <w:rPr>
                <w:rStyle w:val="Hyperlnk"/>
                <w:noProof/>
              </w:rPr>
              <w:t>Sårbarheter</w:t>
            </w:r>
            <w:r w:rsidR="000C19AA">
              <w:rPr>
                <w:noProof/>
                <w:webHidden/>
              </w:rPr>
              <w:tab/>
            </w:r>
            <w:r w:rsidR="000C19AA">
              <w:rPr>
                <w:noProof/>
                <w:webHidden/>
              </w:rPr>
              <w:fldChar w:fldCharType="begin"/>
            </w:r>
            <w:r w:rsidR="000C19AA">
              <w:rPr>
                <w:noProof/>
                <w:webHidden/>
              </w:rPr>
              <w:instrText xml:space="preserve"> PAGEREF _Toc518567066 \h </w:instrText>
            </w:r>
            <w:r w:rsidR="000C19AA">
              <w:rPr>
                <w:noProof/>
                <w:webHidden/>
              </w:rPr>
            </w:r>
            <w:r w:rsidR="000C19AA">
              <w:rPr>
                <w:noProof/>
                <w:webHidden/>
              </w:rPr>
              <w:fldChar w:fldCharType="separate"/>
            </w:r>
            <w:r w:rsidR="000C19AA">
              <w:rPr>
                <w:noProof/>
                <w:webHidden/>
              </w:rPr>
              <w:t>4</w:t>
            </w:r>
            <w:r w:rsidR="000C19AA">
              <w:rPr>
                <w:noProof/>
                <w:webHidden/>
              </w:rPr>
              <w:fldChar w:fldCharType="end"/>
            </w:r>
          </w:hyperlink>
        </w:p>
        <w:p w14:paraId="1D45CEC2" w14:textId="6B1F4188" w:rsidR="000C19AA" w:rsidRDefault="00B40A61">
          <w:pPr>
            <w:pStyle w:val="Innehll1"/>
            <w:tabs>
              <w:tab w:val="left" w:pos="400"/>
              <w:tab w:val="right" w:leader="dot" w:pos="9203"/>
            </w:tabs>
            <w:rPr>
              <w:rFonts w:asciiTheme="minorHAnsi" w:eastAsiaTheme="minorEastAsia" w:hAnsiTheme="minorHAnsi" w:cstheme="minorBidi"/>
              <w:noProof/>
              <w:sz w:val="22"/>
              <w:szCs w:val="22"/>
            </w:rPr>
          </w:pPr>
          <w:hyperlink w:anchor="_Toc518567067" w:history="1">
            <w:r w:rsidR="000C19AA" w:rsidRPr="00CB2FDA">
              <w:rPr>
                <w:rStyle w:val="Hyperlnk"/>
                <w:noProof/>
              </w:rPr>
              <w:t>2</w:t>
            </w:r>
            <w:r w:rsidR="000C19AA">
              <w:rPr>
                <w:rFonts w:asciiTheme="minorHAnsi" w:eastAsiaTheme="minorEastAsia" w:hAnsiTheme="minorHAnsi" w:cstheme="minorBidi"/>
                <w:noProof/>
                <w:sz w:val="22"/>
                <w:szCs w:val="22"/>
              </w:rPr>
              <w:tab/>
            </w:r>
            <w:r w:rsidR="000C19AA" w:rsidRPr="00CB2FDA">
              <w:rPr>
                <w:rStyle w:val="Hyperlnk"/>
                <w:noProof/>
              </w:rPr>
              <w:t>Summering</w:t>
            </w:r>
            <w:r w:rsidR="000C19AA">
              <w:rPr>
                <w:noProof/>
                <w:webHidden/>
              </w:rPr>
              <w:tab/>
            </w:r>
            <w:r w:rsidR="000C19AA">
              <w:rPr>
                <w:noProof/>
                <w:webHidden/>
              </w:rPr>
              <w:fldChar w:fldCharType="begin"/>
            </w:r>
            <w:r w:rsidR="000C19AA">
              <w:rPr>
                <w:noProof/>
                <w:webHidden/>
              </w:rPr>
              <w:instrText xml:space="preserve"> PAGEREF _Toc518567067 \h </w:instrText>
            </w:r>
            <w:r w:rsidR="000C19AA">
              <w:rPr>
                <w:noProof/>
                <w:webHidden/>
              </w:rPr>
            </w:r>
            <w:r w:rsidR="000C19AA">
              <w:rPr>
                <w:noProof/>
                <w:webHidden/>
              </w:rPr>
              <w:fldChar w:fldCharType="separate"/>
            </w:r>
            <w:r w:rsidR="000C19AA">
              <w:rPr>
                <w:noProof/>
                <w:webHidden/>
              </w:rPr>
              <w:t>4</w:t>
            </w:r>
            <w:r w:rsidR="000C19AA">
              <w:rPr>
                <w:noProof/>
                <w:webHidden/>
              </w:rPr>
              <w:fldChar w:fldCharType="end"/>
            </w:r>
          </w:hyperlink>
        </w:p>
        <w:p w14:paraId="1A199FB4" w14:textId="2BE313A4" w:rsidR="000C19AA" w:rsidRDefault="00B40A61">
          <w:pPr>
            <w:pStyle w:val="Innehll1"/>
            <w:tabs>
              <w:tab w:val="left" w:pos="400"/>
              <w:tab w:val="right" w:leader="dot" w:pos="9203"/>
            </w:tabs>
            <w:rPr>
              <w:rFonts w:asciiTheme="minorHAnsi" w:eastAsiaTheme="minorEastAsia" w:hAnsiTheme="minorHAnsi" w:cstheme="minorBidi"/>
              <w:noProof/>
              <w:sz w:val="22"/>
              <w:szCs w:val="22"/>
            </w:rPr>
          </w:pPr>
          <w:hyperlink w:anchor="_Toc518567068" w:history="1">
            <w:r w:rsidR="000C19AA" w:rsidRPr="00CB2FDA">
              <w:rPr>
                <w:rStyle w:val="Hyperlnk"/>
                <w:noProof/>
              </w:rPr>
              <w:t>3</w:t>
            </w:r>
            <w:r w:rsidR="000C19AA">
              <w:rPr>
                <w:rFonts w:asciiTheme="minorHAnsi" w:eastAsiaTheme="minorEastAsia" w:hAnsiTheme="minorHAnsi" w:cstheme="minorBidi"/>
                <w:noProof/>
                <w:sz w:val="22"/>
                <w:szCs w:val="22"/>
              </w:rPr>
              <w:tab/>
            </w:r>
            <w:r w:rsidR="000C19AA" w:rsidRPr="00CB2FDA">
              <w:rPr>
                <w:rStyle w:val="Hyperlnk"/>
                <w:noProof/>
              </w:rPr>
              <w:t>Beskrivning av kontroller</w:t>
            </w:r>
            <w:r w:rsidR="000C19AA">
              <w:rPr>
                <w:noProof/>
                <w:webHidden/>
              </w:rPr>
              <w:tab/>
            </w:r>
            <w:r w:rsidR="000C19AA">
              <w:rPr>
                <w:noProof/>
                <w:webHidden/>
              </w:rPr>
              <w:fldChar w:fldCharType="begin"/>
            </w:r>
            <w:r w:rsidR="000C19AA">
              <w:rPr>
                <w:noProof/>
                <w:webHidden/>
              </w:rPr>
              <w:instrText xml:space="preserve"> PAGEREF _Toc518567068 \h </w:instrText>
            </w:r>
            <w:r w:rsidR="000C19AA">
              <w:rPr>
                <w:noProof/>
                <w:webHidden/>
              </w:rPr>
            </w:r>
            <w:r w:rsidR="000C19AA">
              <w:rPr>
                <w:noProof/>
                <w:webHidden/>
              </w:rPr>
              <w:fldChar w:fldCharType="separate"/>
            </w:r>
            <w:r w:rsidR="000C19AA">
              <w:rPr>
                <w:noProof/>
                <w:webHidden/>
              </w:rPr>
              <w:t>4</w:t>
            </w:r>
            <w:r w:rsidR="000C19AA">
              <w:rPr>
                <w:noProof/>
                <w:webHidden/>
              </w:rPr>
              <w:fldChar w:fldCharType="end"/>
            </w:r>
          </w:hyperlink>
        </w:p>
        <w:p w14:paraId="64106AD8" w14:textId="7A212627" w:rsidR="000C19AA" w:rsidRDefault="00B40A61">
          <w:pPr>
            <w:pStyle w:val="Innehll2"/>
            <w:tabs>
              <w:tab w:val="left" w:pos="880"/>
              <w:tab w:val="right" w:leader="dot" w:pos="9203"/>
            </w:tabs>
            <w:rPr>
              <w:rFonts w:asciiTheme="minorHAnsi" w:eastAsiaTheme="minorEastAsia" w:hAnsiTheme="minorHAnsi" w:cstheme="minorBidi"/>
              <w:noProof/>
              <w:sz w:val="22"/>
              <w:szCs w:val="22"/>
            </w:rPr>
          </w:pPr>
          <w:hyperlink w:anchor="_Toc518567069" w:history="1">
            <w:r w:rsidR="000C19AA" w:rsidRPr="00CB2FDA">
              <w:rPr>
                <w:rStyle w:val="Hyperlnk"/>
                <w:noProof/>
              </w:rPr>
              <w:t>3.1</w:t>
            </w:r>
            <w:r w:rsidR="000C19AA">
              <w:rPr>
                <w:rFonts w:asciiTheme="minorHAnsi" w:eastAsiaTheme="minorEastAsia" w:hAnsiTheme="minorHAnsi" w:cstheme="minorBidi"/>
                <w:noProof/>
                <w:sz w:val="22"/>
                <w:szCs w:val="22"/>
              </w:rPr>
              <w:tab/>
            </w:r>
            <w:r w:rsidR="000C19AA" w:rsidRPr="00CB2FDA">
              <w:rPr>
                <w:rStyle w:val="Hyperlnk"/>
                <w:noProof/>
              </w:rPr>
              <w:t>Hård &amp; mjukvara</w:t>
            </w:r>
            <w:r w:rsidR="000C19AA">
              <w:rPr>
                <w:noProof/>
                <w:webHidden/>
              </w:rPr>
              <w:tab/>
            </w:r>
            <w:r w:rsidR="000C19AA">
              <w:rPr>
                <w:noProof/>
                <w:webHidden/>
              </w:rPr>
              <w:fldChar w:fldCharType="begin"/>
            </w:r>
            <w:r w:rsidR="000C19AA">
              <w:rPr>
                <w:noProof/>
                <w:webHidden/>
              </w:rPr>
              <w:instrText xml:space="preserve"> PAGEREF _Toc518567069 \h </w:instrText>
            </w:r>
            <w:r w:rsidR="000C19AA">
              <w:rPr>
                <w:noProof/>
                <w:webHidden/>
              </w:rPr>
            </w:r>
            <w:r w:rsidR="000C19AA">
              <w:rPr>
                <w:noProof/>
                <w:webHidden/>
              </w:rPr>
              <w:fldChar w:fldCharType="separate"/>
            </w:r>
            <w:r w:rsidR="000C19AA">
              <w:rPr>
                <w:noProof/>
                <w:webHidden/>
              </w:rPr>
              <w:t>4</w:t>
            </w:r>
            <w:r w:rsidR="000C19AA">
              <w:rPr>
                <w:noProof/>
                <w:webHidden/>
              </w:rPr>
              <w:fldChar w:fldCharType="end"/>
            </w:r>
          </w:hyperlink>
        </w:p>
        <w:p w14:paraId="17FA37C6" w14:textId="30F79BD0" w:rsidR="009C7881" w:rsidRDefault="004B12F5" w:rsidP="00070CFA">
          <w:r w:rsidRPr="00B60DDD">
            <w:rPr>
              <w:b/>
              <w:bCs/>
              <w:noProof/>
              <w:sz w:val="16"/>
              <w:szCs w:val="16"/>
            </w:rPr>
            <w:fldChar w:fldCharType="end"/>
          </w:r>
        </w:p>
      </w:sdtContent>
    </w:sdt>
    <w:p w14:paraId="6BF915EE" w14:textId="77777777" w:rsidR="009C7881" w:rsidRPr="009C7881" w:rsidRDefault="009C7881" w:rsidP="009C7881"/>
    <w:p w14:paraId="06B03DB9" w14:textId="77777777" w:rsidR="009C7881" w:rsidRPr="009C7881" w:rsidRDefault="009C7881" w:rsidP="009C7881"/>
    <w:p w14:paraId="579ADF84" w14:textId="77777777" w:rsidR="009C7881" w:rsidRPr="009C7881" w:rsidRDefault="009C7881" w:rsidP="009C7881"/>
    <w:p w14:paraId="4E1F31CE" w14:textId="77777777" w:rsidR="009C7881" w:rsidRPr="009C7881" w:rsidRDefault="009C7881" w:rsidP="009C7881"/>
    <w:p w14:paraId="65CEFAD3" w14:textId="77777777" w:rsidR="009C7881" w:rsidRPr="009C7881" w:rsidRDefault="009C7881" w:rsidP="009C7881"/>
    <w:p w14:paraId="5CC6206C" w14:textId="77777777" w:rsidR="009C7881" w:rsidRPr="009C7881" w:rsidRDefault="009C7881" w:rsidP="009C7881"/>
    <w:p w14:paraId="40D09332" w14:textId="77777777" w:rsidR="009C7881" w:rsidRPr="009C7881" w:rsidRDefault="009C7881" w:rsidP="009C7881"/>
    <w:p w14:paraId="03C59B4C" w14:textId="77777777" w:rsidR="009C7881" w:rsidRPr="009C7881" w:rsidRDefault="009C7881" w:rsidP="009C7881"/>
    <w:p w14:paraId="05FB1E38" w14:textId="77777777" w:rsidR="009C7881" w:rsidRPr="009C7881" w:rsidRDefault="009C7881" w:rsidP="009C7881"/>
    <w:p w14:paraId="0B81FF1F" w14:textId="77777777" w:rsidR="009C7881" w:rsidRPr="009C7881" w:rsidRDefault="009C7881" w:rsidP="009C7881"/>
    <w:p w14:paraId="4758CDA4" w14:textId="77777777" w:rsidR="009C7881" w:rsidRPr="009C7881" w:rsidRDefault="009C7881" w:rsidP="009C7881"/>
    <w:p w14:paraId="0E769737" w14:textId="77777777" w:rsidR="009C7881" w:rsidRPr="009C7881" w:rsidRDefault="009C7881" w:rsidP="009C7881"/>
    <w:p w14:paraId="22814EDD" w14:textId="77777777" w:rsidR="009C7881" w:rsidRPr="009C7881" w:rsidRDefault="009C7881" w:rsidP="009C7881"/>
    <w:p w14:paraId="09DF9F45" w14:textId="77777777" w:rsidR="009C7881" w:rsidRPr="009C7881" w:rsidRDefault="009C7881" w:rsidP="009C7881"/>
    <w:p w14:paraId="5AE43D49" w14:textId="77777777" w:rsidR="009C7881" w:rsidRPr="009C7881" w:rsidRDefault="009C7881" w:rsidP="009C7881"/>
    <w:p w14:paraId="5B11EC70" w14:textId="77777777" w:rsidR="009C7881" w:rsidRPr="009C7881" w:rsidRDefault="009C7881" w:rsidP="009C7881"/>
    <w:p w14:paraId="2E97D7A4" w14:textId="77777777" w:rsidR="009C7881" w:rsidRPr="009C7881" w:rsidRDefault="009C7881" w:rsidP="009C7881"/>
    <w:p w14:paraId="1C8031EF" w14:textId="77777777" w:rsidR="009C7881" w:rsidRPr="009C7881" w:rsidRDefault="009C7881" w:rsidP="009C7881"/>
    <w:p w14:paraId="47933590" w14:textId="77777777" w:rsidR="009C7881" w:rsidRPr="009C7881" w:rsidRDefault="009C7881" w:rsidP="009C7881"/>
    <w:p w14:paraId="7C149A10" w14:textId="77777777" w:rsidR="009C7881" w:rsidRPr="009C7881" w:rsidRDefault="009C7881" w:rsidP="009C7881"/>
    <w:p w14:paraId="2D6A38C3" w14:textId="4C0986E4" w:rsidR="00843CF7" w:rsidRDefault="00843CF7">
      <w:r>
        <w:br w:type="page"/>
      </w:r>
    </w:p>
    <w:p w14:paraId="5D2E3EF7" w14:textId="6FF22D77" w:rsidR="001A1FF9" w:rsidRDefault="00C3557D" w:rsidP="003A1139">
      <w:pPr>
        <w:pStyle w:val="Rubrik1"/>
        <w:numPr>
          <w:ilvl w:val="0"/>
          <w:numId w:val="11"/>
        </w:numPr>
      </w:pPr>
      <w:bookmarkStart w:id="2" w:name="_Toc518567051"/>
      <w:r>
        <w:lastRenderedPageBreak/>
        <w:t xml:space="preserve">Hårdvara </w:t>
      </w:r>
      <w:r w:rsidR="00B636B2">
        <w:t>Veckovis kontroll</w:t>
      </w:r>
      <w:bookmarkEnd w:id="2"/>
    </w:p>
    <w:p w14:paraId="65F22950" w14:textId="796E38D5" w:rsidR="00B15B82" w:rsidRPr="00B15B82" w:rsidRDefault="00B15B82" w:rsidP="00B15B82">
      <w:r>
        <w:t xml:space="preserve">Då det inte kommer ut CVE eller andra definitioner av sårbarhet lika ofta som till t.ex. mjukvara så blir det desto mer manuellt arbete för att få fram den information som önskas för hårdvara. </w:t>
      </w:r>
      <w:r w:rsidR="004C1817">
        <w:t xml:space="preserve">När det gäller mjukvara finns det ofta definitioner på sidor så som </w:t>
      </w:r>
      <w:hyperlink r:id="rId8" w:history="1">
        <w:r w:rsidR="004C1817" w:rsidRPr="004E34B9">
          <w:rPr>
            <w:rStyle w:val="Hyperlnk"/>
          </w:rPr>
          <w:t>https://www.cvedetails.com/index.php</w:t>
        </w:r>
      </w:hyperlink>
      <w:r w:rsidR="004C1817">
        <w:t xml:space="preserve"> vilket gör att information är lite mer lättillgänglig. </w:t>
      </w:r>
    </w:p>
    <w:p w14:paraId="1240A912" w14:textId="55A2D308" w:rsidR="00B15B82" w:rsidRDefault="00B15B82" w:rsidP="00B15B82"/>
    <w:p w14:paraId="6286BC49" w14:textId="77777777" w:rsidR="00B15B82" w:rsidRPr="00B15B82" w:rsidRDefault="00B15B82" w:rsidP="00B15B82"/>
    <w:p w14:paraId="152E3032" w14:textId="4752FD96" w:rsidR="00787080" w:rsidRDefault="002773E5" w:rsidP="003A1139">
      <w:pPr>
        <w:pStyle w:val="Rubrik2"/>
        <w:numPr>
          <w:ilvl w:val="1"/>
          <w:numId w:val="12"/>
        </w:numPr>
      </w:pPr>
      <w:bookmarkStart w:id="3" w:name="_Toc518567052"/>
      <w:r>
        <w:t>Comex KT2</w:t>
      </w:r>
      <w:bookmarkEnd w:id="3"/>
      <w:r w:rsidR="004C1817">
        <w:t xml:space="preserve"> </w:t>
      </w:r>
    </w:p>
    <w:p w14:paraId="6C7CC961" w14:textId="5B1C92EE" w:rsidR="002773E5" w:rsidRPr="002773E5" w:rsidRDefault="002773E5" w:rsidP="002773E5">
      <w:r>
        <w:t xml:space="preserve">Länk: </w:t>
      </w:r>
      <w:hyperlink r:id="rId9" w:history="1">
        <w:r w:rsidRPr="004E34B9">
          <w:rPr>
            <w:rStyle w:val="Hyperlnk"/>
          </w:rPr>
          <w:t>http://www.comex.se/index.php/sv/produkter/forsvar/datasakerhet/comex-biosec-reader</w:t>
        </w:r>
      </w:hyperlink>
      <w:r>
        <w:t xml:space="preserve"> </w:t>
      </w:r>
    </w:p>
    <w:p w14:paraId="7D3B0DD0" w14:textId="5BC9526E" w:rsidR="00787080" w:rsidRDefault="004C1817" w:rsidP="003A1139">
      <w:pPr>
        <w:pStyle w:val="Rubrik3"/>
        <w:numPr>
          <w:ilvl w:val="2"/>
          <w:numId w:val="16"/>
        </w:numPr>
      </w:pPr>
      <w:bookmarkStart w:id="4" w:name="_Toc518567053"/>
      <w:r>
        <w:t>Versionsnivå</w:t>
      </w:r>
      <w:bookmarkEnd w:id="4"/>
    </w:p>
    <w:p w14:paraId="3182C318" w14:textId="2A3E2DFA" w:rsidR="0050010F" w:rsidRDefault="00C91DF1" w:rsidP="00EA50D6">
      <w:r>
        <w:t xml:space="preserve">Nuvarande nivå av hårdvara ser ut att vara den som fortsatt kommer nyttjas, därför finns ingen rekommendation här. </w:t>
      </w:r>
    </w:p>
    <w:p w14:paraId="76E448DD" w14:textId="77777777" w:rsidR="002773E5" w:rsidRPr="00C91DF1" w:rsidRDefault="002773E5" w:rsidP="00EA50D6"/>
    <w:p w14:paraId="5F2FDE5C" w14:textId="190AAC1F" w:rsidR="00B442C9" w:rsidRDefault="004C1817" w:rsidP="003A1139">
      <w:pPr>
        <w:pStyle w:val="Rubrik3"/>
        <w:numPr>
          <w:ilvl w:val="2"/>
          <w:numId w:val="17"/>
        </w:numPr>
      </w:pPr>
      <w:bookmarkStart w:id="5" w:name="_Toc518567054"/>
      <w:r>
        <w:t>Sårbarhet</w:t>
      </w:r>
      <w:bookmarkEnd w:id="5"/>
    </w:p>
    <w:p w14:paraId="297ED65D" w14:textId="674CD5ED" w:rsidR="00477513" w:rsidRDefault="00C91DF1" w:rsidP="00C91DF1">
      <w:pPr>
        <w:widowControl w:val="0"/>
        <w:autoSpaceDE w:val="0"/>
        <w:autoSpaceDN w:val="0"/>
        <w:adjustRightInd w:val="0"/>
        <w:spacing w:before="100" w:after="100"/>
      </w:pPr>
      <w:r>
        <w:t xml:space="preserve">Inga sårbarheter funna vid traditionell sökning. </w:t>
      </w:r>
    </w:p>
    <w:p w14:paraId="09B7CBFA" w14:textId="6B18F85B" w:rsidR="00C3557D" w:rsidRDefault="00C3557D" w:rsidP="00C91DF1">
      <w:pPr>
        <w:widowControl w:val="0"/>
        <w:autoSpaceDE w:val="0"/>
        <w:autoSpaceDN w:val="0"/>
        <w:adjustRightInd w:val="0"/>
        <w:spacing w:before="100" w:after="100"/>
      </w:pPr>
    </w:p>
    <w:p w14:paraId="37FCA04A" w14:textId="2CF3E774" w:rsidR="00C3557D" w:rsidRDefault="00C3557D" w:rsidP="00C3557D">
      <w:pPr>
        <w:pStyle w:val="Rubrik2"/>
        <w:numPr>
          <w:ilvl w:val="1"/>
          <w:numId w:val="17"/>
        </w:numPr>
      </w:pPr>
      <w:r>
        <w:t>Dell NX3220</w:t>
      </w:r>
    </w:p>
    <w:p w14:paraId="240317B2" w14:textId="682DA135" w:rsidR="00C3557D" w:rsidRDefault="00C3557D" w:rsidP="00C3557D">
      <w:r>
        <w:t>Länk:</w:t>
      </w:r>
    </w:p>
    <w:p w14:paraId="398E5941" w14:textId="2502D4C7" w:rsidR="00C3557D" w:rsidRDefault="00C3557D" w:rsidP="00C3557D"/>
    <w:p w14:paraId="78A998AD" w14:textId="0C94CE6B" w:rsidR="00C3557D" w:rsidRDefault="00C3557D" w:rsidP="00C3557D">
      <w:pPr>
        <w:pStyle w:val="Rubrik3"/>
        <w:numPr>
          <w:ilvl w:val="2"/>
          <w:numId w:val="17"/>
        </w:numPr>
      </w:pPr>
      <w:r>
        <w:t>Versionsnivå</w:t>
      </w:r>
    </w:p>
    <w:p w14:paraId="43BF8FF3" w14:textId="2C41D32E" w:rsidR="00C3557D" w:rsidRDefault="00C3557D" w:rsidP="00C3557D">
      <w:proofErr w:type="spellStart"/>
      <w:r>
        <w:t>Blabla</w:t>
      </w:r>
      <w:proofErr w:type="spellEnd"/>
    </w:p>
    <w:p w14:paraId="25E200A7" w14:textId="744F5D4E" w:rsidR="00C3557D" w:rsidRDefault="00C3557D" w:rsidP="00C3557D"/>
    <w:p w14:paraId="23BB721F" w14:textId="24D535F5" w:rsidR="00C3557D" w:rsidRDefault="00C3557D" w:rsidP="00C3557D">
      <w:pPr>
        <w:pStyle w:val="Rubrik3"/>
        <w:numPr>
          <w:ilvl w:val="2"/>
          <w:numId w:val="17"/>
        </w:numPr>
      </w:pPr>
      <w:r>
        <w:t>Sårbarhet</w:t>
      </w:r>
    </w:p>
    <w:p w14:paraId="2283AE54" w14:textId="5F18B1CB" w:rsidR="00C3557D" w:rsidRDefault="00C3557D" w:rsidP="00C3557D">
      <w:proofErr w:type="spellStart"/>
      <w:r>
        <w:t>Blabla</w:t>
      </w:r>
      <w:proofErr w:type="spellEnd"/>
    </w:p>
    <w:p w14:paraId="4DA93B31" w14:textId="5169A252" w:rsidR="00C3557D" w:rsidRDefault="00C3557D" w:rsidP="00C3557D"/>
    <w:p w14:paraId="6F0F5D9D" w14:textId="3B874BBE" w:rsidR="00663971" w:rsidRDefault="00663971" w:rsidP="00C91DF1">
      <w:pPr>
        <w:widowControl w:val="0"/>
        <w:autoSpaceDE w:val="0"/>
        <w:autoSpaceDN w:val="0"/>
        <w:adjustRightInd w:val="0"/>
        <w:spacing w:before="100" w:after="100"/>
      </w:pPr>
    </w:p>
    <w:p w14:paraId="2F54A433" w14:textId="4A5EC5AD" w:rsidR="00663971" w:rsidRPr="00314250" w:rsidRDefault="00663971" w:rsidP="003A1139">
      <w:pPr>
        <w:pStyle w:val="Rubrik2"/>
        <w:numPr>
          <w:ilvl w:val="1"/>
          <w:numId w:val="12"/>
        </w:numPr>
        <w:rPr>
          <w:lang w:val="en-US"/>
        </w:rPr>
      </w:pPr>
      <w:bookmarkStart w:id="6" w:name="_Toc518567055"/>
      <w:r w:rsidRPr="00314250">
        <w:rPr>
          <w:lang w:val="en-US"/>
        </w:rPr>
        <w:t>Dell PowerEdge R220</w:t>
      </w:r>
      <w:bookmarkEnd w:id="6"/>
      <w:r w:rsidRPr="00314250">
        <w:rPr>
          <w:lang w:val="en-US"/>
        </w:rPr>
        <w:t xml:space="preserve"> </w:t>
      </w:r>
    </w:p>
    <w:p w14:paraId="5D2C1284" w14:textId="793DA454" w:rsidR="00663971" w:rsidRPr="00044002" w:rsidRDefault="00663971" w:rsidP="00663971">
      <w:r w:rsidRPr="00044002">
        <w:t xml:space="preserve">Länk: </w:t>
      </w:r>
      <w:hyperlink r:id="rId10" w:history="1">
        <w:r w:rsidRPr="00044002">
          <w:rPr>
            <w:rStyle w:val="Hyperlnk"/>
          </w:rPr>
          <w:t>http://www.dell.com/se/foretag/p/poweredge-r220/pd</w:t>
        </w:r>
      </w:hyperlink>
      <w:r w:rsidRPr="00044002">
        <w:t xml:space="preserve"> </w:t>
      </w:r>
    </w:p>
    <w:p w14:paraId="7ECF318F" w14:textId="77777777" w:rsidR="00663971" w:rsidRDefault="00663971" w:rsidP="003A1139">
      <w:pPr>
        <w:pStyle w:val="Rubrik3"/>
        <w:numPr>
          <w:ilvl w:val="2"/>
          <w:numId w:val="12"/>
        </w:numPr>
      </w:pPr>
      <w:bookmarkStart w:id="7" w:name="_Toc518567056"/>
      <w:r>
        <w:t>Versionsnivå</w:t>
      </w:r>
      <w:bookmarkEnd w:id="7"/>
    </w:p>
    <w:p w14:paraId="6DAD3275" w14:textId="00E1926C" w:rsidR="00663971" w:rsidRDefault="00663971" w:rsidP="00663971">
      <w:r>
        <w:t xml:space="preserve">Rekommendation från tillverkare, uppdatera till </w:t>
      </w:r>
      <w:proofErr w:type="spellStart"/>
      <w:r>
        <w:t>PowerEdge</w:t>
      </w:r>
      <w:proofErr w:type="spellEnd"/>
      <w:r>
        <w:t xml:space="preserve"> R230 då R220 inte längre finns till för försäljning. </w:t>
      </w:r>
      <w:r w:rsidRPr="00663971">
        <w:rPr>
          <w:b/>
        </w:rPr>
        <w:t>[OBS, rekommendation från tillverkare]</w:t>
      </w:r>
      <w:r>
        <w:t xml:space="preserve">. </w:t>
      </w:r>
    </w:p>
    <w:p w14:paraId="2875A7EB" w14:textId="77777777" w:rsidR="00663971" w:rsidRPr="00C91DF1" w:rsidRDefault="00663971" w:rsidP="00663971"/>
    <w:p w14:paraId="44B7AE20" w14:textId="438E0F08" w:rsidR="00663971" w:rsidRDefault="00663971" w:rsidP="003A1139">
      <w:pPr>
        <w:pStyle w:val="Rubrik3"/>
        <w:numPr>
          <w:ilvl w:val="2"/>
          <w:numId w:val="12"/>
        </w:numPr>
      </w:pPr>
      <w:bookmarkStart w:id="8" w:name="_Toc518567057"/>
      <w:r>
        <w:t>Sårbarhet</w:t>
      </w:r>
      <w:bookmarkEnd w:id="8"/>
    </w:p>
    <w:p w14:paraId="3BE36DFD" w14:textId="1EFF52B6" w:rsidR="00D1481B" w:rsidRPr="00D1481B" w:rsidRDefault="00D1481B" w:rsidP="00D1481B">
      <w:r w:rsidRPr="00E2521A">
        <w:rPr>
          <w:b/>
          <w:color w:val="FF0000"/>
        </w:rPr>
        <w:t>Åtgärd behöver vidtas.</w:t>
      </w:r>
    </w:p>
    <w:p w14:paraId="55C913BF" w14:textId="77777777" w:rsidR="00663971" w:rsidRDefault="00663971" w:rsidP="00663971">
      <w:pPr>
        <w:widowControl w:val="0"/>
        <w:autoSpaceDE w:val="0"/>
        <w:autoSpaceDN w:val="0"/>
        <w:adjustRightInd w:val="0"/>
        <w:spacing w:before="100" w:after="100"/>
      </w:pPr>
      <w:r>
        <w:t>Kan vara sårbar mot Spectre/</w:t>
      </w:r>
      <w:proofErr w:type="spellStart"/>
      <w:r>
        <w:t>Meltdown</w:t>
      </w:r>
      <w:proofErr w:type="spellEnd"/>
      <w:r>
        <w:t xml:space="preserve"> utifall uppdatering inte genomförts. </w:t>
      </w:r>
    </w:p>
    <w:p w14:paraId="559FCD9A" w14:textId="73122D89" w:rsidR="00663971" w:rsidRDefault="00663971" w:rsidP="00663971">
      <w:pPr>
        <w:widowControl w:val="0"/>
        <w:autoSpaceDE w:val="0"/>
        <w:autoSpaceDN w:val="0"/>
        <w:adjustRightInd w:val="0"/>
        <w:spacing w:before="100" w:after="100"/>
      </w:pPr>
      <w:r>
        <w:t xml:space="preserve">Länk: </w:t>
      </w:r>
      <w:hyperlink r:id="rId11" w:anchor="!vul=80043" w:history="1">
        <w:r w:rsidRPr="004E34B9">
          <w:rPr>
            <w:rStyle w:val="Hyperlnk"/>
          </w:rPr>
          <w:t>https://www.vulnerabilitycenter.com/#!vul=80043</w:t>
        </w:r>
      </w:hyperlink>
      <w:r>
        <w:t xml:space="preserve">  </w:t>
      </w:r>
    </w:p>
    <w:p w14:paraId="1B69D390" w14:textId="7527CABF" w:rsidR="00CD7E19" w:rsidRDefault="00CD7E19" w:rsidP="00663971">
      <w:pPr>
        <w:widowControl w:val="0"/>
        <w:autoSpaceDE w:val="0"/>
        <w:autoSpaceDN w:val="0"/>
        <w:adjustRightInd w:val="0"/>
        <w:spacing w:before="100" w:after="100"/>
      </w:pPr>
    </w:p>
    <w:p w14:paraId="1299ED36" w14:textId="362DF2C8" w:rsidR="00CC4A1B" w:rsidRDefault="00CC4A1B" w:rsidP="00663971">
      <w:pPr>
        <w:widowControl w:val="0"/>
        <w:autoSpaceDE w:val="0"/>
        <w:autoSpaceDN w:val="0"/>
        <w:adjustRightInd w:val="0"/>
        <w:spacing w:before="100" w:after="100"/>
      </w:pPr>
    </w:p>
    <w:p w14:paraId="1BC7A50C" w14:textId="77777777" w:rsidR="00CC4A1B" w:rsidRDefault="00CC4A1B" w:rsidP="00663971">
      <w:pPr>
        <w:widowControl w:val="0"/>
        <w:autoSpaceDE w:val="0"/>
        <w:autoSpaceDN w:val="0"/>
        <w:adjustRightInd w:val="0"/>
        <w:spacing w:before="100" w:after="100"/>
      </w:pPr>
    </w:p>
    <w:p w14:paraId="61E0142B" w14:textId="51ADA572" w:rsidR="00CD7E19" w:rsidRDefault="00CD7E19" w:rsidP="003A1139">
      <w:pPr>
        <w:pStyle w:val="Rubrik2"/>
        <w:numPr>
          <w:ilvl w:val="1"/>
          <w:numId w:val="12"/>
        </w:numPr>
      </w:pPr>
      <w:bookmarkStart w:id="9" w:name="_Toc518567058"/>
      <w:r>
        <w:lastRenderedPageBreak/>
        <w:t>Dell PowerEdge R</w:t>
      </w:r>
      <w:r w:rsidR="00821921">
        <w:t>630</w:t>
      </w:r>
      <w:bookmarkEnd w:id="9"/>
      <w:r>
        <w:t xml:space="preserve"> </w:t>
      </w:r>
    </w:p>
    <w:p w14:paraId="6C7291EE" w14:textId="35D63363" w:rsidR="00CD7E19" w:rsidRPr="002773E5" w:rsidRDefault="00CD7E19" w:rsidP="00CD7E19">
      <w:r>
        <w:t xml:space="preserve">Länk: </w:t>
      </w:r>
      <w:hyperlink r:id="rId12" w:history="1">
        <w:r w:rsidR="00821921" w:rsidRPr="004E34B9">
          <w:rPr>
            <w:rStyle w:val="Hyperlnk"/>
          </w:rPr>
          <w:t>http://www.dell.com/se/foretag/p/poweredge-r630/pd</w:t>
        </w:r>
      </w:hyperlink>
      <w:r w:rsidR="00821921">
        <w:t xml:space="preserve"> </w:t>
      </w:r>
      <w:r>
        <w:t xml:space="preserve"> </w:t>
      </w:r>
    </w:p>
    <w:p w14:paraId="02554F46" w14:textId="77777777" w:rsidR="00CD7E19" w:rsidRDefault="00CD7E19" w:rsidP="003A1139">
      <w:pPr>
        <w:pStyle w:val="Rubrik3"/>
        <w:numPr>
          <w:ilvl w:val="2"/>
          <w:numId w:val="12"/>
        </w:numPr>
      </w:pPr>
      <w:bookmarkStart w:id="10" w:name="_Toc518567059"/>
      <w:r>
        <w:t>Versionsnivå</w:t>
      </w:r>
      <w:bookmarkEnd w:id="10"/>
    </w:p>
    <w:p w14:paraId="1DCEF4FE" w14:textId="5071B3CA" w:rsidR="00CD7E19" w:rsidRDefault="00821921" w:rsidP="00CD7E19">
      <w:r>
        <w:t xml:space="preserve">Version är OK, ingen rekommendation om uppgradering. </w:t>
      </w:r>
    </w:p>
    <w:p w14:paraId="27996F79" w14:textId="77777777" w:rsidR="00CD7E19" w:rsidRPr="00C91DF1" w:rsidRDefault="00CD7E19" w:rsidP="00CD7E19"/>
    <w:p w14:paraId="44562C1B" w14:textId="54C33BC0" w:rsidR="00CD7E19" w:rsidRDefault="00CD7E19" w:rsidP="003A1139">
      <w:pPr>
        <w:pStyle w:val="Rubrik3"/>
        <w:numPr>
          <w:ilvl w:val="2"/>
          <w:numId w:val="12"/>
        </w:numPr>
      </w:pPr>
      <w:bookmarkStart w:id="11" w:name="_Toc518567060"/>
      <w:r>
        <w:t>Sårbarhet</w:t>
      </w:r>
      <w:bookmarkEnd w:id="11"/>
    </w:p>
    <w:p w14:paraId="60D81508" w14:textId="5CABBD67" w:rsidR="00D1481B" w:rsidRPr="00D1481B" w:rsidRDefault="00D1481B" w:rsidP="00D1481B">
      <w:r w:rsidRPr="00E2521A">
        <w:rPr>
          <w:b/>
          <w:color w:val="FF0000"/>
        </w:rPr>
        <w:t>Åtgärd behöver vidtas.</w:t>
      </w:r>
    </w:p>
    <w:p w14:paraId="38E6D5A9" w14:textId="77777777" w:rsidR="00CD7E19" w:rsidRDefault="00CD7E19" w:rsidP="00CD7E19">
      <w:pPr>
        <w:widowControl w:val="0"/>
        <w:autoSpaceDE w:val="0"/>
        <w:autoSpaceDN w:val="0"/>
        <w:adjustRightInd w:val="0"/>
        <w:spacing w:before="100" w:after="100"/>
      </w:pPr>
      <w:r>
        <w:t>Kan vara sårbar mot Spectre/</w:t>
      </w:r>
      <w:proofErr w:type="spellStart"/>
      <w:r>
        <w:t>Meltdown</w:t>
      </w:r>
      <w:proofErr w:type="spellEnd"/>
      <w:r>
        <w:t xml:space="preserve"> utifall uppdatering inte genomförts. </w:t>
      </w:r>
    </w:p>
    <w:p w14:paraId="0A9F83AC" w14:textId="77777777" w:rsidR="00CD7E19" w:rsidRPr="00C91DF1" w:rsidRDefault="00CD7E19" w:rsidP="00CD7E19">
      <w:pPr>
        <w:widowControl w:val="0"/>
        <w:autoSpaceDE w:val="0"/>
        <w:autoSpaceDN w:val="0"/>
        <w:adjustRightInd w:val="0"/>
        <w:spacing w:before="100" w:after="100"/>
      </w:pPr>
      <w:r>
        <w:t xml:space="preserve">Länk: </w:t>
      </w:r>
      <w:hyperlink r:id="rId13" w:anchor="!vul=80043" w:history="1">
        <w:r w:rsidRPr="004E34B9">
          <w:rPr>
            <w:rStyle w:val="Hyperlnk"/>
          </w:rPr>
          <w:t>https://www.vulnerabilitycenter.com/#!vul=80043</w:t>
        </w:r>
      </w:hyperlink>
      <w:r>
        <w:t xml:space="preserve">  </w:t>
      </w:r>
    </w:p>
    <w:p w14:paraId="2298FAF3" w14:textId="77777777" w:rsidR="00CD7E19" w:rsidRPr="00C91DF1" w:rsidRDefault="00CD7E19" w:rsidP="00663971">
      <w:pPr>
        <w:widowControl w:val="0"/>
        <w:autoSpaceDE w:val="0"/>
        <w:autoSpaceDN w:val="0"/>
        <w:adjustRightInd w:val="0"/>
        <w:spacing w:before="100" w:after="100"/>
      </w:pPr>
    </w:p>
    <w:p w14:paraId="2F123EB1" w14:textId="77493551" w:rsidR="00821921" w:rsidRDefault="00821921" w:rsidP="003A1139">
      <w:pPr>
        <w:pStyle w:val="Rubrik2"/>
        <w:numPr>
          <w:ilvl w:val="1"/>
          <w:numId w:val="12"/>
        </w:numPr>
      </w:pPr>
      <w:bookmarkStart w:id="12" w:name="_Toc518567061"/>
      <w:r>
        <w:t>Fibersystem 50-807</w:t>
      </w:r>
      <w:bookmarkEnd w:id="12"/>
      <w:r>
        <w:t xml:space="preserve"> </w:t>
      </w:r>
    </w:p>
    <w:p w14:paraId="69FBE9BC" w14:textId="6E87410F" w:rsidR="00821921" w:rsidRDefault="00821921" w:rsidP="00821921">
      <w:r>
        <w:t xml:space="preserve">Länk: </w:t>
      </w:r>
    </w:p>
    <w:p w14:paraId="55D7D7C8" w14:textId="52699E93" w:rsidR="00821921" w:rsidRPr="002773E5" w:rsidRDefault="00B40A61" w:rsidP="00821921">
      <w:hyperlink r:id="rId14" w:history="1">
        <w:r w:rsidR="00821921" w:rsidRPr="004E34B9">
          <w:rPr>
            <w:rStyle w:val="Hyperlnk"/>
          </w:rPr>
          <w:t>https://www.fibersystem.com/product/fiber-optical-converter-extender-12-port-100basetx-to-100basefx-mm-sc-50-807/</w:t>
        </w:r>
      </w:hyperlink>
      <w:r w:rsidR="00821921">
        <w:t xml:space="preserve"> </w:t>
      </w:r>
    </w:p>
    <w:p w14:paraId="0042BE8C" w14:textId="77777777" w:rsidR="00821921" w:rsidRDefault="00821921" w:rsidP="003A1139">
      <w:pPr>
        <w:pStyle w:val="Rubrik3"/>
        <w:numPr>
          <w:ilvl w:val="2"/>
          <w:numId w:val="12"/>
        </w:numPr>
      </w:pPr>
      <w:bookmarkStart w:id="13" w:name="_Toc518567062"/>
      <w:r>
        <w:t>Versionsnivå</w:t>
      </w:r>
      <w:bookmarkEnd w:id="13"/>
    </w:p>
    <w:p w14:paraId="1B94ADE5" w14:textId="0266C26E" w:rsidR="00821921" w:rsidRDefault="00821921" w:rsidP="00821921">
      <w:r>
        <w:t>Version är OK</w:t>
      </w:r>
      <w:r w:rsidR="0044709C">
        <w:t xml:space="preserve">. </w:t>
      </w:r>
    </w:p>
    <w:p w14:paraId="31DFE40A" w14:textId="77777777" w:rsidR="00821921" w:rsidRPr="00C91DF1" w:rsidRDefault="00821921" w:rsidP="00821921"/>
    <w:p w14:paraId="753C1E2F" w14:textId="77777777" w:rsidR="00821921" w:rsidRDefault="00821921" w:rsidP="003A1139">
      <w:pPr>
        <w:pStyle w:val="Rubrik3"/>
        <w:numPr>
          <w:ilvl w:val="2"/>
          <w:numId w:val="12"/>
        </w:numPr>
      </w:pPr>
      <w:bookmarkStart w:id="14" w:name="_Toc518567063"/>
      <w:r>
        <w:t>Sårbarhet</w:t>
      </w:r>
      <w:bookmarkEnd w:id="14"/>
    </w:p>
    <w:p w14:paraId="39D13455" w14:textId="2D074969" w:rsidR="00821921" w:rsidRPr="00C91DF1" w:rsidRDefault="0044709C" w:rsidP="00821921">
      <w:pPr>
        <w:widowControl w:val="0"/>
        <w:autoSpaceDE w:val="0"/>
        <w:autoSpaceDN w:val="0"/>
        <w:adjustRightInd w:val="0"/>
        <w:spacing w:before="100" w:after="100"/>
      </w:pPr>
      <w:r>
        <w:t>Inga sårbarheter funna vid traditionell sökning</w:t>
      </w:r>
    </w:p>
    <w:p w14:paraId="50718DAA" w14:textId="20E85D36" w:rsidR="00663971" w:rsidRDefault="00663971" w:rsidP="00C91DF1">
      <w:pPr>
        <w:widowControl w:val="0"/>
        <w:autoSpaceDE w:val="0"/>
        <w:autoSpaceDN w:val="0"/>
        <w:adjustRightInd w:val="0"/>
        <w:spacing w:before="100" w:after="100"/>
      </w:pPr>
    </w:p>
    <w:p w14:paraId="0D4CABEC" w14:textId="24847DFB" w:rsidR="00FE320F" w:rsidRDefault="00FE320F" w:rsidP="00C91DF1">
      <w:pPr>
        <w:widowControl w:val="0"/>
        <w:autoSpaceDE w:val="0"/>
        <w:autoSpaceDN w:val="0"/>
        <w:adjustRightInd w:val="0"/>
        <w:spacing w:before="100" w:after="100"/>
      </w:pPr>
    </w:p>
    <w:p w14:paraId="02767CBF" w14:textId="0A33FE34" w:rsidR="0074288C" w:rsidRDefault="0074288C" w:rsidP="0074288C">
      <w:pPr>
        <w:pStyle w:val="Rubrik2"/>
        <w:numPr>
          <w:ilvl w:val="1"/>
          <w:numId w:val="12"/>
        </w:numPr>
      </w:pPr>
      <w:r>
        <w:t xml:space="preserve">Fibersystem </w:t>
      </w:r>
      <w:r w:rsidRPr="0074288C">
        <w:t>50-50004B</w:t>
      </w:r>
      <w:r>
        <w:t xml:space="preserve"> </w:t>
      </w:r>
    </w:p>
    <w:p w14:paraId="169C6695" w14:textId="77777777" w:rsidR="0074288C" w:rsidRDefault="0074288C" w:rsidP="0074288C">
      <w:r>
        <w:t xml:space="preserve">Länk: </w:t>
      </w:r>
    </w:p>
    <w:p w14:paraId="091828A4" w14:textId="264BB835" w:rsidR="0074288C" w:rsidRPr="002773E5" w:rsidRDefault="0074288C" w:rsidP="0074288C">
      <w:hyperlink r:id="rId15" w:history="1">
        <w:r w:rsidRPr="00B41912">
          <w:rPr>
            <w:rStyle w:val="Hyperlnk"/>
          </w:rPr>
          <w:t>https://www.fibersystem.com/product/card-module-1000baset-1000basesx-lx-lc-50-50004/</w:t>
        </w:r>
      </w:hyperlink>
      <w:r>
        <w:t xml:space="preserve"> </w:t>
      </w:r>
    </w:p>
    <w:p w14:paraId="7EDBE322" w14:textId="77777777" w:rsidR="0074288C" w:rsidRDefault="0074288C" w:rsidP="0074288C">
      <w:pPr>
        <w:pStyle w:val="Rubrik3"/>
        <w:numPr>
          <w:ilvl w:val="2"/>
          <w:numId w:val="12"/>
        </w:numPr>
      </w:pPr>
      <w:r>
        <w:t>Versionsnivå</w:t>
      </w:r>
    </w:p>
    <w:p w14:paraId="54A57B19" w14:textId="77777777" w:rsidR="0074288C" w:rsidRDefault="0074288C" w:rsidP="0074288C">
      <w:r>
        <w:t xml:space="preserve">Version är OK. </w:t>
      </w:r>
    </w:p>
    <w:p w14:paraId="6B704FB6" w14:textId="77777777" w:rsidR="0074288C" w:rsidRPr="00C91DF1" w:rsidRDefault="0074288C" w:rsidP="0074288C"/>
    <w:p w14:paraId="4EAEECF5" w14:textId="77777777" w:rsidR="0074288C" w:rsidRDefault="0074288C" w:rsidP="0074288C">
      <w:pPr>
        <w:pStyle w:val="Rubrik3"/>
        <w:numPr>
          <w:ilvl w:val="2"/>
          <w:numId w:val="12"/>
        </w:numPr>
      </w:pPr>
      <w:r>
        <w:t>Sårbarhet</w:t>
      </w:r>
    </w:p>
    <w:p w14:paraId="09E1DC21" w14:textId="1E27425B" w:rsidR="0074288C" w:rsidRDefault="0074288C" w:rsidP="0074288C">
      <w:pPr>
        <w:widowControl w:val="0"/>
        <w:autoSpaceDE w:val="0"/>
        <w:autoSpaceDN w:val="0"/>
        <w:adjustRightInd w:val="0"/>
        <w:spacing w:before="100" w:after="100"/>
      </w:pPr>
      <w:r>
        <w:t>Inga sårbarheter funna vid traditionell sökning</w:t>
      </w:r>
    </w:p>
    <w:p w14:paraId="0FB08372" w14:textId="01AF5F4B" w:rsidR="00C55E69" w:rsidRDefault="00C55E69" w:rsidP="0074288C">
      <w:pPr>
        <w:widowControl w:val="0"/>
        <w:autoSpaceDE w:val="0"/>
        <w:autoSpaceDN w:val="0"/>
        <w:adjustRightInd w:val="0"/>
        <w:spacing w:before="100" w:after="100"/>
      </w:pPr>
    </w:p>
    <w:p w14:paraId="1CF645E0" w14:textId="2847C7E5" w:rsidR="00C55E69" w:rsidRDefault="00C55E69" w:rsidP="0025310B">
      <w:pPr>
        <w:pStyle w:val="Rubrik2"/>
        <w:numPr>
          <w:ilvl w:val="1"/>
          <w:numId w:val="12"/>
        </w:numPr>
      </w:pPr>
      <w:r>
        <w:t xml:space="preserve">Fibersystem </w:t>
      </w:r>
      <w:r w:rsidR="0025310B" w:rsidRPr="0025310B">
        <w:t>60-005891</w:t>
      </w:r>
      <w:r>
        <w:t xml:space="preserve"> </w:t>
      </w:r>
    </w:p>
    <w:p w14:paraId="2EE372C6" w14:textId="77777777" w:rsidR="00C55E69" w:rsidRDefault="00C55E69" w:rsidP="00C55E69">
      <w:r>
        <w:t xml:space="preserve">Länk: </w:t>
      </w:r>
    </w:p>
    <w:p w14:paraId="66B6EBF2" w14:textId="3CA42ABF" w:rsidR="00C55E69" w:rsidRPr="002773E5" w:rsidRDefault="0025310B" w:rsidP="00C55E69">
      <w:r>
        <w:t>Ingen information funnen</w:t>
      </w:r>
    </w:p>
    <w:p w14:paraId="128690D6" w14:textId="77777777" w:rsidR="00C55E69" w:rsidRDefault="00C55E69" w:rsidP="00C55E69">
      <w:pPr>
        <w:pStyle w:val="Rubrik3"/>
        <w:numPr>
          <w:ilvl w:val="2"/>
          <w:numId w:val="12"/>
        </w:numPr>
      </w:pPr>
      <w:r>
        <w:t>Versionsnivå</w:t>
      </w:r>
    </w:p>
    <w:p w14:paraId="4F6F2720" w14:textId="36DDAFEC" w:rsidR="00C55E69" w:rsidRDefault="0025310B" w:rsidP="00C55E69">
      <w:r>
        <w:t>Vet ej</w:t>
      </w:r>
      <w:r w:rsidR="00C55E69">
        <w:t xml:space="preserve"> </w:t>
      </w:r>
    </w:p>
    <w:p w14:paraId="763CD81B" w14:textId="77777777" w:rsidR="00C55E69" w:rsidRPr="00C91DF1" w:rsidRDefault="00C55E69" w:rsidP="00C55E69"/>
    <w:p w14:paraId="173B69B7" w14:textId="77777777" w:rsidR="00C55E69" w:rsidRDefault="00C55E69" w:rsidP="00C55E69">
      <w:pPr>
        <w:pStyle w:val="Rubrik3"/>
        <w:numPr>
          <w:ilvl w:val="2"/>
          <w:numId w:val="12"/>
        </w:numPr>
      </w:pPr>
      <w:r>
        <w:t>Sårbarhet</w:t>
      </w:r>
    </w:p>
    <w:p w14:paraId="5D534627" w14:textId="7FBC9BF9" w:rsidR="00C55E69" w:rsidRDefault="0025310B" w:rsidP="00C55E69">
      <w:pPr>
        <w:widowControl w:val="0"/>
        <w:autoSpaceDE w:val="0"/>
        <w:autoSpaceDN w:val="0"/>
        <w:adjustRightInd w:val="0"/>
        <w:spacing w:before="100" w:after="100"/>
      </w:pPr>
      <w:r>
        <w:t>Ingen information funnen</w:t>
      </w:r>
    </w:p>
    <w:p w14:paraId="01B89699" w14:textId="217617DE" w:rsidR="0025310B" w:rsidRDefault="0025310B" w:rsidP="00C55E69">
      <w:pPr>
        <w:widowControl w:val="0"/>
        <w:autoSpaceDE w:val="0"/>
        <w:autoSpaceDN w:val="0"/>
        <w:adjustRightInd w:val="0"/>
        <w:spacing w:before="100" w:after="100"/>
      </w:pPr>
    </w:p>
    <w:p w14:paraId="6D4A6426" w14:textId="3D940886" w:rsidR="0025310B" w:rsidRDefault="0025310B" w:rsidP="0025310B">
      <w:pPr>
        <w:pStyle w:val="Rubrik2"/>
        <w:numPr>
          <w:ilvl w:val="1"/>
          <w:numId w:val="12"/>
        </w:numPr>
      </w:pPr>
      <w:r>
        <w:lastRenderedPageBreak/>
        <w:t xml:space="preserve">Fibersystem </w:t>
      </w:r>
      <w:r>
        <w:t>B10</w:t>
      </w:r>
      <w:r>
        <w:t xml:space="preserve"> </w:t>
      </w:r>
    </w:p>
    <w:p w14:paraId="59F0F3B9" w14:textId="77777777" w:rsidR="0025310B" w:rsidRDefault="0025310B" w:rsidP="0025310B">
      <w:r>
        <w:t xml:space="preserve">Länk: </w:t>
      </w:r>
    </w:p>
    <w:p w14:paraId="0BC2EC08" w14:textId="77777777" w:rsidR="0025310B" w:rsidRPr="002773E5" w:rsidRDefault="0025310B" w:rsidP="0025310B">
      <w:r>
        <w:t>Ingen information funnen</w:t>
      </w:r>
    </w:p>
    <w:p w14:paraId="4FE5B0FE" w14:textId="77777777" w:rsidR="0025310B" w:rsidRDefault="0025310B" w:rsidP="0025310B">
      <w:pPr>
        <w:pStyle w:val="Rubrik3"/>
        <w:numPr>
          <w:ilvl w:val="2"/>
          <w:numId w:val="12"/>
        </w:numPr>
      </w:pPr>
      <w:r>
        <w:t>Versionsnivå</w:t>
      </w:r>
    </w:p>
    <w:p w14:paraId="39C3E20E" w14:textId="77777777" w:rsidR="0025310B" w:rsidRDefault="0025310B" w:rsidP="0025310B">
      <w:r>
        <w:t xml:space="preserve">Vet ej </w:t>
      </w:r>
    </w:p>
    <w:p w14:paraId="2AC40E80" w14:textId="77777777" w:rsidR="0025310B" w:rsidRPr="00C91DF1" w:rsidRDefault="0025310B" w:rsidP="0025310B"/>
    <w:p w14:paraId="3E6D0F0E" w14:textId="77777777" w:rsidR="0025310B" w:rsidRDefault="0025310B" w:rsidP="0025310B">
      <w:pPr>
        <w:pStyle w:val="Rubrik3"/>
        <w:numPr>
          <w:ilvl w:val="2"/>
          <w:numId w:val="12"/>
        </w:numPr>
      </w:pPr>
      <w:r>
        <w:t>Sårbarhet</w:t>
      </w:r>
    </w:p>
    <w:p w14:paraId="78E75BA8" w14:textId="77777777" w:rsidR="0025310B" w:rsidRDefault="0025310B" w:rsidP="0025310B">
      <w:pPr>
        <w:widowControl w:val="0"/>
        <w:autoSpaceDE w:val="0"/>
        <w:autoSpaceDN w:val="0"/>
        <w:adjustRightInd w:val="0"/>
        <w:spacing w:before="100" w:after="100"/>
      </w:pPr>
      <w:r>
        <w:t>Ingen information funnen</w:t>
      </w:r>
    </w:p>
    <w:p w14:paraId="4A7E608A" w14:textId="77777777" w:rsidR="0025310B" w:rsidRDefault="0025310B" w:rsidP="00C55E69">
      <w:pPr>
        <w:widowControl w:val="0"/>
        <w:autoSpaceDE w:val="0"/>
        <w:autoSpaceDN w:val="0"/>
        <w:adjustRightInd w:val="0"/>
        <w:spacing w:before="100" w:after="100"/>
      </w:pPr>
    </w:p>
    <w:p w14:paraId="32EFBB26" w14:textId="57765596" w:rsidR="0025310B" w:rsidRDefault="0025310B" w:rsidP="0025310B">
      <w:pPr>
        <w:pStyle w:val="Rubrik2"/>
        <w:numPr>
          <w:ilvl w:val="1"/>
          <w:numId w:val="12"/>
        </w:numPr>
      </w:pPr>
      <w:r>
        <w:t>Fibersystem B1</w:t>
      </w:r>
      <w:r>
        <w:t>1</w:t>
      </w:r>
      <w:r>
        <w:t xml:space="preserve"> </w:t>
      </w:r>
    </w:p>
    <w:p w14:paraId="31EB6524" w14:textId="77777777" w:rsidR="0025310B" w:rsidRDefault="0025310B" w:rsidP="0025310B">
      <w:r>
        <w:t xml:space="preserve">Länk: </w:t>
      </w:r>
    </w:p>
    <w:p w14:paraId="2E93E2BB" w14:textId="77777777" w:rsidR="0025310B" w:rsidRPr="002773E5" w:rsidRDefault="0025310B" w:rsidP="0025310B">
      <w:r>
        <w:t>Ingen information funnen</w:t>
      </w:r>
    </w:p>
    <w:p w14:paraId="7A6DF2CD" w14:textId="77777777" w:rsidR="0025310B" w:rsidRDefault="0025310B" w:rsidP="0025310B">
      <w:pPr>
        <w:pStyle w:val="Rubrik3"/>
        <w:numPr>
          <w:ilvl w:val="2"/>
          <w:numId w:val="12"/>
        </w:numPr>
      </w:pPr>
      <w:r>
        <w:t>Versionsnivå</w:t>
      </w:r>
    </w:p>
    <w:p w14:paraId="67089EA0" w14:textId="77777777" w:rsidR="0025310B" w:rsidRDefault="0025310B" w:rsidP="0025310B">
      <w:r>
        <w:t xml:space="preserve">Vet ej </w:t>
      </w:r>
    </w:p>
    <w:p w14:paraId="50BA5F94" w14:textId="77777777" w:rsidR="0025310B" w:rsidRPr="00C91DF1" w:rsidRDefault="0025310B" w:rsidP="0025310B"/>
    <w:p w14:paraId="18F1897C" w14:textId="77777777" w:rsidR="0025310B" w:rsidRDefault="0025310B" w:rsidP="0025310B">
      <w:pPr>
        <w:pStyle w:val="Rubrik3"/>
        <w:numPr>
          <w:ilvl w:val="2"/>
          <w:numId w:val="12"/>
        </w:numPr>
      </w:pPr>
      <w:r>
        <w:t>Sårbarhet</w:t>
      </w:r>
    </w:p>
    <w:p w14:paraId="3FE78089" w14:textId="34B6129E" w:rsidR="00C55E69" w:rsidRDefault="0025310B" w:rsidP="0074288C">
      <w:pPr>
        <w:widowControl w:val="0"/>
        <w:autoSpaceDE w:val="0"/>
        <w:autoSpaceDN w:val="0"/>
        <w:adjustRightInd w:val="0"/>
        <w:spacing w:before="100" w:after="100"/>
      </w:pPr>
      <w:r>
        <w:t>Ingen information funnen</w:t>
      </w:r>
    </w:p>
    <w:p w14:paraId="36BE5D45" w14:textId="71BE35B4" w:rsidR="0074288C" w:rsidRDefault="0074288C" w:rsidP="00C91DF1">
      <w:pPr>
        <w:widowControl w:val="0"/>
        <w:autoSpaceDE w:val="0"/>
        <w:autoSpaceDN w:val="0"/>
        <w:adjustRightInd w:val="0"/>
        <w:spacing w:before="100" w:after="100"/>
      </w:pPr>
    </w:p>
    <w:p w14:paraId="2C573F24" w14:textId="7FCA799D" w:rsidR="0025310B" w:rsidRDefault="0025310B" w:rsidP="0025310B">
      <w:pPr>
        <w:pStyle w:val="Rubrik2"/>
        <w:numPr>
          <w:ilvl w:val="1"/>
          <w:numId w:val="12"/>
        </w:numPr>
      </w:pPr>
      <w:r>
        <w:t>Cisco 2951/K9</w:t>
      </w:r>
      <w:r>
        <w:t xml:space="preserve"> </w:t>
      </w:r>
    </w:p>
    <w:p w14:paraId="2A1E1F25" w14:textId="77777777" w:rsidR="0025310B" w:rsidRDefault="0025310B" w:rsidP="0025310B">
      <w:r>
        <w:t xml:space="preserve">Länk: </w:t>
      </w:r>
    </w:p>
    <w:p w14:paraId="609DAAD4" w14:textId="235DF3C6" w:rsidR="0025310B" w:rsidRPr="002773E5" w:rsidRDefault="0025310B" w:rsidP="0025310B">
      <w:hyperlink r:id="rId16" w:history="1">
        <w:r w:rsidRPr="00B41912">
          <w:rPr>
            <w:rStyle w:val="Hyperlnk"/>
          </w:rPr>
          <w:t>https://www.cisco.com/c/en/us/support/routers/2951-integrated-services-router-isr/model.html</w:t>
        </w:r>
      </w:hyperlink>
      <w:r>
        <w:t xml:space="preserve"> </w:t>
      </w:r>
    </w:p>
    <w:p w14:paraId="1BAF5F6F" w14:textId="77777777" w:rsidR="0025310B" w:rsidRDefault="0025310B" w:rsidP="0025310B">
      <w:pPr>
        <w:pStyle w:val="Rubrik3"/>
        <w:numPr>
          <w:ilvl w:val="2"/>
          <w:numId w:val="12"/>
        </w:numPr>
      </w:pPr>
      <w:r>
        <w:t>Versionsnivå</w:t>
      </w:r>
    </w:p>
    <w:p w14:paraId="31C0A64D" w14:textId="77777777" w:rsidR="0025310B" w:rsidRDefault="0025310B" w:rsidP="0025310B">
      <w:r>
        <w:t xml:space="preserve">End </w:t>
      </w:r>
      <w:proofErr w:type="spellStart"/>
      <w:r>
        <w:t>of</w:t>
      </w:r>
      <w:proofErr w:type="spellEnd"/>
      <w:r>
        <w:t xml:space="preserve"> </w:t>
      </w:r>
      <w:proofErr w:type="spellStart"/>
      <w:r>
        <w:t>sale</w:t>
      </w:r>
      <w:proofErr w:type="spellEnd"/>
      <w:r>
        <w:t>: 2017</w:t>
      </w:r>
    </w:p>
    <w:p w14:paraId="31ECE5B0" w14:textId="2F8CBEB7" w:rsidR="0025310B" w:rsidRDefault="0025310B" w:rsidP="0025310B">
      <w:r>
        <w:t xml:space="preserve">End </w:t>
      </w:r>
      <w:proofErr w:type="spellStart"/>
      <w:r>
        <w:t>of</w:t>
      </w:r>
      <w:proofErr w:type="spellEnd"/>
      <w:r>
        <w:t xml:space="preserve"> support: 2022-12-31 , bör bytas ut innan dess. </w:t>
      </w:r>
      <w:r>
        <w:t xml:space="preserve"> </w:t>
      </w:r>
    </w:p>
    <w:p w14:paraId="457D32D8" w14:textId="6F14636E" w:rsidR="00875BFF" w:rsidRDefault="00875BFF" w:rsidP="0025310B"/>
    <w:p w14:paraId="737B4455" w14:textId="77777777" w:rsidR="00875BFF" w:rsidRPr="00875BFF" w:rsidRDefault="00875BFF" w:rsidP="00875BFF">
      <w:r>
        <w:t xml:space="preserve">Beroende på moduler som nyttjas så kan t.ex. vissa chip bli överhettade. </w:t>
      </w:r>
      <w:r w:rsidRPr="00875BFF">
        <w:t xml:space="preserve">Cisco har gått </w:t>
      </w:r>
      <w:r>
        <w:t>ut och informerat samt kört ett utbytesprogram för att hantera detta problem.</w:t>
      </w:r>
      <w:r w:rsidRPr="00875BFF">
        <w:br/>
      </w:r>
      <w:hyperlink r:id="rId17" w:history="1">
        <w:r w:rsidRPr="00875BFF">
          <w:rPr>
            <w:rStyle w:val="Hyperlnk"/>
          </w:rPr>
          <w:t>https://www.cisco.com/c/en/us/support/docs/field-notices/640/fn64096.html</w:t>
        </w:r>
      </w:hyperlink>
      <w:r w:rsidRPr="00875BFF">
        <w:t xml:space="preserve"> </w:t>
      </w:r>
    </w:p>
    <w:p w14:paraId="5AF97221" w14:textId="77777777" w:rsidR="00875BFF" w:rsidRDefault="00875BFF" w:rsidP="00875BFF"/>
    <w:p w14:paraId="2E9C4291" w14:textId="77777777" w:rsidR="00875BFF" w:rsidRDefault="00875BFF" w:rsidP="00875BFF">
      <w:r>
        <w:t>Beroende på ROMMON version som nyttjas, så kan det bli problem vid RJ45/</w:t>
      </w:r>
      <w:proofErr w:type="spellStart"/>
      <w:r>
        <w:t>Console</w:t>
      </w:r>
      <w:proofErr w:type="spellEnd"/>
      <w:r>
        <w:t xml:space="preserve"> anslutning och att skicka ”BREAK” kommando (vilket nyttjas vid lösenordsåterställning bland annat).</w:t>
      </w:r>
    </w:p>
    <w:p w14:paraId="3BB281B4" w14:textId="77777777" w:rsidR="00875BFF" w:rsidRDefault="00875BFF" w:rsidP="00875BFF">
      <w:hyperlink r:id="rId18" w:history="1">
        <w:r w:rsidRPr="00B41912">
          <w:rPr>
            <w:rStyle w:val="Hyperlnk"/>
          </w:rPr>
          <w:t>https://www.cisco.com/c/en/us/support/docs/field-notices/633/fn63355.html</w:t>
        </w:r>
      </w:hyperlink>
      <w:r>
        <w:t xml:space="preserve"> </w:t>
      </w:r>
    </w:p>
    <w:p w14:paraId="7C37606E" w14:textId="77777777" w:rsidR="00875BFF" w:rsidRDefault="00875BFF" w:rsidP="0025310B"/>
    <w:p w14:paraId="68346BE6" w14:textId="77777777" w:rsidR="0025310B" w:rsidRPr="00C91DF1" w:rsidRDefault="0025310B" w:rsidP="0025310B"/>
    <w:p w14:paraId="3E1C4406" w14:textId="77777777" w:rsidR="0025310B" w:rsidRDefault="0025310B" w:rsidP="0025310B">
      <w:pPr>
        <w:pStyle w:val="Rubrik3"/>
        <w:numPr>
          <w:ilvl w:val="2"/>
          <w:numId w:val="12"/>
        </w:numPr>
      </w:pPr>
      <w:r>
        <w:t>Sårbarhet</w:t>
      </w:r>
    </w:p>
    <w:p w14:paraId="5D6A827A" w14:textId="3A05F6A0" w:rsidR="0025310B" w:rsidRDefault="00D35810" w:rsidP="0025310B">
      <w:pPr>
        <w:widowControl w:val="0"/>
        <w:autoSpaceDE w:val="0"/>
        <w:autoSpaceDN w:val="0"/>
        <w:adjustRightInd w:val="0"/>
        <w:spacing w:before="100" w:after="100"/>
      </w:pPr>
      <w:r>
        <w:t>Ingen information rörande sårbarhet i hårdvara</w:t>
      </w:r>
      <w:r w:rsidR="00875BFF">
        <w:t>, IOS är den attackvektor som brukar nyttjas.</w:t>
      </w:r>
    </w:p>
    <w:p w14:paraId="291F2EE8" w14:textId="47F4F8E3" w:rsidR="0025310B" w:rsidRDefault="0025310B" w:rsidP="00C91DF1">
      <w:pPr>
        <w:widowControl w:val="0"/>
        <w:autoSpaceDE w:val="0"/>
        <w:autoSpaceDN w:val="0"/>
        <w:adjustRightInd w:val="0"/>
        <w:spacing w:before="100" w:after="100"/>
      </w:pPr>
    </w:p>
    <w:p w14:paraId="1BFCECDE" w14:textId="5117B04D" w:rsidR="00CC4A1B" w:rsidRDefault="00CC4A1B" w:rsidP="00C91DF1">
      <w:pPr>
        <w:widowControl w:val="0"/>
        <w:autoSpaceDE w:val="0"/>
        <w:autoSpaceDN w:val="0"/>
        <w:adjustRightInd w:val="0"/>
        <w:spacing w:before="100" w:after="100"/>
      </w:pPr>
    </w:p>
    <w:p w14:paraId="14D367E5" w14:textId="0D458194" w:rsidR="00CC4A1B" w:rsidRDefault="00CC4A1B" w:rsidP="00C91DF1">
      <w:pPr>
        <w:widowControl w:val="0"/>
        <w:autoSpaceDE w:val="0"/>
        <w:autoSpaceDN w:val="0"/>
        <w:adjustRightInd w:val="0"/>
        <w:spacing w:before="100" w:after="100"/>
      </w:pPr>
    </w:p>
    <w:p w14:paraId="3E88C5E2" w14:textId="201C5502" w:rsidR="00CC4A1B" w:rsidRDefault="00CC4A1B" w:rsidP="00C91DF1">
      <w:pPr>
        <w:widowControl w:val="0"/>
        <w:autoSpaceDE w:val="0"/>
        <w:autoSpaceDN w:val="0"/>
        <w:adjustRightInd w:val="0"/>
        <w:spacing w:before="100" w:after="100"/>
      </w:pPr>
    </w:p>
    <w:p w14:paraId="79F5E266" w14:textId="77777777" w:rsidR="00CC4A1B" w:rsidRDefault="00CC4A1B" w:rsidP="00C91DF1">
      <w:pPr>
        <w:widowControl w:val="0"/>
        <w:autoSpaceDE w:val="0"/>
        <w:autoSpaceDN w:val="0"/>
        <w:adjustRightInd w:val="0"/>
        <w:spacing w:before="100" w:after="100"/>
      </w:pPr>
    </w:p>
    <w:p w14:paraId="4B2D39ED" w14:textId="5E4D4F11" w:rsidR="00875BFF" w:rsidRDefault="00875BFF" w:rsidP="00875BFF">
      <w:pPr>
        <w:pStyle w:val="Rubrik2"/>
        <w:numPr>
          <w:ilvl w:val="1"/>
          <w:numId w:val="12"/>
        </w:numPr>
      </w:pPr>
      <w:r>
        <w:lastRenderedPageBreak/>
        <w:t xml:space="preserve">Cisco </w:t>
      </w:r>
      <w:r>
        <w:t>UCS-E140S-M1</w:t>
      </w:r>
      <w:r>
        <w:t xml:space="preserve"> </w:t>
      </w:r>
    </w:p>
    <w:p w14:paraId="211420A7" w14:textId="77777777" w:rsidR="00875BFF" w:rsidRDefault="00875BFF" w:rsidP="00875BFF">
      <w:r>
        <w:t xml:space="preserve">Länk: </w:t>
      </w:r>
    </w:p>
    <w:p w14:paraId="1C355B32" w14:textId="2638A2A3" w:rsidR="00875BFF" w:rsidRPr="008731B8" w:rsidRDefault="008731B8" w:rsidP="00875BFF">
      <w:hyperlink r:id="rId19" w:history="1">
        <w:r w:rsidRPr="008731B8">
          <w:rPr>
            <w:rStyle w:val="Hyperlnk"/>
          </w:rPr>
          <w:t>https://www.cisco.com/c/en/us/products/collateral/servers-unified-computing/ucs-e-series-servers/datasheet-c78-737705.html</w:t>
        </w:r>
      </w:hyperlink>
      <w:r w:rsidRPr="008731B8">
        <w:t xml:space="preserve"> yt</w:t>
      </w:r>
      <w:r>
        <w:t>terligare information kräver partnernivå hos Cisco.</w:t>
      </w:r>
    </w:p>
    <w:p w14:paraId="45F84D4D" w14:textId="77777777" w:rsidR="00875BFF" w:rsidRDefault="00875BFF" w:rsidP="00875BFF">
      <w:pPr>
        <w:pStyle w:val="Rubrik3"/>
        <w:numPr>
          <w:ilvl w:val="2"/>
          <w:numId w:val="12"/>
        </w:numPr>
      </w:pPr>
      <w:r>
        <w:t>Versionsnivå</w:t>
      </w:r>
    </w:p>
    <w:p w14:paraId="61BA6F64" w14:textId="1B6A786E" w:rsidR="00875BFF" w:rsidRDefault="00875BFF" w:rsidP="00875BFF">
      <w:r>
        <w:t xml:space="preserve">End </w:t>
      </w:r>
      <w:proofErr w:type="spellStart"/>
      <w:r>
        <w:t>of</w:t>
      </w:r>
      <w:proofErr w:type="spellEnd"/>
      <w:r>
        <w:t xml:space="preserve"> </w:t>
      </w:r>
      <w:proofErr w:type="spellStart"/>
      <w:r>
        <w:t>sale</w:t>
      </w:r>
      <w:proofErr w:type="spellEnd"/>
      <w:r>
        <w:t>: 20</w:t>
      </w:r>
      <w:r w:rsidR="001C661C">
        <w:t>16</w:t>
      </w:r>
    </w:p>
    <w:p w14:paraId="48504929" w14:textId="6C6765CA" w:rsidR="00875BFF" w:rsidRDefault="00875BFF" w:rsidP="00875BFF">
      <w:r>
        <w:t xml:space="preserve">End </w:t>
      </w:r>
      <w:proofErr w:type="spellStart"/>
      <w:r>
        <w:t>of</w:t>
      </w:r>
      <w:proofErr w:type="spellEnd"/>
      <w:r>
        <w:t xml:space="preserve"> support: 202</w:t>
      </w:r>
      <w:r w:rsidR="001C661C">
        <w:t>1</w:t>
      </w:r>
      <w:r>
        <w:t>-</w:t>
      </w:r>
      <w:r w:rsidR="001C661C">
        <w:t>03</w:t>
      </w:r>
      <w:r>
        <w:t xml:space="preserve">-31 , bör bytas ut innan dess.  </w:t>
      </w:r>
    </w:p>
    <w:p w14:paraId="55B8E833" w14:textId="6B8981F1" w:rsidR="001C661C" w:rsidRDefault="001C661C" w:rsidP="00875BFF">
      <w:hyperlink r:id="rId20" w:history="1">
        <w:r w:rsidRPr="00B41912">
          <w:rPr>
            <w:rStyle w:val="Hyperlnk"/>
          </w:rPr>
          <w:t>https://www.cisco.com/c/en/us/products/collateral/servers-unified-computing/ucs-e-series-servers/eos-eol-notice-c51-735780.html</w:t>
        </w:r>
      </w:hyperlink>
      <w:r>
        <w:t xml:space="preserve"> </w:t>
      </w:r>
    </w:p>
    <w:p w14:paraId="6BB5220D" w14:textId="77777777" w:rsidR="00875BFF" w:rsidRPr="00875BFF" w:rsidRDefault="00875BFF" w:rsidP="00875BFF"/>
    <w:p w14:paraId="48B13DF3" w14:textId="77777777" w:rsidR="00875BFF" w:rsidRDefault="00875BFF" w:rsidP="00875BFF">
      <w:pPr>
        <w:pStyle w:val="Rubrik3"/>
        <w:numPr>
          <w:ilvl w:val="2"/>
          <w:numId w:val="12"/>
        </w:numPr>
      </w:pPr>
      <w:r>
        <w:t>Sårbarhet</w:t>
      </w:r>
    </w:p>
    <w:p w14:paraId="52A26805" w14:textId="660EA3D2" w:rsidR="00875BFF" w:rsidRDefault="009D3474" w:rsidP="00875BFF">
      <w:pPr>
        <w:widowControl w:val="0"/>
        <w:autoSpaceDE w:val="0"/>
        <w:autoSpaceDN w:val="0"/>
        <w:adjustRightInd w:val="0"/>
        <w:spacing w:before="100" w:after="100"/>
      </w:pPr>
      <w:r>
        <w:t xml:space="preserve">Beroende på version av BIOS och IOS XE som nyttjas så finns det en del hårdvarurelaterade buggar/sårbarheter. </w:t>
      </w:r>
    </w:p>
    <w:p w14:paraId="7E43A09B" w14:textId="623FB508" w:rsidR="00C3557D" w:rsidRDefault="009D3474" w:rsidP="00C91DF1">
      <w:pPr>
        <w:widowControl w:val="0"/>
        <w:autoSpaceDE w:val="0"/>
        <w:autoSpaceDN w:val="0"/>
        <w:adjustRightInd w:val="0"/>
        <w:spacing w:before="100" w:after="100"/>
      </w:pPr>
      <w:r>
        <w:t xml:space="preserve">Exempel enligt: </w:t>
      </w:r>
    </w:p>
    <w:p w14:paraId="4110E07A" w14:textId="37768C09" w:rsidR="009D3474" w:rsidRDefault="009D3474" w:rsidP="00C91DF1">
      <w:pPr>
        <w:widowControl w:val="0"/>
        <w:autoSpaceDE w:val="0"/>
        <w:autoSpaceDN w:val="0"/>
        <w:adjustRightInd w:val="0"/>
        <w:spacing w:before="100" w:after="100"/>
      </w:pPr>
      <w:hyperlink r:id="rId21" w:history="1">
        <w:r w:rsidRPr="00B41912">
          <w:rPr>
            <w:rStyle w:val="Hyperlnk"/>
          </w:rPr>
          <w:t>https://www.cisco.com/c/en/us/td/docs/unified_computing/ucs/e/3-1-1/release/notes/3_1_1_release_notes.html</w:t>
        </w:r>
      </w:hyperlink>
      <w:r>
        <w:t xml:space="preserve"> </w:t>
      </w:r>
    </w:p>
    <w:p w14:paraId="468E973D" w14:textId="5AAF9B09" w:rsidR="00C3557D" w:rsidRDefault="00C3557D" w:rsidP="00C91DF1">
      <w:pPr>
        <w:widowControl w:val="0"/>
        <w:autoSpaceDE w:val="0"/>
        <w:autoSpaceDN w:val="0"/>
        <w:adjustRightInd w:val="0"/>
        <w:spacing w:before="100" w:after="100"/>
      </w:pPr>
    </w:p>
    <w:p w14:paraId="1DDB89C1" w14:textId="3928CC12" w:rsidR="009D3474" w:rsidRDefault="009D3474" w:rsidP="00C91DF1">
      <w:pPr>
        <w:widowControl w:val="0"/>
        <w:autoSpaceDE w:val="0"/>
        <w:autoSpaceDN w:val="0"/>
        <w:adjustRightInd w:val="0"/>
        <w:spacing w:before="100" w:after="100"/>
      </w:pPr>
      <w:hyperlink r:id="rId22" w:history="1">
        <w:r w:rsidRPr="00B41912">
          <w:rPr>
            <w:rStyle w:val="Hyperlnk"/>
          </w:rPr>
          <w:t>https://www.cisco.com/c/en/us/support/docs/csa/cisco-sa-20180620-encs-ucs-bios-auth-bypass.html</w:t>
        </w:r>
      </w:hyperlink>
      <w:r>
        <w:t xml:space="preserve"> </w:t>
      </w:r>
    </w:p>
    <w:p w14:paraId="6B4D843D" w14:textId="17D6F9C9" w:rsidR="007F1014" w:rsidRDefault="007F1014" w:rsidP="00C91DF1">
      <w:pPr>
        <w:widowControl w:val="0"/>
        <w:autoSpaceDE w:val="0"/>
        <w:autoSpaceDN w:val="0"/>
        <w:adjustRightInd w:val="0"/>
        <w:spacing w:before="100" w:after="100"/>
      </w:pPr>
    </w:p>
    <w:p w14:paraId="34C0F648" w14:textId="3B6580D9" w:rsidR="007F1014" w:rsidRDefault="007F1014" w:rsidP="007F1014">
      <w:pPr>
        <w:pStyle w:val="Rubrik2"/>
        <w:numPr>
          <w:ilvl w:val="1"/>
          <w:numId w:val="12"/>
        </w:numPr>
      </w:pPr>
      <w:r>
        <w:t xml:space="preserve">Cisco </w:t>
      </w:r>
      <w:r>
        <w:t>Catalyst 36</w:t>
      </w:r>
      <w:r w:rsidR="00F00727">
        <w:t>5</w:t>
      </w:r>
      <w:r>
        <w:t>0-24TS-S</w:t>
      </w:r>
      <w:r>
        <w:t xml:space="preserve"> </w:t>
      </w:r>
    </w:p>
    <w:p w14:paraId="69B4EB84" w14:textId="6132FEE5" w:rsidR="007F1014" w:rsidRDefault="007F1014" w:rsidP="007F1014">
      <w:r>
        <w:t xml:space="preserve">Länk: </w:t>
      </w:r>
      <w:hyperlink r:id="rId23" w:history="1">
        <w:r w:rsidRPr="00B41912">
          <w:rPr>
            <w:rStyle w:val="Hyperlnk"/>
          </w:rPr>
          <w:t>https://www.cisco.com/c/en/us/support/switches/catalyst-3650-24ts-s-switch/model.html</w:t>
        </w:r>
      </w:hyperlink>
      <w:r>
        <w:t xml:space="preserve"> </w:t>
      </w:r>
    </w:p>
    <w:p w14:paraId="21B3FB01" w14:textId="77777777" w:rsidR="007F1014" w:rsidRDefault="007F1014" w:rsidP="007F1014"/>
    <w:p w14:paraId="352949E4" w14:textId="77777777" w:rsidR="007F1014" w:rsidRDefault="007F1014" w:rsidP="007F1014">
      <w:pPr>
        <w:pStyle w:val="Rubrik3"/>
        <w:numPr>
          <w:ilvl w:val="2"/>
          <w:numId w:val="12"/>
        </w:numPr>
      </w:pPr>
      <w:r>
        <w:t>Versionsnivå</w:t>
      </w:r>
    </w:p>
    <w:p w14:paraId="0C0480C1" w14:textId="2529F178" w:rsidR="007F1014" w:rsidRPr="007F1014" w:rsidRDefault="007F1014" w:rsidP="007F1014">
      <w:pPr>
        <w:rPr>
          <w:lang w:val="en-US"/>
        </w:rPr>
      </w:pPr>
      <w:r w:rsidRPr="007F1014">
        <w:rPr>
          <w:lang w:val="en-US"/>
        </w:rPr>
        <w:t xml:space="preserve">End of sale: </w:t>
      </w:r>
      <w:proofErr w:type="spellStart"/>
      <w:r w:rsidRPr="007F1014">
        <w:rPr>
          <w:lang w:val="en-US"/>
        </w:rPr>
        <w:t>Inget</w:t>
      </w:r>
      <w:proofErr w:type="spellEnd"/>
      <w:r w:rsidRPr="007F1014">
        <w:rPr>
          <w:lang w:val="en-US"/>
        </w:rPr>
        <w:t xml:space="preserve"> </w:t>
      </w:r>
      <w:proofErr w:type="spellStart"/>
      <w:r>
        <w:rPr>
          <w:lang w:val="en-US"/>
        </w:rPr>
        <w:t>annonserat</w:t>
      </w:r>
      <w:proofErr w:type="spellEnd"/>
    </w:p>
    <w:p w14:paraId="69E1AA25" w14:textId="5F97947A" w:rsidR="007F1014" w:rsidRPr="007F1014" w:rsidRDefault="007F1014" w:rsidP="007F1014">
      <w:pPr>
        <w:rPr>
          <w:lang w:val="en-US"/>
        </w:rPr>
      </w:pPr>
      <w:r w:rsidRPr="007F1014">
        <w:rPr>
          <w:lang w:val="en-US"/>
        </w:rPr>
        <w:t xml:space="preserve">End of support: </w:t>
      </w:r>
      <w:proofErr w:type="spellStart"/>
      <w:r w:rsidRPr="007F1014">
        <w:rPr>
          <w:lang w:val="en-US"/>
        </w:rPr>
        <w:t>Inget</w:t>
      </w:r>
      <w:proofErr w:type="spellEnd"/>
      <w:r w:rsidRPr="007F1014">
        <w:rPr>
          <w:lang w:val="en-US"/>
        </w:rPr>
        <w:t xml:space="preserve"> </w:t>
      </w:r>
      <w:proofErr w:type="spellStart"/>
      <w:r w:rsidRPr="007F1014">
        <w:rPr>
          <w:lang w:val="en-US"/>
        </w:rPr>
        <w:t>a</w:t>
      </w:r>
      <w:r>
        <w:rPr>
          <w:lang w:val="en-US"/>
        </w:rPr>
        <w:t>nnonserat</w:t>
      </w:r>
      <w:proofErr w:type="spellEnd"/>
    </w:p>
    <w:p w14:paraId="11493BD0" w14:textId="122EC52A" w:rsidR="007F1014" w:rsidRDefault="007F1014" w:rsidP="007F1014">
      <w:pPr>
        <w:rPr>
          <w:lang w:val="en-US"/>
        </w:rPr>
      </w:pPr>
    </w:p>
    <w:p w14:paraId="274E8B17" w14:textId="39FBEF97" w:rsidR="007F1014" w:rsidRDefault="007F1014" w:rsidP="007F1014">
      <w:r w:rsidRPr="007F1014">
        <w:t>Version anses OK av h</w:t>
      </w:r>
      <w:r>
        <w:t>årdvara.</w:t>
      </w:r>
    </w:p>
    <w:p w14:paraId="11234FA5" w14:textId="10831A54" w:rsidR="00976973" w:rsidRPr="007F1014" w:rsidRDefault="00976973" w:rsidP="007F1014">
      <w:r w:rsidRPr="00976973">
        <w:t xml:space="preserve">om det är en 3650V2 </w:t>
      </w:r>
      <w:r w:rsidR="00FF646C">
        <w:t>bör</w:t>
      </w:r>
      <w:r w:rsidRPr="00976973">
        <w:t xml:space="preserve"> den migreras till: </w:t>
      </w:r>
      <w:hyperlink r:id="rId24" w:history="1">
        <w:r w:rsidRPr="00B41912">
          <w:rPr>
            <w:rStyle w:val="Hyperlnk"/>
          </w:rPr>
          <w:t>https://www.cisco.com/c/en/us/products/switches/catalyst-3650-series-switches/index.html</w:t>
        </w:r>
      </w:hyperlink>
      <w:r>
        <w:t xml:space="preserve"> </w:t>
      </w:r>
    </w:p>
    <w:p w14:paraId="41886365" w14:textId="77777777" w:rsidR="007F1014" w:rsidRPr="007F1014" w:rsidRDefault="007F1014" w:rsidP="007F1014"/>
    <w:p w14:paraId="2859E273" w14:textId="77777777" w:rsidR="007F1014" w:rsidRDefault="007F1014" w:rsidP="007F1014">
      <w:pPr>
        <w:pStyle w:val="Rubrik3"/>
        <w:numPr>
          <w:ilvl w:val="2"/>
          <w:numId w:val="12"/>
        </w:numPr>
      </w:pPr>
      <w:r>
        <w:t>Sårbarhet</w:t>
      </w:r>
    </w:p>
    <w:p w14:paraId="5AD6B33E" w14:textId="15EA3615" w:rsidR="007F1014" w:rsidRDefault="00FF646C" w:rsidP="007F1014">
      <w:pPr>
        <w:widowControl w:val="0"/>
        <w:autoSpaceDE w:val="0"/>
        <w:autoSpaceDN w:val="0"/>
        <w:adjustRightInd w:val="0"/>
        <w:spacing w:before="100" w:after="100"/>
      </w:pPr>
      <w:r>
        <w:t>Funna sårbarheter rör det OS som switch nyttjar.</w:t>
      </w:r>
    </w:p>
    <w:p w14:paraId="39B8F092" w14:textId="06F1EEA1" w:rsidR="00C748A6" w:rsidRDefault="00C748A6" w:rsidP="00C91DF1">
      <w:pPr>
        <w:widowControl w:val="0"/>
        <w:autoSpaceDE w:val="0"/>
        <w:autoSpaceDN w:val="0"/>
        <w:adjustRightInd w:val="0"/>
        <w:spacing w:before="100" w:after="100"/>
      </w:pPr>
      <w:bookmarkStart w:id="15" w:name="_GoBack"/>
      <w:bookmarkEnd w:id="15"/>
    </w:p>
    <w:p w14:paraId="5EA3524D" w14:textId="333C57A8" w:rsidR="00C748A6" w:rsidRDefault="00C748A6" w:rsidP="00C748A6">
      <w:pPr>
        <w:pStyle w:val="Rubrik2"/>
        <w:numPr>
          <w:ilvl w:val="1"/>
          <w:numId w:val="12"/>
        </w:numPr>
      </w:pPr>
      <w:r>
        <w:t xml:space="preserve">Cisco </w:t>
      </w:r>
      <w:r>
        <w:t>SM-ES3-24</w:t>
      </w:r>
      <w:r w:rsidR="00871754">
        <w:t>-</w:t>
      </w:r>
      <w:r>
        <w:t>P</w:t>
      </w:r>
      <w:r>
        <w:t xml:space="preserve"> </w:t>
      </w:r>
    </w:p>
    <w:p w14:paraId="3A994650" w14:textId="39802C99" w:rsidR="00C748A6" w:rsidRDefault="00C748A6" w:rsidP="00C748A6">
      <w:r>
        <w:t>Länk:</w:t>
      </w:r>
      <w:r w:rsidR="00871754">
        <w:t xml:space="preserve"> </w:t>
      </w:r>
      <w:hyperlink r:id="rId25" w:history="1">
        <w:r w:rsidR="00871754" w:rsidRPr="00B41912">
          <w:rPr>
            <w:rStyle w:val="Hyperlnk"/>
          </w:rPr>
          <w:t>https://www.cisco.com/c/en/us/support/interfaces-modules/enhanced-layer-2-3-etherswitch-service-module/model.html?dtid=osscdc000283#End-of-LifeandEnd-of-SaleNotices</w:t>
        </w:r>
      </w:hyperlink>
      <w:r w:rsidR="00871754">
        <w:t xml:space="preserve"> </w:t>
      </w:r>
      <w:r>
        <w:t xml:space="preserve"> </w:t>
      </w:r>
    </w:p>
    <w:p w14:paraId="252B4BF2" w14:textId="77777777" w:rsidR="00C748A6" w:rsidRDefault="00C748A6" w:rsidP="00C748A6"/>
    <w:p w14:paraId="090D5770" w14:textId="77777777" w:rsidR="00C748A6" w:rsidRDefault="00C748A6" w:rsidP="00C748A6">
      <w:pPr>
        <w:pStyle w:val="Rubrik3"/>
        <w:numPr>
          <w:ilvl w:val="2"/>
          <w:numId w:val="12"/>
        </w:numPr>
      </w:pPr>
      <w:r>
        <w:t>Versionsnivå</w:t>
      </w:r>
    </w:p>
    <w:p w14:paraId="5FE012F7" w14:textId="77777777" w:rsidR="00C748A6" w:rsidRPr="007F1014" w:rsidRDefault="00C748A6" w:rsidP="00C748A6">
      <w:pPr>
        <w:rPr>
          <w:lang w:val="en-US"/>
        </w:rPr>
      </w:pPr>
      <w:r w:rsidRPr="007F1014">
        <w:rPr>
          <w:lang w:val="en-US"/>
        </w:rPr>
        <w:t xml:space="preserve">End of sale: </w:t>
      </w:r>
      <w:proofErr w:type="spellStart"/>
      <w:r w:rsidRPr="007F1014">
        <w:rPr>
          <w:lang w:val="en-US"/>
        </w:rPr>
        <w:t>Inget</w:t>
      </w:r>
      <w:proofErr w:type="spellEnd"/>
      <w:r w:rsidRPr="007F1014">
        <w:rPr>
          <w:lang w:val="en-US"/>
        </w:rPr>
        <w:t xml:space="preserve"> </w:t>
      </w:r>
      <w:proofErr w:type="spellStart"/>
      <w:r>
        <w:rPr>
          <w:lang w:val="en-US"/>
        </w:rPr>
        <w:t>annonserat</w:t>
      </w:r>
      <w:proofErr w:type="spellEnd"/>
    </w:p>
    <w:p w14:paraId="32447F2C" w14:textId="77777777" w:rsidR="00C748A6" w:rsidRPr="007F1014" w:rsidRDefault="00C748A6" w:rsidP="00C748A6">
      <w:pPr>
        <w:rPr>
          <w:lang w:val="en-US"/>
        </w:rPr>
      </w:pPr>
      <w:r w:rsidRPr="007F1014">
        <w:rPr>
          <w:lang w:val="en-US"/>
        </w:rPr>
        <w:t xml:space="preserve">End of support: </w:t>
      </w:r>
      <w:proofErr w:type="spellStart"/>
      <w:r w:rsidRPr="007F1014">
        <w:rPr>
          <w:lang w:val="en-US"/>
        </w:rPr>
        <w:t>Inget</w:t>
      </w:r>
      <w:proofErr w:type="spellEnd"/>
      <w:r w:rsidRPr="007F1014">
        <w:rPr>
          <w:lang w:val="en-US"/>
        </w:rPr>
        <w:t xml:space="preserve"> </w:t>
      </w:r>
      <w:proofErr w:type="spellStart"/>
      <w:r w:rsidRPr="007F1014">
        <w:rPr>
          <w:lang w:val="en-US"/>
        </w:rPr>
        <w:t>a</w:t>
      </w:r>
      <w:r>
        <w:rPr>
          <w:lang w:val="en-US"/>
        </w:rPr>
        <w:t>nnonserat</w:t>
      </w:r>
      <w:proofErr w:type="spellEnd"/>
    </w:p>
    <w:p w14:paraId="08CF94FA" w14:textId="77777777" w:rsidR="00C748A6" w:rsidRDefault="00C748A6" w:rsidP="00C748A6">
      <w:pPr>
        <w:rPr>
          <w:lang w:val="en-US"/>
        </w:rPr>
      </w:pPr>
    </w:p>
    <w:p w14:paraId="1E92F411" w14:textId="053BC5D3" w:rsidR="00C748A6" w:rsidRDefault="00C748A6" w:rsidP="00C748A6">
      <w:r w:rsidRPr="007F1014">
        <w:t>Version anses OK av h</w:t>
      </w:r>
      <w:r>
        <w:t>årdvara.</w:t>
      </w:r>
    </w:p>
    <w:p w14:paraId="6120D3C4" w14:textId="77777777" w:rsidR="00871754" w:rsidRDefault="00871754" w:rsidP="00C748A6"/>
    <w:p w14:paraId="2FCF62B3" w14:textId="77777777" w:rsidR="00C748A6" w:rsidRDefault="00C748A6" w:rsidP="00C748A6">
      <w:pPr>
        <w:pStyle w:val="Rubrik3"/>
        <w:numPr>
          <w:ilvl w:val="2"/>
          <w:numId w:val="12"/>
        </w:numPr>
      </w:pPr>
      <w:r>
        <w:lastRenderedPageBreak/>
        <w:t>Sårbarhet</w:t>
      </w:r>
    </w:p>
    <w:p w14:paraId="420A3628" w14:textId="5C3D0BD4" w:rsidR="00C748A6" w:rsidRDefault="00C748A6" w:rsidP="00C748A6">
      <w:pPr>
        <w:widowControl w:val="0"/>
        <w:autoSpaceDE w:val="0"/>
        <w:autoSpaceDN w:val="0"/>
        <w:adjustRightInd w:val="0"/>
        <w:spacing w:before="100" w:after="100"/>
      </w:pPr>
      <w:r>
        <w:t>Funna sårbarheter rör det OS som switch</w:t>
      </w:r>
      <w:r w:rsidR="00EE2A13">
        <w:t>modul</w:t>
      </w:r>
      <w:r>
        <w:t xml:space="preserve"> nyttjar.</w:t>
      </w:r>
    </w:p>
    <w:p w14:paraId="0A5C44F3" w14:textId="2CFBB17D" w:rsidR="00C748A6" w:rsidRDefault="00C748A6" w:rsidP="00C91DF1">
      <w:pPr>
        <w:widowControl w:val="0"/>
        <w:autoSpaceDE w:val="0"/>
        <w:autoSpaceDN w:val="0"/>
        <w:adjustRightInd w:val="0"/>
        <w:spacing w:before="100" w:after="100"/>
      </w:pPr>
    </w:p>
    <w:p w14:paraId="5A6E5171" w14:textId="77777777" w:rsidR="00EE2A13" w:rsidRDefault="00EE2A13" w:rsidP="00EE2A13">
      <w:pPr>
        <w:pStyle w:val="Rubrik2"/>
        <w:numPr>
          <w:ilvl w:val="1"/>
          <w:numId w:val="12"/>
        </w:numPr>
      </w:pPr>
      <w:r>
        <w:t xml:space="preserve">Cisco SM-ES3-24-P </w:t>
      </w:r>
    </w:p>
    <w:p w14:paraId="55373118" w14:textId="77777777" w:rsidR="00EE2A13" w:rsidRDefault="00EE2A13" w:rsidP="00EE2A13">
      <w:r>
        <w:t xml:space="preserve">Länk: </w:t>
      </w:r>
      <w:hyperlink r:id="rId26" w:history="1">
        <w:r w:rsidRPr="00B41912">
          <w:rPr>
            <w:rStyle w:val="Hyperlnk"/>
          </w:rPr>
          <w:t>https://www.cisco.com/c/en/us/support/interfaces-modules/enhanced-layer-2-3-etherswitch-service-module/model.html?dtid=osscdc000283#End-of-LifeandEnd-of-SaleNotices</w:t>
        </w:r>
      </w:hyperlink>
      <w:r>
        <w:t xml:space="preserve">  </w:t>
      </w:r>
    </w:p>
    <w:p w14:paraId="416345C7" w14:textId="77777777" w:rsidR="00EE2A13" w:rsidRDefault="00EE2A13" w:rsidP="00EE2A13"/>
    <w:p w14:paraId="1878B7E4" w14:textId="77777777" w:rsidR="00EE2A13" w:rsidRDefault="00EE2A13" w:rsidP="00EE2A13">
      <w:pPr>
        <w:pStyle w:val="Rubrik3"/>
        <w:numPr>
          <w:ilvl w:val="2"/>
          <w:numId w:val="12"/>
        </w:numPr>
      </w:pPr>
      <w:r>
        <w:t>Versionsnivå</w:t>
      </w:r>
    </w:p>
    <w:p w14:paraId="6A335C13" w14:textId="77777777" w:rsidR="00EE2A13" w:rsidRPr="007F1014" w:rsidRDefault="00EE2A13" w:rsidP="00EE2A13">
      <w:pPr>
        <w:rPr>
          <w:lang w:val="en-US"/>
        </w:rPr>
      </w:pPr>
      <w:r w:rsidRPr="007F1014">
        <w:rPr>
          <w:lang w:val="en-US"/>
        </w:rPr>
        <w:t xml:space="preserve">End of sale: </w:t>
      </w:r>
      <w:proofErr w:type="spellStart"/>
      <w:r w:rsidRPr="007F1014">
        <w:rPr>
          <w:lang w:val="en-US"/>
        </w:rPr>
        <w:t>Inget</w:t>
      </w:r>
      <w:proofErr w:type="spellEnd"/>
      <w:r w:rsidRPr="007F1014">
        <w:rPr>
          <w:lang w:val="en-US"/>
        </w:rPr>
        <w:t xml:space="preserve"> </w:t>
      </w:r>
      <w:proofErr w:type="spellStart"/>
      <w:r>
        <w:rPr>
          <w:lang w:val="en-US"/>
        </w:rPr>
        <w:t>annonserat</w:t>
      </w:r>
      <w:proofErr w:type="spellEnd"/>
    </w:p>
    <w:p w14:paraId="4F603239" w14:textId="77777777" w:rsidR="00EE2A13" w:rsidRPr="007F1014" w:rsidRDefault="00EE2A13" w:rsidP="00EE2A13">
      <w:pPr>
        <w:rPr>
          <w:lang w:val="en-US"/>
        </w:rPr>
      </w:pPr>
      <w:r w:rsidRPr="007F1014">
        <w:rPr>
          <w:lang w:val="en-US"/>
        </w:rPr>
        <w:t xml:space="preserve">End of support: </w:t>
      </w:r>
      <w:proofErr w:type="spellStart"/>
      <w:r w:rsidRPr="007F1014">
        <w:rPr>
          <w:lang w:val="en-US"/>
        </w:rPr>
        <w:t>Inget</w:t>
      </w:r>
      <w:proofErr w:type="spellEnd"/>
      <w:r w:rsidRPr="007F1014">
        <w:rPr>
          <w:lang w:val="en-US"/>
        </w:rPr>
        <w:t xml:space="preserve"> </w:t>
      </w:r>
      <w:proofErr w:type="spellStart"/>
      <w:r w:rsidRPr="007F1014">
        <w:rPr>
          <w:lang w:val="en-US"/>
        </w:rPr>
        <w:t>a</w:t>
      </w:r>
      <w:r>
        <w:rPr>
          <w:lang w:val="en-US"/>
        </w:rPr>
        <w:t>nnonserat</w:t>
      </w:r>
      <w:proofErr w:type="spellEnd"/>
    </w:p>
    <w:p w14:paraId="38738F12" w14:textId="77777777" w:rsidR="00EE2A13" w:rsidRDefault="00EE2A13" w:rsidP="00EE2A13">
      <w:pPr>
        <w:rPr>
          <w:lang w:val="en-US"/>
        </w:rPr>
      </w:pPr>
    </w:p>
    <w:p w14:paraId="444481A0" w14:textId="77777777" w:rsidR="00EE2A13" w:rsidRDefault="00EE2A13" w:rsidP="00EE2A13">
      <w:r w:rsidRPr="007F1014">
        <w:t>Version anses OK av h</w:t>
      </w:r>
      <w:r>
        <w:t>årdvara.</w:t>
      </w:r>
    </w:p>
    <w:p w14:paraId="132DBA09" w14:textId="77777777" w:rsidR="00EE2A13" w:rsidRDefault="00EE2A13" w:rsidP="00EE2A13"/>
    <w:p w14:paraId="5C4695C1" w14:textId="77777777" w:rsidR="00EE2A13" w:rsidRDefault="00EE2A13" w:rsidP="00EE2A13">
      <w:pPr>
        <w:pStyle w:val="Rubrik3"/>
        <w:numPr>
          <w:ilvl w:val="2"/>
          <w:numId w:val="12"/>
        </w:numPr>
      </w:pPr>
      <w:r>
        <w:t>Sårbarhet</w:t>
      </w:r>
    </w:p>
    <w:p w14:paraId="1AEBE695" w14:textId="77777777" w:rsidR="00EE2A13" w:rsidRDefault="00EE2A13" w:rsidP="00EE2A13">
      <w:pPr>
        <w:widowControl w:val="0"/>
        <w:autoSpaceDE w:val="0"/>
        <w:autoSpaceDN w:val="0"/>
        <w:adjustRightInd w:val="0"/>
        <w:spacing w:before="100" w:after="100"/>
      </w:pPr>
      <w:r>
        <w:t>Funna sårbarheter rör det OS som switchmodul nyttjar.</w:t>
      </w:r>
    </w:p>
    <w:p w14:paraId="4ED4CA59" w14:textId="77777777" w:rsidR="00EE2A13" w:rsidRDefault="00EE2A13" w:rsidP="00C91DF1">
      <w:pPr>
        <w:widowControl w:val="0"/>
        <w:autoSpaceDE w:val="0"/>
        <w:autoSpaceDN w:val="0"/>
        <w:adjustRightInd w:val="0"/>
        <w:spacing w:before="100" w:after="100"/>
      </w:pPr>
    </w:p>
    <w:p w14:paraId="225839A8" w14:textId="12557E40" w:rsidR="00EE2A13" w:rsidRDefault="00CC4A1B" w:rsidP="00EE2A13">
      <w:pPr>
        <w:pStyle w:val="Rubrik2"/>
        <w:numPr>
          <w:ilvl w:val="1"/>
          <w:numId w:val="12"/>
        </w:numPr>
      </w:pPr>
      <w:r>
        <w:t>Advenica SecuriVPN arana 9301B</w:t>
      </w:r>
      <w:r w:rsidR="00EE2A13">
        <w:t xml:space="preserve"> </w:t>
      </w:r>
    </w:p>
    <w:p w14:paraId="2DA8A731" w14:textId="77777777" w:rsidR="00EE2A13" w:rsidRDefault="00EE2A13" w:rsidP="00EE2A13">
      <w:r>
        <w:t xml:space="preserve">Länk: </w:t>
      </w:r>
      <w:hyperlink r:id="rId27" w:history="1">
        <w:r w:rsidRPr="00B41912">
          <w:rPr>
            <w:rStyle w:val="Hyperlnk"/>
          </w:rPr>
          <w:t>https://www.cisco.com/c/en/us/support/interfaces-modules/enhanced-layer-2-3-etherswitch-service-module/model.html?dtid=osscdc000283#End-of-LifeandEnd-of-SaleNotices</w:t>
        </w:r>
      </w:hyperlink>
      <w:r>
        <w:t xml:space="preserve">  </w:t>
      </w:r>
    </w:p>
    <w:p w14:paraId="3A22CF61" w14:textId="77777777" w:rsidR="00EE2A13" w:rsidRDefault="00EE2A13" w:rsidP="00EE2A13"/>
    <w:p w14:paraId="647A8824" w14:textId="77777777" w:rsidR="00EE2A13" w:rsidRDefault="00EE2A13" w:rsidP="00EE2A13">
      <w:pPr>
        <w:pStyle w:val="Rubrik3"/>
        <w:numPr>
          <w:ilvl w:val="2"/>
          <w:numId w:val="12"/>
        </w:numPr>
      </w:pPr>
      <w:r>
        <w:t>Versionsnivå</w:t>
      </w:r>
    </w:p>
    <w:p w14:paraId="4EDB8447" w14:textId="77777777" w:rsidR="00EE2A13" w:rsidRDefault="00EE2A13" w:rsidP="00EE2A13">
      <w:pPr>
        <w:rPr>
          <w:lang w:val="en-US"/>
        </w:rPr>
      </w:pPr>
    </w:p>
    <w:p w14:paraId="566E668B" w14:textId="59DFC0FA" w:rsidR="00EE2A13" w:rsidRDefault="00EE2A13" w:rsidP="00EE2A13">
      <w:r w:rsidRPr="007F1014">
        <w:t>Version anses OK av h</w:t>
      </w:r>
      <w:r>
        <w:t>årdvara</w:t>
      </w:r>
      <w:r w:rsidR="00CC4A1B">
        <w:t xml:space="preserve">, för ytterligare information om tillgängliga modeller och rekommendationer behövs kontakt med </w:t>
      </w:r>
      <w:proofErr w:type="spellStart"/>
      <w:r w:rsidR="00CC4A1B">
        <w:t>Advenica</w:t>
      </w:r>
      <w:proofErr w:type="spellEnd"/>
      <w:r w:rsidR="00CC4A1B">
        <w:t>.</w:t>
      </w:r>
    </w:p>
    <w:p w14:paraId="6460B8A9" w14:textId="77777777" w:rsidR="00EE2A13" w:rsidRDefault="00EE2A13" w:rsidP="00EE2A13"/>
    <w:p w14:paraId="6D992740" w14:textId="77777777" w:rsidR="00EE2A13" w:rsidRDefault="00EE2A13" w:rsidP="00EE2A13">
      <w:pPr>
        <w:pStyle w:val="Rubrik3"/>
        <w:numPr>
          <w:ilvl w:val="2"/>
          <w:numId w:val="12"/>
        </w:numPr>
      </w:pPr>
      <w:r>
        <w:t>Sårbarhet</w:t>
      </w:r>
    </w:p>
    <w:p w14:paraId="2783A5C2" w14:textId="12BD1816" w:rsidR="00EE2A13" w:rsidRDefault="00CC4A1B" w:rsidP="00EE2A13">
      <w:pPr>
        <w:widowControl w:val="0"/>
        <w:autoSpaceDE w:val="0"/>
        <w:autoSpaceDN w:val="0"/>
        <w:adjustRightInd w:val="0"/>
        <w:spacing w:before="100" w:after="100"/>
      </w:pPr>
      <w:r>
        <w:t>Inga sårbarheter funna vid traditionell sökning</w:t>
      </w:r>
    </w:p>
    <w:p w14:paraId="7BF302D7" w14:textId="77777777" w:rsidR="007F1014" w:rsidRPr="00C91DF1" w:rsidRDefault="007F1014" w:rsidP="00C91DF1">
      <w:pPr>
        <w:widowControl w:val="0"/>
        <w:autoSpaceDE w:val="0"/>
        <w:autoSpaceDN w:val="0"/>
        <w:adjustRightInd w:val="0"/>
        <w:spacing w:before="100" w:after="100"/>
      </w:pPr>
    </w:p>
    <w:p w14:paraId="5786285F" w14:textId="38C71123" w:rsidR="00183F48" w:rsidRDefault="00183F48" w:rsidP="001A1FF9"/>
    <w:p w14:paraId="47E93C90" w14:textId="74B239EE" w:rsidR="00C3557D" w:rsidRDefault="00C3557D" w:rsidP="00C3557D">
      <w:pPr>
        <w:pStyle w:val="Rubrik1"/>
        <w:numPr>
          <w:ilvl w:val="0"/>
          <w:numId w:val="12"/>
        </w:numPr>
      </w:pPr>
      <w:r>
        <w:t>Mjukvara veckovis kontroll</w:t>
      </w:r>
    </w:p>
    <w:p w14:paraId="7E465C7C" w14:textId="77777777" w:rsidR="00C3557D" w:rsidRDefault="00C3557D" w:rsidP="001A1FF9"/>
    <w:p w14:paraId="0496E101" w14:textId="2B428C5A" w:rsidR="00183F48" w:rsidRDefault="00183F48" w:rsidP="001A1FF9"/>
    <w:p w14:paraId="0ACC2D92" w14:textId="14BEF501" w:rsidR="00183F48" w:rsidRDefault="00C12FB3" w:rsidP="003A1139">
      <w:pPr>
        <w:pStyle w:val="Rubrik2"/>
        <w:numPr>
          <w:ilvl w:val="1"/>
          <w:numId w:val="12"/>
        </w:numPr>
      </w:pPr>
      <w:bookmarkStart w:id="16" w:name="_Toc518567064"/>
      <w:r>
        <w:t>Microsoft Windows ThinPC 7</w:t>
      </w:r>
      <w:bookmarkEnd w:id="16"/>
    </w:p>
    <w:p w14:paraId="55FCE725" w14:textId="4F35086B" w:rsidR="00183F48" w:rsidRDefault="004C1817" w:rsidP="003A1139">
      <w:pPr>
        <w:pStyle w:val="Rubrik3"/>
        <w:numPr>
          <w:ilvl w:val="2"/>
          <w:numId w:val="12"/>
        </w:numPr>
      </w:pPr>
      <w:bookmarkStart w:id="17" w:name="_Toc518567065"/>
      <w:r>
        <w:t>Versionsnivå</w:t>
      </w:r>
      <w:bookmarkEnd w:id="17"/>
    </w:p>
    <w:p w14:paraId="4231F3C5" w14:textId="4343248B" w:rsidR="00183F48" w:rsidRPr="006B37A0" w:rsidRDefault="006B37A0" w:rsidP="00183F48">
      <w:r w:rsidRPr="006B37A0">
        <w:t xml:space="preserve">Windows </w:t>
      </w:r>
      <w:proofErr w:type="spellStart"/>
      <w:r w:rsidRPr="006B37A0">
        <w:t>Thin</w:t>
      </w:r>
      <w:proofErr w:type="spellEnd"/>
      <w:r w:rsidRPr="006B37A0">
        <w:t xml:space="preserve"> PC ligger i “</w:t>
      </w:r>
      <w:proofErr w:type="spellStart"/>
      <w:r w:rsidRPr="006B37A0">
        <w:t>Extended</w:t>
      </w:r>
      <w:proofErr w:type="spellEnd"/>
      <w:r w:rsidRPr="006B37A0">
        <w:t xml:space="preserve"> support” kategorin, vilket inne</w:t>
      </w:r>
      <w:r>
        <w:t xml:space="preserve">bär att då support för Windows 7 upphör under 2020 så kommer även </w:t>
      </w:r>
      <w:proofErr w:type="spellStart"/>
      <w:r>
        <w:t>Thin</w:t>
      </w:r>
      <w:proofErr w:type="spellEnd"/>
      <w:r>
        <w:t xml:space="preserve"> PC 7 drabbas. Ersättningsalternativ bör utvärderas i god tid innan.</w:t>
      </w:r>
    </w:p>
    <w:p w14:paraId="1112E47C" w14:textId="77777777" w:rsidR="00183F48" w:rsidRPr="006B37A0" w:rsidRDefault="00183F48" w:rsidP="00183F48"/>
    <w:p w14:paraId="412E26D8" w14:textId="15037732" w:rsidR="00183F48" w:rsidRDefault="004C1817" w:rsidP="003A1139">
      <w:pPr>
        <w:pStyle w:val="Rubrik3"/>
        <w:numPr>
          <w:ilvl w:val="2"/>
          <w:numId w:val="12"/>
        </w:numPr>
      </w:pPr>
      <w:bookmarkStart w:id="18" w:name="_Toc518567066"/>
      <w:r>
        <w:t>Sårbarheter</w:t>
      </w:r>
      <w:bookmarkEnd w:id="18"/>
    </w:p>
    <w:p w14:paraId="566D3E94" w14:textId="20C3CA73" w:rsidR="00183F48" w:rsidRPr="000C19AA" w:rsidRDefault="000C19AA" w:rsidP="000C19AA">
      <w:pPr>
        <w:widowControl w:val="0"/>
        <w:autoSpaceDE w:val="0"/>
        <w:autoSpaceDN w:val="0"/>
        <w:adjustRightInd w:val="0"/>
        <w:spacing w:before="100" w:after="100"/>
      </w:pPr>
      <w:r w:rsidRPr="000C19AA">
        <w:t xml:space="preserve">Inga </w:t>
      </w:r>
      <w:r>
        <w:t>sårbarheter funna vid traditionell sölning</w:t>
      </w:r>
    </w:p>
    <w:p w14:paraId="4DCB4969" w14:textId="0DA86BED" w:rsidR="00183F48" w:rsidRDefault="00183F48" w:rsidP="001A1FF9"/>
    <w:p w14:paraId="0C19B3E7" w14:textId="77777777" w:rsidR="00CC4A1B" w:rsidRDefault="00CC4A1B" w:rsidP="00CC4A1B">
      <w:pPr>
        <w:pStyle w:val="Rubrik2"/>
        <w:numPr>
          <w:ilvl w:val="1"/>
          <w:numId w:val="12"/>
        </w:numPr>
      </w:pPr>
      <w:r>
        <w:lastRenderedPageBreak/>
        <w:t>Microsoft Windows ThinPC 7</w:t>
      </w:r>
    </w:p>
    <w:p w14:paraId="51174F8D" w14:textId="77777777" w:rsidR="00CC4A1B" w:rsidRDefault="00CC4A1B" w:rsidP="00CC4A1B">
      <w:pPr>
        <w:pStyle w:val="Rubrik3"/>
        <w:numPr>
          <w:ilvl w:val="2"/>
          <w:numId w:val="12"/>
        </w:numPr>
      </w:pPr>
      <w:r>
        <w:t>Versionsnivå</w:t>
      </w:r>
    </w:p>
    <w:p w14:paraId="0653BBA1" w14:textId="77777777" w:rsidR="00CC4A1B" w:rsidRPr="006B37A0" w:rsidRDefault="00CC4A1B" w:rsidP="00CC4A1B">
      <w:r w:rsidRPr="006B37A0">
        <w:t xml:space="preserve">Windows </w:t>
      </w:r>
      <w:proofErr w:type="spellStart"/>
      <w:r w:rsidRPr="006B37A0">
        <w:t>Thin</w:t>
      </w:r>
      <w:proofErr w:type="spellEnd"/>
      <w:r w:rsidRPr="006B37A0">
        <w:t xml:space="preserve"> PC ligger i “</w:t>
      </w:r>
      <w:proofErr w:type="spellStart"/>
      <w:r w:rsidRPr="006B37A0">
        <w:t>Extended</w:t>
      </w:r>
      <w:proofErr w:type="spellEnd"/>
      <w:r w:rsidRPr="006B37A0">
        <w:t xml:space="preserve"> support” kategorin, vilket inne</w:t>
      </w:r>
      <w:r>
        <w:t xml:space="preserve">bär att då support för Windows 7 upphör under 2020 så kommer även </w:t>
      </w:r>
      <w:proofErr w:type="spellStart"/>
      <w:r>
        <w:t>Thin</w:t>
      </w:r>
      <w:proofErr w:type="spellEnd"/>
      <w:r>
        <w:t xml:space="preserve"> PC 7 drabbas. Ersättningsalternativ bör utvärderas i god tid innan.</w:t>
      </w:r>
    </w:p>
    <w:p w14:paraId="5551B613" w14:textId="77777777" w:rsidR="00CC4A1B" w:rsidRPr="006B37A0" w:rsidRDefault="00CC4A1B" w:rsidP="00CC4A1B"/>
    <w:p w14:paraId="3AC2E5A6" w14:textId="77777777" w:rsidR="00CC4A1B" w:rsidRDefault="00CC4A1B" w:rsidP="00CC4A1B">
      <w:pPr>
        <w:pStyle w:val="Rubrik3"/>
        <w:numPr>
          <w:ilvl w:val="2"/>
          <w:numId w:val="12"/>
        </w:numPr>
      </w:pPr>
      <w:r>
        <w:t>Sårbarheter</w:t>
      </w:r>
    </w:p>
    <w:p w14:paraId="61F0D69D" w14:textId="77777777" w:rsidR="00CC4A1B" w:rsidRPr="000C19AA" w:rsidRDefault="00CC4A1B" w:rsidP="00CC4A1B">
      <w:pPr>
        <w:widowControl w:val="0"/>
        <w:autoSpaceDE w:val="0"/>
        <w:autoSpaceDN w:val="0"/>
        <w:adjustRightInd w:val="0"/>
        <w:spacing w:before="100" w:after="100"/>
      </w:pPr>
      <w:r w:rsidRPr="000C19AA">
        <w:t xml:space="preserve">Inga </w:t>
      </w:r>
      <w:r>
        <w:t>sårbarheter funna vid traditionell sölning</w:t>
      </w:r>
    </w:p>
    <w:p w14:paraId="11412AF5" w14:textId="77777777" w:rsidR="00CC4A1B" w:rsidRDefault="00CC4A1B" w:rsidP="001A1FF9"/>
    <w:p w14:paraId="3A654D78" w14:textId="5B59D9AC" w:rsidR="00044002" w:rsidRDefault="00044002" w:rsidP="001A1FF9"/>
    <w:p w14:paraId="21007699" w14:textId="29D2A0A1" w:rsidR="00044002" w:rsidRDefault="00044002" w:rsidP="001A1FF9"/>
    <w:p w14:paraId="1068FA30" w14:textId="77777777" w:rsidR="00044002" w:rsidRPr="001A1FF9" w:rsidRDefault="00044002" w:rsidP="001A1FF9"/>
    <w:p w14:paraId="263F14D8" w14:textId="77777777" w:rsidR="009470E7" w:rsidRDefault="009470E7" w:rsidP="00070D7B"/>
    <w:p w14:paraId="41674516" w14:textId="5D18D726" w:rsidR="002B7EC0" w:rsidRDefault="002B7EC0" w:rsidP="003A1139">
      <w:pPr>
        <w:pStyle w:val="Rubrik1"/>
        <w:numPr>
          <w:ilvl w:val="0"/>
          <w:numId w:val="12"/>
        </w:numPr>
      </w:pPr>
      <w:bookmarkStart w:id="19" w:name="_Toc436313319"/>
      <w:bookmarkStart w:id="20" w:name="_Toc518567067"/>
      <w:r>
        <w:t>Summering</w:t>
      </w:r>
      <w:bookmarkEnd w:id="19"/>
      <w:bookmarkEnd w:id="20"/>
    </w:p>
    <w:p w14:paraId="1D02A72C" w14:textId="09D3F8B6" w:rsidR="00C03FB7" w:rsidRDefault="00C03FB7" w:rsidP="00C03FB7"/>
    <w:p w14:paraId="23F91AA9" w14:textId="15C59F71" w:rsidR="00C03FB7" w:rsidRPr="00C03FB7" w:rsidRDefault="00C03FB7" w:rsidP="003A1139">
      <w:pPr>
        <w:pStyle w:val="Rubrik2"/>
        <w:numPr>
          <w:ilvl w:val="1"/>
          <w:numId w:val="12"/>
        </w:numPr>
      </w:pPr>
      <w:r>
        <w:t>test</w:t>
      </w:r>
    </w:p>
    <w:p w14:paraId="28B1CB90" w14:textId="47DB27E8" w:rsidR="00C03FB7" w:rsidRDefault="00C03FB7" w:rsidP="00C03FB7"/>
    <w:p w14:paraId="3D96CBE5" w14:textId="77777777" w:rsidR="00C03FB7" w:rsidRPr="00C03FB7" w:rsidRDefault="00C03FB7" w:rsidP="00C03FB7"/>
    <w:p w14:paraId="31D24153" w14:textId="4978963E" w:rsidR="002B7EC0" w:rsidRDefault="002F7F48" w:rsidP="002B7EC0">
      <w:proofErr w:type="spellStart"/>
      <w:r>
        <w:t>Firmware</w:t>
      </w:r>
      <w:proofErr w:type="spellEnd"/>
      <w:r>
        <w:t xml:space="preserve"> behöver verifieras på enheter</w:t>
      </w:r>
      <w:r w:rsidR="000C19AA">
        <w:t xml:space="preserve"> nedan</w:t>
      </w:r>
      <w:r>
        <w:t xml:space="preserve"> för att verifiera så de ej är sårbara. </w:t>
      </w:r>
    </w:p>
    <w:p w14:paraId="780634BA" w14:textId="06F4A0B0" w:rsidR="002F7F48" w:rsidRDefault="002F7F48" w:rsidP="002F7F48">
      <w:pPr>
        <w:pStyle w:val="Liststycke"/>
        <w:numPr>
          <w:ilvl w:val="0"/>
          <w:numId w:val="8"/>
        </w:numPr>
      </w:pPr>
      <w:r>
        <w:t xml:space="preserve">Dell </w:t>
      </w:r>
      <w:proofErr w:type="spellStart"/>
      <w:r>
        <w:t>PowerEdge</w:t>
      </w:r>
      <w:proofErr w:type="spellEnd"/>
      <w:r>
        <w:t xml:space="preserve"> R220</w:t>
      </w:r>
    </w:p>
    <w:p w14:paraId="30BD5ADC" w14:textId="061395B9" w:rsidR="002F7F48" w:rsidRDefault="002F7F48" w:rsidP="002F7F48">
      <w:pPr>
        <w:pStyle w:val="Liststycke"/>
        <w:numPr>
          <w:ilvl w:val="0"/>
          <w:numId w:val="8"/>
        </w:numPr>
      </w:pPr>
      <w:r>
        <w:t xml:space="preserve">Dell </w:t>
      </w:r>
      <w:proofErr w:type="spellStart"/>
      <w:r>
        <w:t>PowerEdge</w:t>
      </w:r>
      <w:proofErr w:type="spellEnd"/>
      <w:r>
        <w:t xml:space="preserve"> R630</w:t>
      </w:r>
    </w:p>
    <w:p w14:paraId="26485EBD" w14:textId="77777777" w:rsidR="002B7EC0" w:rsidRDefault="002B7EC0" w:rsidP="00070D7B"/>
    <w:p w14:paraId="52511ED6" w14:textId="6AEC2F14" w:rsidR="00CC71F0" w:rsidRDefault="00CC71F0" w:rsidP="00070D7B"/>
    <w:p w14:paraId="01D703C9" w14:textId="30B8F0B1" w:rsidR="00843CF7" w:rsidRDefault="00843CF7" w:rsidP="00070D7B"/>
    <w:p w14:paraId="41F67265" w14:textId="5F5EC83D" w:rsidR="00843CF7" w:rsidRDefault="00843CF7" w:rsidP="00070D7B"/>
    <w:p w14:paraId="5234A8D8" w14:textId="6238614E" w:rsidR="00843CF7" w:rsidRDefault="00843CF7" w:rsidP="00070D7B"/>
    <w:p w14:paraId="27F9CCDF" w14:textId="026816E5" w:rsidR="00843CF7" w:rsidRDefault="00843CF7" w:rsidP="00070D7B"/>
    <w:p w14:paraId="6E42F57A" w14:textId="4D81156C" w:rsidR="00843CF7" w:rsidRDefault="00843CF7" w:rsidP="00070D7B"/>
    <w:p w14:paraId="6C1F9EAF" w14:textId="77777777" w:rsidR="00843CF7" w:rsidRDefault="00843CF7" w:rsidP="00070D7B"/>
    <w:p w14:paraId="5D0F6EBF" w14:textId="1398C85A" w:rsidR="009470E7" w:rsidRDefault="001A1FF9" w:rsidP="003A1139">
      <w:pPr>
        <w:pStyle w:val="Rubrik1"/>
        <w:numPr>
          <w:ilvl w:val="0"/>
          <w:numId w:val="12"/>
        </w:numPr>
      </w:pPr>
      <w:bookmarkStart w:id="21" w:name="_Toc518567068"/>
      <w:r>
        <w:t>Beskrivning av k</w:t>
      </w:r>
      <w:r w:rsidR="009470E7">
        <w:t>ontroller</w:t>
      </w:r>
      <w:bookmarkEnd w:id="21"/>
    </w:p>
    <w:p w14:paraId="674AD971" w14:textId="77777777" w:rsidR="00C03FB7" w:rsidRPr="00C03FB7" w:rsidRDefault="00C03FB7" w:rsidP="00C03FB7"/>
    <w:p w14:paraId="34186BC8" w14:textId="77777777" w:rsidR="009470E7" w:rsidRDefault="009470E7" w:rsidP="009470E7"/>
    <w:p w14:paraId="14C0AC72" w14:textId="2105431A" w:rsidR="009470E7" w:rsidRDefault="002773E5" w:rsidP="003A1139">
      <w:pPr>
        <w:pStyle w:val="Rubrik2"/>
        <w:numPr>
          <w:ilvl w:val="1"/>
          <w:numId w:val="12"/>
        </w:numPr>
      </w:pPr>
      <w:bookmarkStart w:id="22" w:name="_Toc518567069"/>
      <w:r>
        <w:t>Hård &amp; mjukvara</w:t>
      </w:r>
      <w:bookmarkEnd w:id="22"/>
    </w:p>
    <w:p w14:paraId="3EA44E68" w14:textId="77777777" w:rsidR="009470E7" w:rsidRDefault="009470E7" w:rsidP="009470E7"/>
    <w:tbl>
      <w:tblPr>
        <w:tblW w:w="9215" w:type="dxa"/>
        <w:tblInd w:w="-176" w:type="dxa"/>
        <w:tblLayout w:type="fixed"/>
        <w:tblLook w:val="0000" w:firstRow="0" w:lastRow="0" w:firstColumn="0" w:lastColumn="0" w:noHBand="0" w:noVBand="0"/>
      </w:tblPr>
      <w:tblGrid>
        <w:gridCol w:w="3263"/>
        <w:gridCol w:w="2266"/>
        <w:gridCol w:w="3686"/>
      </w:tblGrid>
      <w:tr w:rsidR="009470E7" w:rsidRPr="00293C86" w14:paraId="26403D06" w14:textId="77777777" w:rsidTr="007A497F">
        <w:tc>
          <w:tcPr>
            <w:tcW w:w="3263" w:type="dxa"/>
            <w:tcBorders>
              <w:top w:val="single" w:sz="4" w:space="0" w:color="000000"/>
              <w:left w:val="single" w:sz="4" w:space="0" w:color="000000"/>
              <w:bottom w:val="single" w:sz="4" w:space="0" w:color="000000"/>
            </w:tcBorders>
            <w:shd w:val="clear" w:color="auto" w:fill="5F5F5B"/>
            <w:vAlign w:val="bottom"/>
          </w:tcPr>
          <w:p w14:paraId="0E8B7C7E" w14:textId="77777777" w:rsidR="009470E7" w:rsidRPr="00293C86" w:rsidRDefault="009470E7" w:rsidP="00EE2DE2">
            <w:pPr>
              <w:snapToGrid w:val="0"/>
              <w:spacing w:after="120"/>
              <w:rPr>
                <w:b/>
                <w:color w:val="FFFFFF" w:themeColor="background1"/>
                <w:sz w:val="16"/>
                <w:szCs w:val="16"/>
              </w:rPr>
            </w:pPr>
            <w:r>
              <w:rPr>
                <w:b/>
                <w:color w:val="FFFFFF" w:themeColor="background1"/>
                <w:sz w:val="16"/>
                <w:szCs w:val="16"/>
              </w:rPr>
              <w:t>Funktion</w:t>
            </w:r>
          </w:p>
        </w:tc>
        <w:tc>
          <w:tcPr>
            <w:tcW w:w="2266" w:type="dxa"/>
            <w:tcBorders>
              <w:top w:val="single" w:sz="4" w:space="0" w:color="000000"/>
              <w:left w:val="single" w:sz="4" w:space="0" w:color="000000"/>
              <w:bottom w:val="single" w:sz="4" w:space="0" w:color="000000"/>
            </w:tcBorders>
            <w:shd w:val="clear" w:color="auto" w:fill="5F5F5B"/>
            <w:vAlign w:val="bottom"/>
          </w:tcPr>
          <w:p w14:paraId="1833AFB7" w14:textId="77777777" w:rsidR="009470E7" w:rsidRPr="00293C86" w:rsidRDefault="009470E7" w:rsidP="00EE2DE2">
            <w:pPr>
              <w:snapToGrid w:val="0"/>
              <w:spacing w:after="120"/>
              <w:rPr>
                <w:b/>
                <w:color w:val="FFFFFF" w:themeColor="background1"/>
                <w:sz w:val="16"/>
                <w:szCs w:val="16"/>
              </w:rPr>
            </w:pPr>
            <w:r w:rsidRPr="00293C86">
              <w:rPr>
                <w:b/>
                <w:color w:val="FFFFFF" w:themeColor="background1"/>
                <w:sz w:val="16"/>
                <w:szCs w:val="16"/>
              </w:rPr>
              <w:t>Kontroll</w:t>
            </w:r>
          </w:p>
        </w:tc>
        <w:tc>
          <w:tcPr>
            <w:tcW w:w="3686" w:type="dxa"/>
            <w:tcBorders>
              <w:top w:val="single" w:sz="4" w:space="0" w:color="000000"/>
              <w:left w:val="single" w:sz="4" w:space="0" w:color="000000"/>
              <w:bottom w:val="single" w:sz="4" w:space="0" w:color="000000"/>
              <w:right w:val="single" w:sz="4" w:space="0" w:color="000000"/>
            </w:tcBorders>
            <w:shd w:val="clear" w:color="auto" w:fill="5F5F5B"/>
            <w:vAlign w:val="bottom"/>
          </w:tcPr>
          <w:p w14:paraId="11E8ACF7" w14:textId="77777777" w:rsidR="009470E7" w:rsidRPr="00293C86" w:rsidRDefault="009470E7" w:rsidP="00EE2DE2">
            <w:pPr>
              <w:snapToGrid w:val="0"/>
              <w:spacing w:after="120"/>
              <w:rPr>
                <w:b/>
                <w:color w:val="FFFFFF" w:themeColor="background1"/>
                <w:sz w:val="16"/>
                <w:szCs w:val="16"/>
              </w:rPr>
            </w:pPr>
            <w:r w:rsidRPr="00293C86">
              <w:rPr>
                <w:b/>
                <w:color w:val="FFFFFF" w:themeColor="background1"/>
                <w:sz w:val="16"/>
                <w:szCs w:val="16"/>
              </w:rPr>
              <w:t>Verktyg</w:t>
            </w:r>
          </w:p>
        </w:tc>
      </w:tr>
      <w:tr w:rsidR="009470E7" w:rsidRPr="00293C86" w14:paraId="0CC6A562" w14:textId="77777777" w:rsidTr="00CF6B60">
        <w:trPr>
          <w:trHeight w:val="263"/>
        </w:trPr>
        <w:tc>
          <w:tcPr>
            <w:tcW w:w="3263" w:type="dxa"/>
            <w:tcBorders>
              <w:top w:val="single" w:sz="4" w:space="0" w:color="000000"/>
              <w:left w:val="single" w:sz="4" w:space="0" w:color="000000"/>
              <w:bottom w:val="single" w:sz="4" w:space="0" w:color="000000"/>
            </w:tcBorders>
            <w:vAlign w:val="center"/>
          </w:tcPr>
          <w:p w14:paraId="0971D8FD" w14:textId="6DBCC41A" w:rsidR="009470E7" w:rsidRPr="00293C86" w:rsidRDefault="00C52203" w:rsidP="00CF6B60">
            <w:pPr>
              <w:snapToGrid w:val="0"/>
              <w:spacing w:after="120"/>
              <w:rPr>
                <w:sz w:val="16"/>
                <w:szCs w:val="16"/>
              </w:rPr>
            </w:pPr>
            <w:r>
              <w:rPr>
                <w:sz w:val="16"/>
                <w:szCs w:val="16"/>
              </w:rPr>
              <w:t>Hårdvara</w:t>
            </w:r>
          </w:p>
        </w:tc>
        <w:tc>
          <w:tcPr>
            <w:tcW w:w="2266" w:type="dxa"/>
            <w:tcBorders>
              <w:top w:val="single" w:sz="4" w:space="0" w:color="000000"/>
              <w:left w:val="single" w:sz="4" w:space="0" w:color="000000"/>
              <w:bottom w:val="single" w:sz="4" w:space="0" w:color="000000"/>
            </w:tcBorders>
            <w:vAlign w:val="center"/>
          </w:tcPr>
          <w:p w14:paraId="6F9E1229" w14:textId="47CCA119" w:rsidR="00C52203" w:rsidRPr="00C52203" w:rsidRDefault="00C52203" w:rsidP="00E572A1">
            <w:pPr>
              <w:snapToGrid w:val="0"/>
              <w:spacing w:after="120"/>
              <w:rPr>
                <w:sz w:val="16"/>
                <w:szCs w:val="16"/>
              </w:rPr>
            </w:pPr>
            <w:r>
              <w:rPr>
                <w:sz w:val="16"/>
                <w:szCs w:val="16"/>
              </w:rPr>
              <w:t>Version &amp; sårbarhet</w:t>
            </w:r>
          </w:p>
        </w:tc>
        <w:tc>
          <w:tcPr>
            <w:tcW w:w="3686" w:type="dxa"/>
            <w:tcBorders>
              <w:top w:val="single" w:sz="4" w:space="0" w:color="000000"/>
              <w:left w:val="single" w:sz="4" w:space="0" w:color="000000"/>
              <w:bottom w:val="single" w:sz="4" w:space="0" w:color="000000"/>
              <w:right w:val="single" w:sz="4" w:space="0" w:color="000000"/>
            </w:tcBorders>
            <w:vAlign w:val="center"/>
          </w:tcPr>
          <w:p w14:paraId="1E2BAE33" w14:textId="194282E5" w:rsidR="009470E7" w:rsidRPr="00293C86" w:rsidRDefault="00C52203" w:rsidP="00EE2DE2">
            <w:pPr>
              <w:snapToGrid w:val="0"/>
              <w:spacing w:after="120"/>
              <w:rPr>
                <w:sz w:val="16"/>
                <w:szCs w:val="16"/>
              </w:rPr>
            </w:pPr>
            <w:r>
              <w:rPr>
                <w:sz w:val="16"/>
                <w:szCs w:val="16"/>
              </w:rPr>
              <w:t>Manuellt (</w:t>
            </w:r>
            <w:proofErr w:type="spellStart"/>
            <w:r>
              <w:rPr>
                <w:sz w:val="16"/>
                <w:szCs w:val="16"/>
              </w:rPr>
              <w:t>google</w:t>
            </w:r>
            <w:proofErr w:type="spellEnd"/>
            <w:r>
              <w:rPr>
                <w:sz w:val="16"/>
                <w:szCs w:val="16"/>
              </w:rPr>
              <w:t xml:space="preserve">, tillverkares hemsida, </w:t>
            </w:r>
            <w:proofErr w:type="spellStart"/>
            <w:r>
              <w:rPr>
                <w:sz w:val="16"/>
                <w:szCs w:val="16"/>
              </w:rPr>
              <w:t>cve-details</w:t>
            </w:r>
            <w:proofErr w:type="spellEnd"/>
            <w:r>
              <w:rPr>
                <w:sz w:val="16"/>
                <w:szCs w:val="16"/>
              </w:rPr>
              <w:t xml:space="preserve"> och liknande)</w:t>
            </w:r>
          </w:p>
        </w:tc>
      </w:tr>
      <w:tr w:rsidR="000245F8" w:rsidRPr="00293C86" w14:paraId="0D44F9CB" w14:textId="77777777" w:rsidTr="00CF6B60">
        <w:trPr>
          <w:trHeight w:val="263"/>
        </w:trPr>
        <w:tc>
          <w:tcPr>
            <w:tcW w:w="3263" w:type="dxa"/>
            <w:tcBorders>
              <w:top w:val="single" w:sz="4" w:space="0" w:color="000000"/>
              <w:left w:val="single" w:sz="4" w:space="0" w:color="000000"/>
              <w:bottom w:val="single" w:sz="4" w:space="0" w:color="000000"/>
            </w:tcBorders>
            <w:vAlign w:val="center"/>
          </w:tcPr>
          <w:p w14:paraId="324C324E" w14:textId="0D8616AD" w:rsidR="000245F8" w:rsidRDefault="00C52203" w:rsidP="00CF6B60">
            <w:pPr>
              <w:snapToGrid w:val="0"/>
              <w:spacing w:after="120"/>
              <w:rPr>
                <w:sz w:val="16"/>
                <w:szCs w:val="16"/>
              </w:rPr>
            </w:pPr>
            <w:r>
              <w:rPr>
                <w:sz w:val="16"/>
                <w:szCs w:val="16"/>
              </w:rPr>
              <w:t>Mjukvara</w:t>
            </w:r>
          </w:p>
        </w:tc>
        <w:tc>
          <w:tcPr>
            <w:tcW w:w="2266" w:type="dxa"/>
            <w:tcBorders>
              <w:top w:val="single" w:sz="4" w:space="0" w:color="000000"/>
              <w:left w:val="single" w:sz="4" w:space="0" w:color="000000"/>
              <w:bottom w:val="single" w:sz="4" w:space="0" w:color="000000"/>
            </w:tcBorders>
            <w:vAlign w:val="center"/>
          </w:tcPr>
          <w:p w14:paraId="30329DD9" w14:textId="7F835139" w:rsidR="000245F8" w:rsidRPr="00C52203" w:rsidRDefault="00C52203" w:rsidP="00E572A1">
            <w:pPr>
              <w:snapToGrid w:val="0"/>
              <w:spacing w:after="120"/>
              <w:rPr>
                <w:sz w:val="16"/>
                <w:szCs w:val="16"/>
              </w:rPr>
            </w:pPr>
            <w:r>
              <w:rPr>
                <w:sz w:val="16"/>
                <w:szCs w:val="16"/>
              </w:rPr>
              <w:t>Version &amp; sårbarhet</w:t>
            </w:r>
          </w:p>
        </w:tc>
        <w:tc>
          <w:tcPr>
            <w:tcW w:w="3686" w:type="dxa"/>
            <w:tcBorders>
              <w:top w:val="single" w:sz="4" w:space="0" w:color="000000"/>
              <w:left w:val="single" w:sz="4" w:space="0" w:color="000000"/>
              <w:bottom w:val="single" w:sz="4" w:space="0" w:color="000000"/>
              <w:right w:val="single" w:sz="4" w:space="0" w:color="000000"/>
            </w:tcBorders>
            <w:vAlign w:val="center"/>
          </w:tcPr>
          <w:p w14:paraId="20DE5A90" w14:textId="14E71106" w:rsidR="000245F8" w:rsidRDefault="00C52203" w:rsidP="00EE2DE2">
            <w:pPr>
              <w:snapToGrid w:val="0"/>
              <w:spacing w:after="120"/>
              <w:rPr>
                <w:sz w:val="16"/>
                <w:szCs w:val="16"/>
              </w:rPr>
            </w:pPr>
            <w:r>
              <w:rPr>
                <w:sz w:val="16"/>
                <w:szCs w:val="16"/>
              </w:rPr>
              <w:t>Manuellt och delvis automatiserat. Liknande metoder som för hårdvara.</w:t>
            </w:r>
          </w:p>
        </w:tc>
      </w:tr>
    </w:tbl>
    <w:p w14:paraId="15AE9B9C" w14:textId="55EC1007" w:rsidR="009470E7" w:rsidRDefault="009470E7"/>
    <w:p w14:paraId="02B1DB83" w14:textId="77777777" w:rsidR="009470E7" w:rsidRDefault="009470E7" w:rsidP="009470E7"/>
    <w:sectPr w:rsidR="009470E7" w:rsidSect="00D27691">
      <w:headerReference w:type="default" r:id="rId28"/>
      <w:footerReference w:type="default" r:id="rId29"/>
      <w:headerReference w:type="first" r:id="rId30"/>
      <w:footerReference w:type="first" r:id="rId31"/>
      <w:pgSz w:w="11906" w:h="16838" w:code="9"/>
      <w:pgMar w:top="2353" w:right="992" w:bottom="1871" w:left="1701" w:header="567" w:footer="454" w:gutter="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713C9" w14:textId="77777777" w:rsidR="00B40A61" w:rsidRDefault="00B40A61">
      <w:r>
        <w:separator/>
      </w:r>
    </w:p>
  </w:endnote>
  <w:endnote w:type="continuationSeparator" w:id="0">
    <w:p w14:paraId="0D397ED5" w14:textId="77777777" w:rsidR="00B40A61" w:rsidRDefault="00B40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379991"/>
      <w:docPartObj>
        <w:docPartGallery w:val="Page Numbers (Bottom of Page)"/>
        <w:docPartUnique/>
      </w:docPartObj>
    </w:sdtPr>
    <w:sdtEndPr>
      <w:rPr>
        <w:color w:val="7F7F7F" w:themeColor="background1" w:themeShade="7F"/>
        <w:spacing w:val="60"/>
      </w:rPr>
    </w:sdtEndPr>
    <w:sdtContent>
      <w:p w14:paraId="5B191DA9" w14:textId="3C672C7E" w:rsidR="00CC4A1B" w:rsidRDefault="00CC4A1B" w:rsidP="00CC4A1B">
        <w:pPr>
          <w:pStyle w:val="Sidfot"/>
          <w:pBdr>
            <w:top w:val="single" w:sz="4" w:space="1" w:color="D9D9D9" w:themeColor="background1" w:themeShade="D9"/>
          </w:pBdr>
          <w:jc w:val="right"/>
          <w:rPr>
            <w:b/>
            <w:bCs/>
          </w:rPr>
        </w:pPr>
        <w:r>
          <w:rPr>
            <w:color w:val="7F7F7F" w:themeColor="background1" w:themeShade="7F"/>
            <w:spacing w:val="60"/>
          </w:rPr>
          <w:t xml:space="preserve">Sida </w:t>
        </w:r>
        <w:r>
          <w:fldChar w:fldCharType="begin"/>
        </w:r>
        <w:r>
          <w:instrText>PAGE   \* MERGEFORMAT</w:instrText>
        </w:r>
        <w:r>
          <w:fldChar w:fldCharType="separate"/>
        </w:r>
        <w:r>
          <w:t>2</w:t>
        </w:r>
        <w:r>
          <w:rPr>
            <w:b/>
            <w:bCs/>
          </w:rPr>
          <w:fldChar w:fldCharType="end"/>
        </w:r>
        <w:r>
          <w:rPr>
            <w:b/>
            <w:bCs/>
          </w:rPr>
          <w:t xml:space="preserve"> </w:t>
        </w:r>
        <w:r>
          <w:rPr>
            <w:b/>
            <w:bCs/>
          </w:rPr>
          <w:t xml:space="preserve">/ </w:t>
        </w:r>
        <w:fldSimple w:instr=" NUMPAGES   \* MERGEFORMAT ">
          <w:r>
            <w:rPr>
              <w:noProof/>
            </w:rPr>
            <w:t>8</w:t>
          </w:r>
        </w:fldSimple>
      </w:p>
    </w:sdtContent>
  </w:sdt>
  <w:p w14:paraId="4095BC61" w14:textId="77777777" w:rsidR="00CC4A1B" w:rsidRDefault="00CC4A1B">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312F5" w14:textId="3ECAC630" w:rsidR="007A497F" w:rsidRDefault="007A497F">
    <w:pPr>
      <w:pStyle w:val="Sidfot"/>
      <w:jc w:val="right"/>
    </w:pPr>
  </w:p>
  <w:p w14:paraId="04220170" w14:textId="77777777" w:rsidR="00CC4A1B" w:rsidRPr="00537762" w:rsidRDefault="00CC4A1B" w:rsidP="00CC4A1B">
    <w:pPr>
      <w:pStyle w:val="Sidfot"/>
      <w:rPr>
        <w:rFonts w:ascii="Calibri Light" w:hAnsi="Calibri Light"/>
        <w:lang w:val="en-US"/>
      </w:rPr>
    </w:pPr>
    <w:r w:rsidRPr="00537762">
      <w:rPr>
        <w:rFonts w:ascii="Calibri Light" w:hAnsi="Calibri Light"/>
        <w:lang w:val="en-US"/>
      </w:rPr>
      <w:t>West Code Solutions AB</w:t>
    </w:r>
    <w:r w:rsidRPr="00537762">
      <w:rPr>
        <w:rFonts w:ascii="Calibri Light" w:hAnsi="Calibri Light"/>
        <w:lang w:val="en-US"/>
      </w:rPr>
      <w:br/>
      <w:t xml:space="preserve">E-mail: </w:t>
    </w:r>
    <w:hyperlink r:id="rId1" w:history="1">
      <w:r w:rsidRPr="00537762">
        <w:rPr>
          <w:rStyle w:val="Hyperlnk"/>
          <w:rFonts w:ascii="Calibri Light" w:hAnsi="Calibri Light"/>
          <w:lang w:val="en-US"/>
        </w:rPr>
        <w:t>claes.gyllhamn@westcode.se</w:t>
      </w:r>
    </w:hyperlink>
    <w:r w:rsidRPr="00537762">
      <w:rPr>
        <w:rFonts w:ascii="Calibri Light" w:hAnsi="Calibri Light"/>
        <w:lang w:val="en-US"/>
      </w:rPr>
      <w:t xml:space="preserve"> </w:t>
    </w:r>
    <w:r w:rsidRPr="00537762">
      <w:rPr>
        <w:rFonts w:ascii="Calibri Light" w:hAnsi="Calibri Light"/>
        <w:lang w:val="en-US"/>
      </w:rPr>
      <w:br/>
      <w:t xml:space="preserve">Web: </w:t>
    </w:r>
    <w:hyperlink r:id="rId2" w:history="1">
      <w:r w:rsidRPr="00537762">
        <w:rPr>
          <w:rStyle w:val="Hyperlnk"/>
          <w:rFonts w:ascii="Calibri Light" w:hAnsi="Calibri Light"/>
          <w:lang w:val="en-US"/>
        </w:rPr>
        <w:t>www.westcode.se</w:t>
      </w:r>
    </w:hyperlink>
    <w:r w:rsidRPr="00537762">
      <w:rPr>
        <w:rFonts w:ascii="Calibri Light" w:hAnsi="Calibri Light"/>
        <w:lang w:val="en-US"/>
      </w:rPr>
      <w:br/>
    </w:r>
    <w:proofErr w:type="spellStart"/>
    <w:r w:rsidRPr="00537762">
      <w:rPr>
        <w:rFonts w:ascii="Calibri Light" w:hAnsi="Calibri Light"/>
        <w:lang w:val="en-US"/>
      </w:rPr>
      <w:t>Artellerigatan</w:t>
    </w:r>
    <w:proofErr w:type="spellEnd"/>
    <w:r w:rsidRPr="00537762">
      <w:rPr>
        <w:rFonts w:ascii="Calibri Light" w:hAnsi="Calibri Light"/>
        <w:lang w:val="en-US"/>
      </w:rPr>
      <w:t xml:space="preserve"> 85 | SE-115 30 Stockholm | Sweden</w:t>
    </w:r>
  </w:p>
  <w:p w14:paraId="279DE05C" w14:textId="77777777" w:rsidR="00CC4A1B" w:rsidRPr="00F908FA" w:rsidRDefault="00CC4A1B" w:rsidP="00CC4A1B">
    <w:pPr>
      <w:pStyle w:val="Sidfot"/>
      <w:rPr>
        <w:lang w:val="en-US"/>
      </w:rPr>
    </w:pPr>
  </w:p>
  <w:p w14:paraId="3D6B1C0B" w14:textId="77777777" w:rsidR="007A497F" w:rsidRPr="00CC4A1B" w:rsidRDefault="007A497F" w:rsidP="00CA1653">
    <w:pPr>
      <w:pStyle w:val="Sidfot"/>
      <w:ind w:left="-1134"/>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20740" w14:textId="77777777" w:rsidR="00B40A61" w:rsidRDefault="00B40A61">
      <w:r>
        <w:separator/>
      </w:r>
    </w:p>
  </w:footnote>
  <w:footnote w:type="continuationSeparator" w:id="0">
    <w:p w14:paraId="34FC4C98" w14:textId="77777777" w:rsidR="00B40A61" w:rsidRDefault="00B40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E1550" w14:textId="34FBC887" w:rsidR="00CC4A1B" w:rsidRDefault="00CC4A1B">
    <w:pPr>
      <w:pStyle w:val="Sidhuvud"/>
    </w:pPr>
    <w:r>
      <w:rPr>
        <w:noProof/>
      </w:rPr>
      <w:drawing>
        <wp:inline distT="0" distB="0" distL="0" distR="0" wp14:anchorId="3A48AC66" wp14:editId="110A983A">
          <wp:extent cx="2009775" cy="428625"/>
          <wp:effectExtent l="0" t="0" r="9525" b="9525"/>
          <wp:docPr id="2" name="Bildobjekt 2" descr="West-Code till fakt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st-Code till faktur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4286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C5448" w14:textId="77BD7ADE" w:rsidR="007A497F" w:rsidRPr="00A75A98" w:rsidRDefault="00CC4A1B" w:rsidP="00141503">
    <w:pPr>
      <w:pStyle w:val="Sidhuvud"/>
    </w:pPr>
    <w:r>
      <w:rPr>
        <w:noProof/>
      </w:rPr>
      <w:drawing>
        <wp:inline distT="0" distB="0" distL="0" distR="0" wp14:anchorId="3B1F8432" wp14:editId="431F3B38">
          <wp:extent cx="2009775" cy="428625"/>
          <wp:effectExtent l="0" t="0" r="9525" b="9525"/>
          <wp:docPr id="1" name="Bildobjekt 1" descr="West-Code till fakt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st-Code till faktur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428625"/>
                  </a:xfrm>
                  <a:prstGeom prst="rect">
                    <a:avLst/>
                  </a:prstGeom>
                  <a:noFill/>
                  <a:ln>
                    <a:noFill/>
                  </a:ln>
                </pic:spPr>
              </pic:pic>
            </a:graphicData>
          </a:graphic>
        </wp:inline>
      </w:drawing>
    </w:r>
  </w:p>
  <w:p w14:paraId="64EA39E7" w14:textId="77777777" w:rsidR="007A497F" w:rsidRPr="00141503" w:rsidRDefault="007A497F" w:rsidP="00141503">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8322B7A"/>
    <w:lvl w:ilvl="0">
      <w:start w:val="1"/>
      <w:numFmt w:val="decimal"/>
      <w:pStyle w:val="Numreradlista"/>
      <w:lvlText w:val="%1"/>
      <w:lvlJc w:val="left"/>
      <w:pPr>
        <w:tabs>
          <w:tab w:val="num" w:pos="360"/>
        </w:tabs>
        <w:ind w:left="360" w:hanging="360"/>
      </w:pPr>
      <w:rPr>
        <w:rFonts w:hint="default"/>
      </w:rPr>
    </w:lvl>
  </w:abstractNum>
  <w:abstractNum w:abstractNumId="1" w15:restartNumberingAfterBreak="0">
    <w:nsid w:val="FFFFFF89"/>
    <w:multiLevelType w:val="singleLevel"/>
    <w:tmpl w:val="69A6783C"/>
    <w:lvl w:ilvl="0">
      <w:start w:val="1"/>
      <w:numFmt w:val="bullet"/>
      <w:pStyle w:val="Punktlista"/>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122A0ED5"/>
    <w:multiLevelType w:val="hybridMultilevel"/>
    <w:tmpl w:val="5730302E"/>
    <w:lvl w:ilvl="0" w:tplc="40A097F6">
      <w:start w:val="2015"/>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A20CA"/>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17EE34D9"/>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82A35B0"/>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1BD86838"/>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23273DA6"/>
    <w:multiLevelType w:val="hybridMultilevel"/>
    <w:tmpl w:val="EB20DEAA"/>
    <w:lvl w:ilvl="0" w:tplc="64406EEC">
      <w:start w:val="2010"/>
      <w:numFmt w:val="bullet"/>
      <w:lvlText w:val="-"/>
      <w:lvlJc w:val="left"/>
      <w:pPr>
        <w:ind w:left="720" w:hanging="360"/>
      </w:pPr>
      <w:rPr>
        <w:rFonts w:ascii="Times New Roman" w:eastAsia="Times"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992716A"/>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2F2F5F9A"/>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32F347FC"/>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52768D9"/>
    <w:multiLevelType w:val="hybridMultilevel"/>
    <w:tmpl w:val="E8B4EA8C"/>
    <w:lvl w:ilvl="0" w:tplc="F412FA9C">
      <w:numFmt w:val="bullet"/>
      <w:lvlText w:val=""/>
      <w:lvlJc w:val="left"/>
      <w:pPr>
        <w:ind w:left="720" w:hanging="360"/>
      </w:pPr>
      <w:rPr>
        <w:rFonts w:ascii="Symbol" w:eastAsia="Times"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75A2E02"/>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41D83BF2"/>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41F939BF"/>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47234CAA"/>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4A403E9C"/>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15:restartNumberingAfterBreak="0">
    <w:nsid w:val="4A990984"/>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15:restartNumberingAfterBreak="0">
    <w:nsid w:val="4AAE29E7"/>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15:restartNumberingAfterBreak="0">
    <w:nsid w:val="4C23185B"/>
    <w:multiLevelType w:val="hybridMultilevel"/>
    <w:tmpl w:val="0772019E"/>
    <w:lvl w:ilvl="0" w:tplc="611250E8">
      <w:start w:val="1"/>
      <w:numFmt w:val="bullet"/>
      <w:lvlText w:val="•"/>
      <w:lvlJc w:val="left"/>
      <w:pPr>
        <w:tabs>
          <w:tab w:val="num" w:pos="720"/>
        </w:tabs>
        <w:ind w:left="720" w:hanging="360"/>
      </w:pPr>
      <w:rPr>
        <w:rFonts w:ascii="Times" w:hAnsi="Times" w:hint="default"/>
      </w:rPr>
    </w:lvl>
    <w:lvl w:ilvl="1" w:tplc="37A650E2" w:tentative="1">
      <w:start w:val="1"/>
      <w:numFmt w:val="bullet"/>
      <w:lvlText w:val="•"/>
      <w:lvlJc w:val="left"/>
      <w:pPr>
        <w:tabs>
          <w:tab w:val="num" w:pos="1440"/>
        </w:tabs>
        <w:ind w:left="1440" w:hanging="360"/>
      </w:pPr>
      <w:rPr>
        <w:rFonts w:ascii="Times" w:hAnsi="Times" w:hint="default"/>
      </w:rPr>
    </w:lvl>
    <w:lvl w:ilvl="2" w:tplc="4726E6DC" w:tentative="1">
      <w:start w:val="1"/>
      <w:numFmt w:val="bullet"/>
      <w:lvlText w:val="•"/>
      <w:lvlJc w:val="left"/>
      <w:pPr>
        <w:tabs>
          <w:tab w:val="num" w:pos="2160"/>
        </w:tabs>
        <w:ind w:left="2160" w:hanging="360"/>
      </w:pPr>
      <w:rPr>
        <w:rFonts w:ascii="Times" w:hAnsi="Times" w:hint="default"/>
      </w:rPr>
    </w:lvl>
    <w:lvl w:ilvl="3" w:tplc="0916063A" w:tentative="1">
      <w:start w:val="1"/>
      <w:numFmt w:val="bullet"/>
      <w:lvlText w:val="•"/>
      <w:lvlJc w:val="left"/>
      <w:pPr>
        <w:tabs>
          <w:tab w:val="num" w:pos="2880"/>
        </w:tabs>
        <w:ind w:left="2880" w:hanging="360"/>
      </w:pPr>
      <w:rPr>
        <w:rFonts w:ascii="Times" w:hAnsi="Times" w:hint="default"/>
      </w:rPr>
    </w:lvl>
    <w:lvl w:ilvl="4" w:tplc="21A2CB9A" w:tentative="1">
      <w:start w:val="1"/>
      <w:numFmt w:val="bullet"/>
      <w:lvlText w:val="•"/>
      <w:lvlJc w:val="left"/>
      <w:pPr>
        <w:tabs>
          <w:tab w:val="num" w:pos="3600"/>
        </w:tabs>
        <w:ind w:left="3600" w:hanging="360"/>
      </w:pPr>
      <w:rPr>
        <w:rFonts w:ascii="Times" w:hAnsi="Times" w:hint="default"/>
      </w:rPr>
    </w:lvl>
    <w:lvl w:ilvl="5" w:tplc="510CB8CA" w:tentative="1">
      <w:start w:val="1"/>
      <w:numFmt w:val="bullet"/>
      <w:lvlText w:val="•"/>
      <w:lvlJc w:val="left"/>
      <w:pPr>
        <w:tabs>
          <w:tab w:val="num" w:pos="4320"/>
        </w:tabs>
        <w:ind w:left="4320" w:hanging="360"/>
      </w:pPr>
      <w:rPr>
        <w:rFonts w:ascii="Times" w:hAnsi="Times" w:hint="default"/>
      </w:rPr>
    </w:lvl>
    <w:lvl w:ilvl="6" w:tplc="D5281294" w:tentative="1">
      <w:start w:val="1"/>
      <w:numFmt w:val="bullet"/>
      <w:lvlText w:val="•"/>
      <w:lvlJc w:val="left"/>
      <w:pPr>
        <w:tabs>
          <w:tab w:val="num" w:pos="5040"/>
        </w:tabs>
        <w:ind w:left="5040" w:hanging="360"/>
      </w:pPr>
      <w:rPr>
        <w:rFonts w:ascii="Times" w:hAnsi="Times" w:hint="default"/>
      </w:rPr>
    </w:lvl>
    <w:lvl w:ilvl="7" w:tplc="39306572" w:tentative="1">
      <w:start w:val="1"/>
      <w:numFmt w:val="bullet"/>
      <w:lvlText w:val="•"/>
      <w:lvlJc w:val="left"/>
      <w:pPr>
        <w:tabs>
          <w:tab w:val="num" w:pos="5760"/>
        </w:tabs>
        <w:ind w:left="5760" w:hanging="360"/>
      </w:pPr>
      <w:rPr>
        <w:rFonts w:ascii="Times" w:hAnsi="Times" w:hint="default"/>
      </w:rPr>
    </w:lvl>
    <w:lvl w:ilvl="8" w:tplc="2E86570C" w:tentative="1">
      <w:start w:val="1"/>
      <w:numFmt w:val="bullet"/>
      <w:lvlText w:val="•"/>
      <w:lvlJc w:val="left"/>
      <w:pPr>
        <w:tabs>
          <w:tab w:val="num" w:pos="6480"/>
        </w:tabs>
        <w:ind w:left="6480" w:hanging="360"/>
      </w:pPr>
      <w:rPr>
        <w:rFonts w:ascii="Times" w:hAnsi="Times" w:hint="default"/>
      </w:rPr>
    </w:lvl>
  </w:abstractNum>
  <w:abstractNum w:abstractNumId="21" w15:restartNumberingAfterBreak="0">
    <w:nsid w:val="4C2C7A12"/>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4DC67A9E"/>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4E194C17"/>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4" w15:restartNumberingAfterBreak="0">
    <w:nsid w:val="4EF564D7"/>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15:restartNumberingAfterBreak="0">
    <w:nsid w:val="58172E38"/>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5E5101D4"/>
    <w:multiLevelType w:val="hybridMultilevel"/>
    <w:tmpl w:val="7BEA3E86"/>
    <w:lvl w:ilvl="0" w:tplc="FD6A83E0">
      <w:start w:val="1"/>
      <w:numFmt w:val="bullet"/>
      <w:lvlText w:val="•"/>
      <w:lvlJc w:val="left"/>
      <w:pPr>
        <w:tabs>
          <w:tab w:val="num" w:pos="720"/>
        </w:tabs>
        <w:ind w:left="720" w:hanging="360"/>
      </w:pPr>
      <w:rPr>
        <w:rFonts w:ascii="Times" w:hAnsi="Times" w:hint="default"/>
      </w:rPr>
    </w:lvl>
    <w:lvl w:ilvl="1" w:tplc="8A4AE294" w:tentative="1">
      <w:start w:val="1"/>
      <w:numFmt w:val="bullet"/>
      <w:lvlText w:val="•"/>
      <w:lvlJc w:val="left"/>
      <w:pPr>
        <w:tabs>
          <w:tab w:val="num" w:pos="1440"/>
        </w:tabs>
        <w:ind w:left="1440" w:hanging="360"/>
      </w:pPr>
      <w:rPr>
        <w:rFonts w:ascii="Times" w:hAnsi="Times" w:hint="default"/>
      </w:rPr>
    </w:lvl>
    <w:lvl w:ilvl="2" w:tplc="FAF65FFC" w:tentative="1">
      <w:start w:val="1"/>
      <w:numFmt w:val="bullet"/>
      <w:lvlText w:val="•"/>
      <w:lvlJc w:val="left"/>
      <w:pPr>
        <w:tabs>
          <w:tab w:val="num" w:pos="2160"/>
        </w:tabs>
        <w:ind w:left="2160" w:hanging="360"/>
      </w:pPr>
      <w:rPr>
        <w:rFonts w:ascii="Times" w:hAnsi="Times" w:hint="default"/>
      </w:rPr>
    </w:lvl>
    <w:lvl w:ilvl="3" w:tplc="C7103DA6" w:tentative="1">
      <w:start w:val="1"/>
      <w:numFmt w:val="bullet"/>
      <w:lvlText w:val="•"/>
      <w:lvlJc w:val="left"/>
      <w:pPr>
        <w:tabs>
          <w:tab w:val="num" w:pos="2880"/>
        </w:tabs>
        <w:ind w:left="2880" w:hanging="360"/>
      </w:pPr>
      <w:rPr>
        <w:rFonts w:ascii="Times" w:hAnsi="Times" w:hint="default"/>
      </w:rPr>
    </w:lvl>
    <w:lvl w:ilvl="4" w:tplc="56E85B9C" w:tentative="1">
      <w:start w:val="1"/>
      <w:numFmt w:val="bullet"/>
      <w:lvlText w:val="•"/>
      <w:lvlJc w:val="left"/>
      <w:pPr>
        <w:tabs>
          <w:tab w:val="num" w:pos="3600"/>
        </w:tabs>
        <w:ind w:left="3600" w:hanging="360"/>
      </w:pPr>
      <w:rPr>
        <w:rFonts w:ascii="Times" w:hAnsi="Times" w:hint="default"/>
      </w:rPr>
    </w:lvl>
    <w:lvl w:ilvl="5" w:tplc="CE286FA0" w:tentative="1">
      <w:start w:val="1"/>
      <w:numFmt w:val="bullet"/>
      <w:lvlText w:val="•"/>
      <w:lvlJc w:val="left"/>
      <w:pPr>
        <w:tabs>
          <w:tab w:val="num" w:pos="4320"/>
        </w:tabs>
        <w:ind w:left="4320" w:hanging="360"/>
      </w:pPr>
      <w:rPr>
        <w:rFonts w:ascii="Times" w:hAnsi="Times" w:hint="default"/>
      </w:rPr>
    </w:lvl>
    <w:lvl w:ilvl="6" w:tplc="C9E4AF52" w:tentative="1">
      <w:start w:val="1"/>
      <w:numFmt w:val="bullet"/>
      <w:lvlText w:val="•"/>
      <w:lvlJc w:val="left"/>
      <w:pPr>
        <w:tabs>
          <w:tab w:val="num" w:pos="5040"/>
        </w:tabs>
        <w:ind w:left="5040" w:hanging="360"/>
      </w:pPr>
      <w:rPr>
        <w:rFonts w:ascii="Times" w:hAnsi="Times" w:hint="default"/>
      </w:rPr>
    </w:lvl>
    <w:lvl w:ilvl="7" w:tplc="793EBD60" w:tentative="1">
      <w:start w:val="1"/>
      <w:numFmt w:val="bullet"/>
      <w:lvlText w:val="•"/>
      <w:lvlJc w:val="left"/>
      <w:pPr>
        <w:tabs>
          <w:tab w:val="num" w:pos="5760"/>
        </w:tabs>
        <w:ind w:left="5760" w:hanging="360"/>
      </w:pPr>
      <w:rPr>
        <w:rFonts w:ascii="Times" w:hAnsi="Times" w:hint="default"/>
      </w:rPr>
    </w:lvl>
    <w:lvl w:ilvl="8" w:tplc="B3D44610" w:tentative="1">
      <w:start w:val="1"/>
      <w:numFmt w:val="bullet"/>
      <w:lvlText w:val="•"/>
      <w:lvlJc w:val="left"/>
      <w:pPr>
        <w:tabs>
          <w:tab w:val="num" w:pos="6480"/>
        </w:tabs>
        <w:ind w:left="6480" w:hanging="360"/>
      </w:pPr>
      <w:rPr>
        <w:rFonts w:ascii="Times" w:hAnsi="Times" w:hint="default"/>
      </w:rPr>
    </w:lvl>
  </w:abstractNum>
  <w:abstractNum w:abstractNumId="27" w15:restartNumberingAfterBreak="0">
    <w:nsid w:val="60C37245"/>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8" w15:restartNumberingAfterBreak="0">
    <w:nsid w:val="69BE748F"/>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15:restartNumberingAfterBreak="0">
    <w:nsid w:val="6E2966F8"/>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0" w15:restartNumberingAfterBreak="0">
    <w:nsid w:val="749D75FD"/>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1" w15:restartNumberingAfterBreak="0">
    <w:nsid w:val="7E097B9F"/>
    <w:multiLevelType w:val="multilevel"/>
    <w:tmpl w:val="76A40E2C"/>
    <w:lvl w:ilvl="0">
      <w:start w:val="1"/>
      <w:numFmt w:val="decimal"/>
      <w:lvlText w:val="%1"/>
      <w:lvlJc w:val="left"/>
      <w:pPr>
        <w:ind w:left="0" w:firstLine="0"/>
      </w:pPr>
      <w:rPr>
        <w:rFonts w:hint="default"/>
      </w:rPr>
    </w:lvl>
    <w:lvl w:ilvl="1">
      <w:start w:val="1"/>
      <w:numFmt w:val="decimal"/>
      <w:lvlText w:val="%1.%2"/>
      <w:lvlJc w:val="left"/>
      <w:pPr>
        <w:tabs>
          <w:tab w:val="num" w:pos="1701"/>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1"/>
  </w:num>
  <w:num w:numId="3">
    <w:abstractNumId w:val="2"/>
  </w:num>
  <w:num w:numId="4">
    <w:abstractNumId w:val="8"/>
  </w:num>
  <w:num w:numId="5">
    <w:abstractNumId w:val="26"/>
  </w:num>
  <w:num w:numId="6">
    <w:abstractNumId w:val="3"/>
  </w:num>
  <w:num w:numId="7">
    <w:abstractNumId w:val="20"/>
  </w:num>
  <w:num w:numId="8">
    <w:abstractNumId w:val="12"/>
  </w:num>
  <w:num w:numId="9">
    <w:abstractNumId w:val="21"/>
  </w:num>
  <w:num w:numId="10">
    <w:abstractNumId w:val="5"/>
  </w:num>
  <w:num w:numId="11">
    <w:abstractNumId w:val="14"/>
  </w:num>
  <w:num w:numId="12">
    <w:abstractNumId w:val="29"/>
  </w:num>
  <w:num w:numId="13">
    <w:abstractNumId w:val="4"/>
  </w:num>
  <w:num w:numId="14">
    <w:abstractNumId w:val="9"/>
  </w:num>
  <w:num w:numId="15">
    <w:abstractNumId w:val="19"/>
  </w:num>
  <w:num w:numId="16">
    <w:abstractNumId w:val="22"/>
  </w:num>
  <w:num w:numId="17">
    <w:abstractNumId w:val="24"/>
  </w:num>
  <w:num w:numId="18">
    <w:abstractNumId w:val="18"/>
  </w:num>
  <w:num w:numId="19">
    <w:abstractNumId w:val="17"/>
  </w:num>
  <w:num w:numId="20">
    <w:abstractNumId w:val="11"/>
  </w:num>
  <w:num w:numId="21">
    <w:abstractNumId w:val="15"/>
  </w:num>
  <w:num w:numId="22">
    <w:abstractNumId w:val="6"/>
  </w:num>
  <w:num w:numId="23">
    <w:abstractNumId w:val="27"/>
  </w:num>
  <w:num w:numId="24">
    <w:abstractNumId w:val="7"/>
  </w:num>
  <w:num w:numId="25">
    <w:abstractNumId w:val="31"/>
  </w:num>
  <w:num w:numId="26">
    <w:abstractNumId w:val="16"/>
  </w:num>
  <w:num w:numId="27">
    <w:abstractNumId w:val="23"/>
  </w:num>
  <w:num w:numId="28">
    <w:abstractNumId w:val="25"/>
  </w:num>
  <w:num w:numId="29">
    <w:abstractNumId w:val="13"/>
  </w:num>
  <w:num w:numId="30">
    <w:abstractNumId w:val="30"/>
  </w:num>
  <w:num w:numId="31">
    <w:abstractNumId w:val="10"/>
  </w:num>
  <w:num w:numId="32">
    <w:abstractNumId w:val="2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C8"/>
    <w:rsid w:val="00002A83"/>
    <w:rsid w:val="0002049F"/>
    <w:rsid w:val="00021679"/>
    <w:rsid w:val="000245F8"/>
    <w:rsid w:val="000302AB"/>
    <w:rsid w:val="0003522D"/>
    <w:rsid w:val="00036272"/>
    <w:rsid w:val="00044002"/>
    <w:rsid w:val="0004746B"/>
    <w:rsid w:val="000504F1"/>
    <w:rsid w:val="000627B9"/>
    <w:rsid w:val="00062C6F"/>
    <w:rsid w:val="00070CFA"/>
    <w:rsid w:val="00070D7B"/>
    <w:rsid w:val="00072822"/>
    <w:rsid w:val="0009180C"/>
    <w:rsid w:val="00096C5A"/>
    <w:rsid w:val="00097C46"/>
    <w:rsid w:val="000A17EE"/>
    <w:rsid w:val="000B6E85"/>
    <w:rsid w:val="000C00A9"/>
    <w:rsid w:val="000C19AA"/>
    <w:rsid w:val="000D6027"/>
    <w:rsid w:val="000D6294"/>
    <w:rsid w:val="000D71AE"/>
    <w:rsid w:val="000E3196"/>
    <w:rsid w:val="000F1652"/>
    <w:rsid w:val="000F2B55"/>
    <w:rsid w:val="000F5722"/>
    <w:rsid w:val="000F6CCB"/>
    <w:rsid w:val="000F7882"/>
    <w:rsid w:val="0010234E"/>
    <w:rsid w:val="0010503F"/>
    <w:rsid w:val="00110A86"/>
    <w:rsid w:val="00114E94"/>
    <w:rsid w:val="001206B5"/>
    <w:rsid w:val="00124B47"/>
    <w:rsid w:val="0013251C"/>
    <w:rsid w:val="00132799"/>
    <w:rsid w:val="00136187"/>
    <w:rsid w:val="001372E7"/>
    <w:rsid w:val="00140412"/>
    <w:rsid w:val="00141503"/>
    <w:rsid w:val="001430FE"/>
    <w:rsid w:val="001476E5"/>
    <w:rsid w:val="00155B5B"/>
    <w:rsid w:val="00156196"/>
    <w:rsid w:val="00157C92"/>
    <w:rsid w:val="00157F7F"/>
    <w:rsid w:val="0016301A"/>
    <w:rsid w:val="001644A9"/>
    <w:rsid w:val="0017098C"/>
    <w:rsid w:val="00171764"/>
    <w:rsid w:val="0017415A"/>
    <w:rsid w:val="00175E9F"/>
    <w:rsid w:val="00183F48"/>
    <w:rsid w:val="0018472E"/>
    <w:rsid w:val="00185B06"/>
    <w:rsid w:val="00192789"/>
    <w:rsid w:val="0019318C"/>
    <w:rsid w:val="0019533F"/>
    <w:rsid w:val="001A172E"/>
    <w:rsid w:val="001A1FF9"/>
    <w:rsid w:val="001B0EAC"/>
    <w:rsid w:val="001B2D99"/>
    <w:rsid w:val="001B4611"/>
    <w:rsid w:val="001C661C"/>
    <w:rsid w:val="001C6965"/>
    <w:rsid w:val="001C7875"/>
    <w:rsid w:val="001D1B93"/>
    <w:rsid w:val="001D2352"/>
    <w:rsid w:val="001D5B65"/>
    <w:rsid w:val="001D5F08"/>
    <w:rsid w:val="001E01B8"/>
    <w:rsid w:val="001E3D52"/>
    <w:rsid w:val="001E410E"/>
    <w:rsid w:val="001F587A"/>
    <w:rsid w:val="001F655C"/>
    <w:rsid w:val="00201ED5"/>
    <w:rsid w:val="00202EDB"/>
    <w:rsid w:val="0020552D"/>
    <w:rsid w:val="002108BC"/>
    <w:rsid w:val="00212E6A"/>
    <w:rsid w:val="00215B58"/>
    <w:rsid w:val="00223D94"/>
    <w:rsid w:val="0022667F"/>
    <w:rsid w:val="00234B2E"/>
    <w:rsid w:val="0025310B"/>
    <w:rsid w:val="002533D0"/>
    <w:rsid w:val="002620EC"/>
    <w:rsid w:val="002673AA"/>
    <w:rsid w:val="002700AF"/>
    <w:rsid w:val="00271688"/>
    <w:rsid w:val="00273777"/>
    <w:rsid w:val="002739C6"/>
    <w:rsid w:val="00274C85"/>
    <w:rsid w:val="002773E5"/>
    <w:rsid w:val="00283067"/>
    <w:rsid w:val="00286924"/>
    <w:rsid w:val="002913AF"/>
    <w:rsid w:val="00293C86"/>
    <w:rsid w:val="00295186"/>
    <w:rsid w:val="002973AC"/>
    <w:rsid w:val="002A003F"/>
    <w:rsid w:val="002A090F"/>
    <w:rsid w:val="002A3B52"/>
    <w:rsid w:val="002A41C5"/>
    <w:rsid w:val="002A530A"/>
    <w:rsid w:val="002A543A"/>
    <w:rsid w:val="002B0704"/>
    <w:rsid w:val="002B421C"/>
    <w:rsid w:val="002B4CD4"/>
    <w:rsid w:val="002B7EC0"/>
    <w:rsid w:val="002D73C9"/>
    <w:rsid w:val="002D7A9D"/>
    <w:rsid w:val="002E2170"/>
    <w:rsid w:val="002E5F43"/>
    <w:rsid w:val="002F08AA"/>
    <w:rsid w:val="002F4A60"/>
    <w:rsid w:val="002F7F48"/>
    <w:rsid w:val="0030173B"/>
    <w:rsid w:val="003032B1"/>
    <w:rsid w:val="003054CB"/>
    <w:rsid w:val="00306457"/>
    <w:rsid w:val="00306D5B"/>
    <w:rsid w:val="0030722F"/>
    <w:rsid w:val="00314250"/>
    <w:rsid w:val="003309EE"/>
    <w:rsid w:val="00337559"/>
    <w:rsid w:val="00337FB3"/>
    <w:rsid w:val="0034103E"/>
    <w:rsid w:val="00347899"/>
    <w:rsid w:val="00353D9C"/>
    <w:rsid w:val="00355366"/>
    <w:rsid w:val="00355484"/>
    <w:rsid w:val="00366782"/>
    <w:rsid w:val="0037100C"/>
    <w:rsid w:val="003713E2"/>
    <w:rsid w:val="00384DA3"/>
    <w:rsid w:val="003A1139"/>
    <w:rsid w:val="003A731F"/>
    <w:rsid w:val="003B160C"/>
    <w:rsid w:val="003C0670"/>
    <w:rsid w:val="003E06CE"/>
    <w:rsid w:val="003E16B9"/>
    <w:rsid w:val="003E1B08"/>
    <w:rsid w:val="003F6A8D"/>
    <w:rsid w:val="00400CF3"/>
    <w:rsid w:val="0040528C"/>
    <w:rsid w:val="004064DB"/>
    <w:rsid w:val="00410843"/>
    <w:rsid w:val="0041602C"/>
    <w:rsid w:val="00420D3F"/>
    <w:rsid w:val="00432987"/>
    <w:rsid w:val="00436A32"/>
    <w:rsid w:val="004403DC"/>
    <w:rsid w:val="0044676E"/>
    <w:rsid w:val="0044709C"/>
    <w:rsid w:val="0045424F"/>
    <w:rsid w:val="00455AA3"/>
    <w:rsid w:val="004658AF"/>
    <w:rsid w:val="004664A6"/>
    <w:rsid w:val="0047136B"/>
    <w:rsid w:val="00472DFD"/>
    <w:rsid w:val="004736C6"/>
    <w:rsid w:val="00475B7E"/>
    <w:rsid w:val="00477513"/>
    <w:rsid w:val="004839A4"/>
    <w:rsid w:val="004843BF"/>
    <w:rsid w:val="00485E0E"/>
    <w:rsid w:val="00491D90"/>
    <w:rsid w:val="00493810"/>
    <w:rsid w:val="004A202E"/>
    <w:rsid w:val="004B12F5"/>
    <w:rsid w:val="004B2375"/>
    <w:rsid w:val="004C1817"/>
    <w:rsid w:val="004C1DA7"/>
    <w:rsid w:val="004C7047"/>
    <w:rsid w:val="004D23D5"/>
    <w:rsid w:val="004D425D"/>
    <w:rsid w:val="004D72F5"/>
    <w:rsid w:val="004F3294"/>
    <w:rsid w:val="004F4265"/>
    <w:rsid w:val="004F48D4"/>
    <w:rsid w:val="0050010F"/>
    <w:rsid w:val="0050113D"/>
    <w:rsid w:val="00501CCE"/>
    <w:rsid w:val="0050513B"/>
    <w:rsid w:val="00505EAF"/>
    <w:rsid w:val="00510224"/>
    <w:rsid w:val="005103E3"/>
    <w:rsid w:val="00512212"/>
    <w:rsid w:val="005146DC"/>
    <w:rsid w:val="00526087"/>
    <w:rsid w:val="00526ABC"/>
    <w:rsid w:val="00530D8F"/>
    <w:rsid w:val="005362FF"/>
    <w:rsid w:val="005400C8"/>
    <w:rsid w:val="00544A91"/>
    <w:rsid w:val="00544CFF"/>
    <w:rsid w:val="00552948"/>
    <w:rsid w:val="00560F37"/>
    <w:rsid w:val="005624FC"/>
    <w:rsid w:val="005626E4"/>
    <w:rsid w:val="00564949"/>
    <w:rsid w:val="0057103B"/>
    <w:rsid w:val="00572E77"/>
    <w:rsid w:val="00576A31"/>
    <w:rsid w:val="00576FCC"/>
    <w:rsid w:val="00577971"/>
    <w:rsid w:val="005810BE"/>
    <w:rsid w:val="0058342B"/>
    <w:rsid w:val="00583466"/>
    <w:rsid w:val="00586CEA"/>
    <w:rsid w:val="0059225A"/>
    <w:rsid w:val="005924DF"/>
    <w:rsid w:val="0059595D"/>
    <w:rsid w:val="005B7665"/>
    <w:rsid w:val="005C02B0"/>
    <w:rsid w:val="005D2509"/>
    <w:rsid w:val="005D4237"/>
    <w:rsid w:val="005D5C93"/>
    <w:rsid w:val="005D69A7"/>
    <w:rsid w:val="005D7233"/>
    <w:rsid w:val="005E1CBA"/>
    <w:rsid w:val="005F0A20"/>
    <w:rsid w:val="00600DF3"/>
    <w:rsid w:val="00604717"/>
    <w:rsid w:val="0060582A"/>
    <w:rsid w:val="00606168"/>
    <w:rsid w:val="00614C79"/>
    <w:rsid w:val="00627908"/>
    <w:rsid w:val="006338A0"/>
    <w:rsid w:val="00637723"/>
    <w:rsid w:val="00637DD2"/>
    <w:rsid w:val="006410A3"/>
    <w:rsid w:val="00652A39"/>
    <w:rsid w:val="00653AFA"/>
    <w:rsid w:val="00661342"/>
    <w:rsid w:val="00663971"/>
    <w:rsid w:val="00664F7F"/>
    <w:rsid w:val="006664D6"/>
    <w:rsid w:val="0067038B"/>
    <w:rsid w:val="00670B10"/>
    <w:rsid w:val="006729BF"/>
    <w:rsid w:val="00673B3D"/>
    <w:rsid w:val="006966BA"/>
    <w:rsid w:val="006A4901"/>
    <w:rsid w:val="006B005C"/>
    <w:rsid w:val="006B37A0"/>
    <w:rsid w:val="006B46CE"/>
    <w:rsid w:val="006B639E"/>
    <w:rsid w:val="006D49B5"/>
    <w:rsid w:val="006D5E6D"/>
    <w:rsid w:val="006D5EF8"/>
    <w:rsid w:val="006E14CF"/>
    <w:rsid w:val="006F0BEA"/>
    <w:rsid w:val="006F19D4"/>
    <w:rsid w:val="006F527E"/>
    <w:rsid w:val="00701278"/>
    <w:rsid w:val="00702968"/>
    <w:rsid w:val="00703DD5"/>
    <w:rsid w:val="00705153"/>
    <w:rsid w:val="007073CB"/>
    <w:rsid w:val="0071406F"/>
    <w:rsid w:val="00714BDC"/>
    <w:rsid w:val="00715FDA"/>
    <w:rsid w:val="0072327E"/>
    <w:rsid w:val="00726829"/>
    <w:rsid w:val="00737F9F"/>
    <w:rsid w:val="0074288C"/>
    <w:rsid w:val="00743B85"/>
    <w:rsid w:val="007503A1"/>
    <w:rsid w:val="007514E1"/>
    <w:rsid w:val="007810E0"/>
    <w:rsid w:val="007834D2"/>
    <w:rsid w:val="00785DB8"/>
    <w:rsid w:val="00787080"/>
    <w:rsid w:val="00793222"/>
    <w:rsid w:val="00796258"/>
    <w:rsid w:val="00797B62"/>
    <w:rsid w:val="007A0EA0"/>
    <w:rsid w:val="007A157F"/>
    <w:rsid w:val="007A1CD2"/>
    <w:rsid w:val="007A497F"/>
    <w:rsid w:val="007B2D72"/>
    <w:rsid w:val="007B3A69"/>
    <w:rsid w:val="007B5BAD"/>
    <w:rsid w:val="007C10BB"/>
    <w:rsid w:val="007C6199"/>
    <w:rsid w:val="007C73C0"/>
    <w:rsid w:val="007F1014"/>
    <w:rsid w:val="00805AF8"/>
    <w:rsid w:val="00807293"/>
    <w:rsid w:val="00815FB3"/>
    <w:rsid w:val="0082179B"/>
    <w:rsid w:val="00821921"/>
    <w:rsid w:val="00825DF0"/>
    <w:rsid w:val="00826640"/>
    <w:rsid w:val="00826BAA"/>
    <w:rsid w:val="00830400"/>
    <w:rsid w:val="00837A55"/>
    <w:rsid w:val="00843452"/>
    <w:rsid w:val="00843479"/>
    <w:rsid w:val="00843CF7"/>
    <w:rsid w:val="008468A3"/>
    <w:rsid w:val="00850094"/>
    <w:rsid w:val="008620A1"/>
    <w:rsid w:val="00871754"/>
    <w:rsid w:val="008731B8"/>
    <w:rsid w:val="00873983"/>
    <w:rsid w:val="00875BFF"/>
    <w:rsid w:val="00876045"/>
    <w:rsid w:val="00880DB6"/>
    <w:rsid w:val="00881EB5"/>
    <w:rsid w:val="00891957"/>
    <w:rsid w:val="0089411A"/>
    <w:rsid w:val="00894996"/>
    <w:rsid w:val="00897810"/>
    <w:rsid w:val="008A0F5F"/>
    <w:rsid w:val="008A3741"/>
    <w:rsid w:val="008B5867"/>
    <w:rsid w:val="008B7526"/>
    <w:rsid w:val="008C34AA"/>
    <w:rsid w:val="008C3543"/>
    <w:rsid w:val="008C56BA"/>
    <w:rsid w:val="008D19A3"/>
    <w:rsid w:val="008D230C"/>
    <w:rsid w:val="008D2B02"/>
    <w:rsid w:val="008D5A67"/>
    <w:rsid w:val="008E1976"/>
    <w:rsid w:val="008E5929"/>
    <w:rsid w:val="008F2001"/>
    <w:rsid w:val="008F34F0"/>
    <w:rsid w:val="00904D3C"/>
    <w:rsid w:val="00904D99"/>
    <w:rsid w:val="00915100"/>
    <w:rsid w:val="00917634"/>
    <w:rsid w:val="009224F3"/>
    <w:rsid w:val="00930744"/>
    <w:rsid w:val="009307D5"/>
    <w:rsid w:val="00930FD0"/>
    <w:rsid w:val="009312AE"/>
    <w:rsid w:val="009406D8"/>
    <w:rsid w:val="009470E7"/>
    <w:rsid w:val="0095268A"/>
    <w:rsid w:val="009555A6"/>
    <w:rsid w:val="009571C7"/>
    <w:rsid w:val="00957C1B"/>
    <w:rsid w:val="00966843"/>
    <w:rsid w:val="009675B7"/>
    <w:rsid w:val="00976973"/>
    <w:rsid w:val="00976FDB"/>
    <w:rsid w:val="00980EF9"/>
    <w:rsid w:val="009971E1"/>
    <w:rsid w:val="00997C8F"/>
    <w:rsid w:val="009A235C"/>
    <w:rsid w:val="009A2B13"/>
    <w:rsid w:val="009C1ED3"/>
    <w:rsid w:val="009C7881"/>
    <w:rsid w:val="009D20CE"/>
    <w:rsid w:val="009D3474"/>
    <w:rsid w:val="009E0962"/>
    <w:rsid w:val="009E48C6"/>
    <w:rsid w:val="009E53FB"/>
    <w:rsid w:val="009F32DA"/>
    <w:rsid w:val="009F3CE3"/>
    <w:rsid w:val="00A041DF"/>
    <w:rsid w:val="00A1029B"/>
    <w:rsid w:val="00A10453"/>
    <w:rsid w:val="00A13433"/>
    <w:rsid w:val="00A2143F"/>
    <w:rsid w:val="00A32A46"/>
    <w:rsid w:val="00A3359F"/>
    <w:rsid w:val="00A357F7"/>
    <w:rsid w:val="00A36BA8"/>
    <w:rsid w:val="00A43182"/>
    <w:rsid w:val="00A435BA"/>
    <w:rsid w:val="00A63C57"/>
    <w:rsid w:val="00A64D86"/>
    <w:rsid w:val="00A71BD1"/>
    <w:rsid w:val="00A90BDA"/>
    <w:rsid w:val="00A91135"/>
    <w:rsid w:val="00A916D5"/>
    <w:rsid w:val="00A9563F"/>
    <w:rsid w:val="00A957F3"/>
    <w:rsid w:val="00A96DBA"/>
    <w:rsid w:val="00AA6CFF"/>
    <w:rsid w:val="00AA6FEF"/>
    <w:rsid w:val="00AA77ED"/>
    <w:rsid w:val="00AB30B9"/>
    <w:rsid w:val="00AD03CC"/>
    <w:rsid w:val="00AD2559"/>
    <w:rsid w:val="00AE1807"/>
    <w:rsid w:val="00B10E4B"/>
    <w:rsid w:val="00B14A17"/>
    <w:rsid w:val="00B15B82"/>
    <w:rsid w:val="00B23242"/>
    <w:rsid w:val="00B239AE"/>
    <w:rsid w:val="00B23DD0"/>
    <w:rsid w:val="00B251BB"/>
    <w:rsid w:val="00B27BEC"/>
    <w:rsid w:val="00B3113E"/>
    <w:rsid w:val="00B3193B"/>
    <w:rsid w:val="00B40A61"/>
    <w:rsid w:val="00B442C9"/>
    <w:rsid w:val="00B44641"/>
    <w:rsid w:val="00B5021F"/>
    <w:rsid w:val="00B512C0"/>
    <w:rsid w:val="00B60DDD"/>
    <w:rsid w:val="00B61ACB"/>
    <w:rsid w:val="00B636B2"/>
    <w:rsid w:val="00B63E64"/>
    <w:rsid w:val="00B7340D"/>
    <w:rsid w:val="00B7519B"/>
    <w:rsid w:val="00B7764C"/>
    <w:rsid w:val="00B77A62"/>
    <w:rsid w:val="00B800C9"/>
    <w:rsid w:val="00B805B3"/>
    <w:rsid w:val="00B84743"/>
    <w:rsid w:val="00B92085"/>
    <w:rsid w:val="00B93D5C"/>
    <w:rsid w:val="00B9582A"/>
    <w:rsid w:val="00B96FC9"/>
    <w:rsid w:val="00BA570C"/>
    <w:rsid w:val="00BA6FBE"/>
    <w:rsid w:val="00BB0D49"/>
    <w:rsid w:val="00BB132C"/>
    <w:rsid w:val="00BB1B79"/>
    <w:rsid w:val="00BB2680"/>
    <w:rsid w:val="00BB3918"/>
    <w:rsid w:val="00BD16A9"/>
    <w:rsid w:val="00BD352A"/>
    <w:rsid w:val="00BD756D"/>
    <w:rsid w:val="00BE01F3"/>
    <w:rsid w:val="00BE4447"/>
    <w:rsid w:val="00C01C20"/>
    <w:rsid w:val="00C03098"/>
    <w:rsid w:val="00C03FB7"/>
    <w:rsid w:val="00C060D0"/>
    <w:rsid w:val="00C061D7"/>
    <w:rsid w:val="00C11622"/>
    <w:rsid w:val="00C12FB3"/>
    <w:rsid w:val="00C15820"/>
    <w:rsid w:val="00C33E39"/>
    <w:rsid w:val="00C3557D"/>
    <w:rsid w:val="00C4019A"/>
    <w:rsid w:val="00C444B8"/>
    <w:rsid w:val="00C47A94"/>
    <w:rsid w:val="00C52203"/>
    <w:rsid w:val="00C55E69"/>
    <w:rsid w:val="00C662CC"/>
    <w:rsid w:val="00C66E39"/>
    <w:rsid w:val="00C72FD6"/>
    <w:rsid w:val="00C73B2A"/>
    <w:rsid w:val="00C73F66"/>
    <w:rsid w:val="00C748A6"/>
    <w:rsid w:val="00C74B36"/>
    <w:rsid w:val="00C904A2"/>
    <w:rsid w:val="00C91DF1"/>
    <w:rsid w:val="00C92496"/>
    <w:rsid w:val="00CA0983"/>
    <w:rsid w:val="00CA163D"/>
    <w:rsid w:val="00CA1653"/>
    <w:rsid w:val="00CA2E82"/>
    <w:rsid w:val="00CA497A"/>
    <w:rsid w:val="00CB0D9D"/>
    <w:rsid w:val="00CC10A3"/>
    <w:rsid w:val="00CC4A1B"/>
    <w:rsid w:val="00CC60A8"/>
    <w:rsid w:val="00CC71F0"/>
    <w:rsid w:val="00CC7EC3"/>
    <w:rsid w:val="00CD75B4"/>
    <w:rsid w:val="00CD7E19"/>
    <w:rsid w:val="00CF6B60"/>
    <w:rsid w:val="00D06430"/>
    <w:rsid w:val="00D137E3"/>
    <w:rsid w:val="00D1481B"/>
    <w:rsid w:val="00D23EBE"/>
    <w:rsid w:val="00D245CB"/>
    <w:rsid w:val="00D27691"/>
    <w:rsid w:val="00D3017E"/>
    <w:rsid w:val="00D33127"/>
    <w:rsid w:val="00D33A66"/>
    <w:rsid w:val="00D35810"/>
    <w:rsid w:val="00D40DD3"/>
    <w:rsid w:val="00D47CF6"/>
    <w:rsid w:val="00D5014D"/>
    <w:rsid w:val="00D528E4"/>
    <w:rsid w:val="00D544A2"/>
    <w:rsid w:val="00D56052"/>
    <w:rsid w:val="00D61DB5"/>
    <w:rsid w:val="00D64C86"/>
    <w:rsid w:val="00D66BCD"/>
    <w:rsid w:val="00D7038B"/>
    <w:rsid w:val="00D7437E"/>
    <w:rsid w:val="00D756E4"/>
    <w:rsid w:val="00D7759B"/>
    <w:rsid w:val="00D775EB"/>
    <w:rsid w:val="00D9156D"/>
    <w:rsid w:val="00D94E07"/>
    <w:rsid w:val="00DA2D4A"/>
    <w:rsid w:val="00DA3C26"/>
    <w:rsid w:val="00DA3E97"/>
    <w:rsid w:val="00DA5352"/>
    <w:rsid w:val="00DA5E2F"/>
    <w:rsid w:val="00DA7743"/>
    <w:rsid w:val="00DA7B53"/>
    <w:rsid w:val="00DB2BCA"/>
    <w:rsid w:val="00DB5D6A"/>
    <w:rsid w:val="00DC3B98"/>
    <w:rsid w:val="00DD4140"/>
    <w:rsid w:val="00DE14BD"/>
    <w:rsid w:val="00DE78B9"/>
    <w:rsid w:val="00DF20F6"/>
    <w:rsid w:val="00DF3A07"/>
    <w:rsid w:val="00DF55DE"/>
    <w:rsid w:val="00E0007F"/>
    <w:rsid w:val="00E12BE5"/>
    <w:rsid w:val="00E27663"/>
    <w:rsid w:val="00E37A0D"/>
    <w:rsid w:val="00E50959"/>
    <w:rsid w:val="00E53B2E"/>
    <w:rsid w:val="00E572A1"/>
    <w:rsid w:val="00E62E05"/>
    <w:rsid w:val="00E7582D"/>
    <w:rsid w:val="00E82122"/>
    <w:rsid w:val="00E93CCD"/>
    <w:rsid w:val="00E93F11"/>
    <w:rsid w:val="00EA1B6D"/>
    <w:rsid w:val="00EA29C9"/>
    <w:rsid w:val="00EA338B"/>
    <w:rsid w:val="00EA39A0"/>
    <w:rsid w:val="00EA50D6"/>
    <w:rsid w:val="00EA6F16"/>
    <w:rsid w:val="00EA7697"/>
    <w:rsid w:val="00EB2561"/>
    <w:rsid w:val="00EB4EF2"/>
    <w:rsid w:val="00EC08CD"/>
    <w:rsid w:val="00EC3DCD"/>
    <w:rsid w:val="00EC4AA2"/>
    <w:rsid w:val="00EC78A6"/>
    <w:rsid w:val="00ED1A33"/>
    <w:rsid w:val="00ED2487"/>
    <w:rsid w:val="00EE068A"/>
    <w:rsid w:val="00EE18B3"/>
    <w:rsid w:val="00EE2A13"/>
    <w:rsid w:val="00EE2DE2"/>
    <w:rsid w:val="00EE2F43"/>
    <w:rsid w:val="00EE6F97"/>
    <w:rsid w:val="00EF1FD3"/>
    <w:rsid w:val="00EF30DC"/>
    <w:rsid w:val="00EF3823"/>
    <w:rsid w:val="00EF4C25"/>
    <w:rsid w:val="00EF6DC2"/>
    <w:rsid w:val="00EF6DEF"/>
    <w:rsid w:val="00F0048B"/>
    <w:rsid w:val="00F00727"/>
    <w:rsid w:val="00F04DE2"/>
    <w:rsid w:val="00F07CFA"/>
    <w:rsid w:val="00F12262"/>
    <w:rsid w:val="00F15887"/>
    <w:rsid w:val="00F2035B"/>
    <w:rsid w:val="00F33957"/>
    <w:rsid w:val="00F34577"/>
    <w:rsid w:val="00F41E93"/>
    <w:rsid w:val="00F43B13"/>
    <w:rsid w:val="00F5053A"/>
    <w:rsid w:val="00F509B0"/>
    <w:rsid w:val="00F51C31"/>
    <w:rsid w:val="00F663D4"/>
    <w:rsid w:val="00F76D15"/>
    <w:rsid w:val="00F778CA"/>
    <w:rsid w:val="00F86491"/>
    <w:rsid w:val="00F87895"/>
    <w:rsid w:val="00F905F0"/>
    <w:rsid w:val="00F96BB3"/>
    <w:rsid w:val="00F97DE9"/>
    <w:rsid w:val="00FA0390"/>
    <w:rsid w:val="00FB2690"/>
    <w:rsid w:val="00FB3AE0"/>
    <w:rsid w:val="00FB6A7A"/>
    <w:rsid w:val="00FC1492"/>
    <w:rsid w:val="00FC320D"/>
    <w:rsid w:val="00FC4CFE"/>
    <w:rsid w:val="00FD096D"/>
    <w:rsid w:val="00FD7261"/>
    <w:rsid w:val="00FE1A28"/>
    <w:rsid w:val="00FE320F"/>
    <w:rsid w:val="00FF646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149F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5DF0"/>
    <w:rPr>
      <w:rFonts w:ascii="Arial" w:hAnsi="Arial"/>
    </w:rPr>
  </w:style>
  <w:style w:type="paragraph" w:styleId="Rubrik1">
    <w:name w:val="heading 1"/>
    <w:basedOn w:val="Normal"/>
    <w:next w:val="Normal"/>
    <w:qFormat/>
    <w:rsid w:val="00B636B2"/>
    <w:pPr>
      <w:keepNext/>
      <w:spacing w:before="120" w:after="60"/>
      <w:outlineLvl w:val="0"/>
    </w:pPr>
    <w:rPr>
      <w:rFonts w:ascii="Arial Black" w:hAnsi="Arial Black" w:cs="Arial"/>
      <w:bCs/>
      <w:color w:val="5F5F5B"/>
      <w:kern w:val="32"/>
      <w:sz w:val="32"/>
      <w:szCs w:val="32"/>
    </w:rPr>
  </w:style>
  <w:style w:type="paragraph" w:styleId="Rubrik2">
    <w:name w:val="heading 2"/>
    <w:basedOn w:val="Normal"/>
    <w:next w:val="Normal"/>
    <w:qFormat/>
    <w:rsid w:val="00843CF7"/>
    <w:pPr>
      <w:keepNext/>
      <w:spacing w:before="120" w:after="60"/>
      <w:outlineLvl w:val="1"/>
    </w:pPr>
    <w:rPr>
      <w:rFonts w:ascii="Arial Black" w:hAnsi="Arial Black" w:cs="Arial"/>
      <w:caps/>
      <w:color w:val="5F5F5B"/>
      <w:spacing w:val="24"/>
      <w:sz w:val="24"/>
    </w:rPr>
  </w:style>
  <w:style w:type="paragraph" w:styleId="Rubrik3">
    <w:name w:val="heading 3"/>
    <w:basedOn w:val="Normal"/>
    <w:next w:val="Normal"/>
    <w:qFormat/>
    <w:rsid w:val="00B636B2"/>
    <w:pPr>
      <w:keepNext/>
      <w:spacing w:before="120" w:after="60"/>
      <w:outlineLvl w:val="2"/>
    </w:pPr>
    <w:rPr>
      <w:rFonts w:ascii="Arial Black" w:hAnsi="Arial Black" w:cs="Arial"/>
      <w:b/>
      <w:bCs/>
      <w:color w:val="5F5F5B"/>
      <w:sz w:val="17"/>
      <w:szCs w:val="17"/>
    </w:rPr>
  </w:style>
  <w:style w:type="paragraph" w:styleId="Rubrik4">
    <w:name w:val="heading 4"/>
    <w:basedOn w:val="Rubrik3"/>
    <w:next w:val="Normal"/>
    <w:qFormat/>
    <w:rsid w:val="00B636B2"/>
    <w:pPr>
      <w:numPr>
        <w:ilvl w:val="3"/>
      </w:numPr>
      <w:outlineLvl w:val="3"/>
    </w:pPr>
  </w:style>
  <w:style w:type="paragraph" w:styleId="Rubrik5">
    <w:name w:val="heading 5"/>
    <w:basedOn w:val="Rubrik4"/>
    <w:next w:val="Normal"/>
    <w:qFormat/>
    <w:rsid w:val="00141503"/>
    <w:pPr>
      <w:numPr>
        <w:ilvl w:val="4"/>
      </w:numPr>
      <w:outlineLvl w:val="4"/>
    </w:pPr>
    <w:rPr>
      <w:bCs w:val="0"/>
      <w:iCs/>
      <w:szCs w:val="26"/>
    </w:rPr>
  </w:style>
  <w:style w:type="paragraph" w:styleId="Rubrik6">
    <w:name w:val="heading 6"/>
    <w:basedOn w:val="Rubrik5"/>
    <w:next w:val="Normal"/>
    <w:qFormat/>
    <w:rsid w:val="00141503"/>
    <w:pPr>
      <w:numPr>
        <w:ilvl w:val="5"/>
      </w:numPr>
      <w:outlineLvl w:val="5"/>
    </w:pPr>
    <w:rPr>
      <w:bCs/>
      <w:szCs w:val="22"/>
    </w:rPr>
  </w:style>
  <w:style w:type="paragraph" w:styleId="Rubrik7">
    <w:name w:val="heading 7"/>
    <w:basedOn w:val="Rubrik6"/>
    <w:next w:val="Normal"/>
    <w:qFormat/>
    <w:rsid w:val="00141503"/>
    <w:pPr>
      <w:numPr>
        <w:ilvl w:val="6"/>
      </w:numPr>
      <w:outlineLvl w:val="6"/>
    </w:pPr>
    <w:rPr>
      <w:szCs w:val="24"/>
    </w:rPr>
  </w:style>
  <w:style w:type="paragraph" w:styleId="Rubrik8">
    <w:name w:val="heading 8"/>
    <w:basedOn w:val="Rubrik7"/>
    <w:next w:val="Normal"/>
    <w:qFormat/>
    <w:rsid w:val="00141503"/>
    <w:pPr>
      <w:numPr>
        <w:ilvl w:val="7"/>
      </w:numPr>
      <w:outlineLvl w:val="7"/>
    </w:pPr>
    <w:rPr>
      <w:iCs w:val="0"/>
    </w:rPr>
  </w:style>
  <w:style w:type="paragraph" w:styleId="Rubrik9">
    <w:name w:val="heading 9"/>
    <w:basedOn w:val="Rubrik8"/>
    <w:next w:val="Normal"/>
    <w:qFormat/>
    <w:rsid w:val="00141503"/>
    <w:pPr>
      <w:numPr>
        <w:ilvl w:val="8"/>
      </w:numPr>
      <w:outlineLvl w:val="8"/>
    </w:pPr>
    <w:rPr>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141503"/>
    <w:rPr>
      <w:rFonts w:ascii="Tahoma" w:hAnsi="Tahoma" w:cs="Tahoma"/>
      <w:sz w:val="16"/>
      <w:szCs w:val="16"/>
    </w:rPr>
  </w:style>
  <w:style w:type="paragraph" w:styleId="Kommentarer">
    <w:name w:val="annotation text"/>
    <w:basedOn w:val="Normal"/>
    <w:semiHidden/>
    <w:rsid w:val="00141503"/>
  </w:style>
  <w:style w:type="character" w:styleId="Kommentarsreferens">
    <w:name w:val="annotation reference"/>
    <w:basedOn w:val="Standardstycketeckensnitt"/>
    <w:semiHidden/>
    <w:rsid w:val="00141503"/>
    <w:rPr>
      <w:sz w:val="16"/>
      <w:szCs w:val="16"/>
    </w:rPr>
  </w:style>
  <w:style w:type="paragraph" w:styleId="Kommentarsmne">
    <w:name w:val="annotation subject"/>
    <w:basedOn w:val="Kommentarer"/>
    <w:next w:val="Kommentarer"/>
    <w:semiHidden/>
    <w:rsid w:val="00141503"/>
    <w:rPr>
      <w:b/>
      <w:bCs/>
    </w:rPr>
  </w:style>
  <w:style w:type="paragraph" w:customStyle="1" w:styleId="Normalunderniv">
    <w:name w:val="Normal undernivå"/>
    <w:basedOn w:val="Normal"/>
    <w:rsid w:val="00141503"/>
    <w:pPr>
      <w:ind w:left="284"/>
    </w:pPr>
  </w:style>
  <w:style w:type="paragraph" w:styleId="Numreradlista">
    <w:name w:val="List Number"/>
    <w:basedOn w:val="Normal"/>
    <w:rsid w:val="00141503"/>
    <w:pPr>
      <w:numPr>
        <w:numId w:val="1"/>
      </w:numPr>
    </w:pPr>
  </w:style>
  <w:style w:type="paragraph" w:styleId="Punktlista">
    <w:name w:val="List Bullet"/>
    <w:basedOn w:val="Normal"/>
    <w:autoRedefine/>
    <w:rsid w:val="00141503"/>
    <w:pPr>
      <w:numPr>
        <w:numId w:val="2"/>
      </w:numPr>
    </w:pPr>
  </w:style>
  <w:style w:type="paragraph" w:styleId="Rubrik">
    <w:name w:val="Title"/>
    <w:basedOn w:val="Normal"/>
    <w:next w:val="Normal"/>
    <w:qFormat/>
    <w:rsid w:val="00B636B2"/>
    <w:pPr>
      <w:spacing w:before="120" w:after="60"/>
      <w:outlineLvl w:val="0"/>
    </w:pPr>
    <w:rPr>
      <w:rFonts w:ascii="Arial Black" w:hAnsi="Arial Black" w:cs="Arial"/>
      <w:color w:val="5F5F5B"/>
      <w:kern w:val="28"/>
      <w:sz w:val="52"/>
      <w:szCs w:val="36"/>
    </w:rPr>
  </w:style>
  <w:style w:type="paragraph" w:customStyle="1" w:styleId="Rubrikversal">
    <w:name w:val="Rubrik_versal"/>
    <w:basedOn w:val="Normal"/>
    <w:next w:val="Normal"/>
    <w:rsid w:val="00141503"/>
    <w:pPr>
      <w:spacing w:line="420" w:lineRule="exact"/>
    </w:pPr>
    <w:rPr>
      <w:caps/>
      <w:sz w:val="32"/>
    </w:rPr>
  </w:style>
  <w:style w:type="paragraph" w:styleId="Sidfot">
    <w:name w:val="footer"/>
    <w:basedOn w:val="Normal"/>
    <w:link w:val="SidfotChar"/>
    <w:uiPriority w:val="99"/>
    <w:rsid w:val="00141503"/>
    <w:pPr>
      <w:tabs>
        <w:tab w:val="center" w:pos="4536"/>
        <w:tab w:val="right" w:pos="9072"/>
      </w:tabs>
    </w:pPr>
  </w:style>
  <w:style w:type="character" w:customStyle="1" w:styleId="SidfotChar">
    <w:name w:val="Sidfot Char"/>
    <w:basedOn w:val="Standardstycketeckensnitt"/>
    <w:link w:val="Sidfot"/>
    <w:uiPriority w:val="99"/>
    <w:rsid w:val="004B12F5"/>
    <w:rPr>
      <w:rFonts w:ascii="Times New Roman" w:hAnsi="Times New Roman"/>
    </w:rPr>
  </w:style>
  <w:style w:type="paragraph" w:styleId="Sidhuvud">
    <w:name w:val="header"/>
    <w:basedOn w:val="Normal"/>
    <w:rsid w:val="00141503"/>
    <w:pPr>
      <w:tabs>
        <w:tab w:val="center" w:pos="4536"/>
        <w:tab w:val="right" w:pos="9072"/>
      </w:tabs>
    </w:pPr>
  </w:style>
  <w:style w:type="paragraph" w:customStyle="1" w:styleId="Tabelltext">
    <w:name w:val="Tabelltext"/>
    <w:basedOn w:val="Normal"/>
    <w:rsid w:val="00141503"/>
    <w:rPr>
      <w:sz w:val="14"/>
    </w:rPr>
  </w:style>
  <w:style w:type="paragraph" w:customStyle="1" w:styleId="Tabelltextstrre">
    <w:name w:val="Tabelltext/större"/>
    <w:basedOn w:val="Tabelltext"/>
    <w:rsid w:val="00141503"/>
    <w:rPr>
      <w:sz w:val="18"/>
    </w:rPr>
  </w:style>
  <w:style w:type="paragraph" w:styleId="Underrubrik">
    <w:name w:val="Subtitle"/>
    <w:basedOn w:val="Normal"/>
    <w:next w:val="Normalunderniv"/>
    <w:qFormat/>
    <w:rsid w:val="00B636B2"/>
    <w:pPr>
      <w:spacing w:before="120" w:after="60"/>
    </w:pPr>
    <w:rPr>
      <w:rFonts w:ascii="Arial Black" w:hAnsi="Arial Black" w:cs="Arial"/>
      <w:b/>
      <w:color w:val="5F5F5B"/>
      <w:szCs w:val="18"/>
    </w:rPr>
  </w:style>
  <w:style w:type="character" w:styleId="Sidnummer">
    <w:name w:val="page number"/>
    <w:basedOn w:val="Standardstycketeckensnitt"/>
    <w:rsid w:val="00CA1653"/>
  </w:style>
  <w:style w:type="character" w:styleId="Hyperlnk">
    <w:name w:val="Hyperlink"/>
    <w:basedOn w:val="Standardstycketeckensnitt"/>
    <w:uiPriority w:val="99"/>
    <w:rsid w:val="002620EC"/>
    <w:rPr>
      <w:color w:val="0000FF"/>
      <w:u w:val="single"/>
    </w:rPr>
  </w:style>
  <w:style w:type="paragraph" w:customStyle="1" w:styleId="Default">
    <w:name w:val="Default"/>
    <w:rsid w:val="00CA163D"/>
    <w:pPr>
      <w:autoSpaceDE w:val="0"/>
      <w:autoSpaceDN w:val="0"/>
      <w:adjustRightInd w:val="0"/>
    </w:pPr>
    <w:rPr>
      <w:rFonts w:ascii="Times New Roman" w:hAnsi="Times New Roman"/>
      <w:color w:val="000000"/>
      <w:sz w:val="24"/>
      <w:szCs w:val="24"/>
    </w:rPr>
  </w:style>
  <w:style w:type="paragraph" w:styleId="Liststycke">
    <w:name w:val="List Paragraph"/>
    <w:basedOn w:val="Normal"/>
    <w:uiPriority w:val="34"/>
    <w:qFormat/>
    <w:rsid w:val="009406D8"/>
    <w:pPr>
      <w:ind w:left="720"/>
      <w:contextualSpacing/>
    </w:pPr>
  </w:style>
  <w:style w:type="table" w:styleId="Tabellrutnt">
    <w:name w:val="Table Grid"/>
    <w:basedOn w:val="Normaltabell"/>
    <w:uiPriority w:val="59"/>
    <w:rsid w:val="00AD2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sfrteckningsrubrik">
    <w:name w:val="TOC Heading"/>
    <w:basedOn w:val="Rubrik1"/>
    <w:next w:val="Normal"/>
    <w:uiPriority w:val="39"/>
    <w:semiHidden/>
    <w:unhideWhenUsed/>
    <w:qFormat/>
    <w:rsid w:val="004B12F5"/>
    <w:pPr>
      <w:keepLines/>
      <w:spacing w:before="480" w:after="0" w:line="276" w:lineRule="auto"/>
      <w:outlineLvl w:val="9"/>
    </w:pPr>
    <w:rPr>
      <w:rFonts w:asciiTheme="majorHAnsi" w:eastAsiaTheme="majorEastAsia" w:hAnsiTheme="majorHAnsi" w:cstheme="majorBidi"/>
      <w:b/>
      <w:color w:val="365F91" w:themeColor="accent1" w:themeShade="BF"/>
      <w:kern w:val="0"/>
      <w:sz w:val="28"/>
      <w:szCs w:val="28"/>
      <w:lang w:val="en-US" w:eastAsia="ja-JP"/>
    </w:rPr>
  </w:style>
  <w:style w:type="paragraph" w:styleId="Innehll1">
    <w:name w:val="toc 1"/>
    <w:basedOn w:val="Normal"/>
    <w:next w:val="Normal"/>
    <w:autoRedefine/>
    <w:uiPriority w:val="39"/>
    <w:unhideWhenUsed/>
    <w:rsid w:val="004B12F5"/>
    <w:pPr>
      <w:spacing w:after="100"/>
    </w:pPr>
  </w:style>
  <w:style w:type="paragraph" w:styleId="Innehll2">
    <w:name w:val="toc 2"/>
    <w:basedOn w:val="Normal"/>
    <w:next w:val="Normal"/>
    <w:autoRedefine/>
    <w:uiPriority w:val="39"/>
    <w:unhideWhenUsed/>
    <w:rsid w:val="004B12F5"/>
    <w:pPr>
      <w:spacing w:after="100"/>
      <w:ind w:left="200"/>
    </w:pPr>
  </w:style>
  <w:style w:type="table" w:styleId="Ljuslista-dekorfrg1">
    <w:name w:val="Light List Accent 1"/>
    <w:basedOn w:val="Normaltabell"/>
    <w:uiPriority w:val="61"/>
    <w:rsid w:val="009D20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nehll3">
    <w:name w:val="toc 3"/>
    <w:basedOn w:val="Normal"/>
    <w:next w:val="Normal"/>
    <w:autoRedefine/>
    <w:uiPriority w:val="39"/>
    <w:unhideWhenUsed/>
    <w:rsid w:val="00787080"/>
    <w:pPr>
      <w:spacing w:after="100"/>
      <w:ind w:left="400"/>
    </w:pPr>
  </w:style>
  <w:style w:type="character" w:styleId="Olstomnmnande">
    <w:name w:val="Unresolved Mention"/>
    <w:basedOn w:val="Standardstycketeckensnitt"/>
    <w:uiPriority w:val="99"/>
    <w:semiHidden/>
    <w:unhideWhenUsed/>
    <w:rsid w:val="004C1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30057">
      <w:bodyDiv w:val="1"/>
      <w:marLeft w:val="0"/>
      <w:marRight w:val="0"/>
      <w:marTop w:val="0"/>
      <w:marBottom w:val="0"/>
      <w:divBdr>
        <w:top w:val="none" w:sz="0" w:space="0" w:color="auto"/>
        <w:left w:val="none" w:sz="0" w:space="0" w:color="auto"/>
        <w:bottom w:val="none" w:sz="0" w:space="0" w:color="auto"/>
        <w:right w:val="none" w:sz="0" w:space="0" w:color="auto"/>
      </w:divBdr>
      <w:divsChild>
        <w:div w:id="665665634">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 w:id="272902672">
      <w:bodyDiv w:val="1"/>
      <w:marLeft w:val="0"/>
      <w:marRight w:val="0"/>
      <w:marTop w:val="0"/>
      <w:marBottom w:val="0"/>
      <w:divBdr>
        <w:top w:val="none" w:sz="0" w:space="0" w:color="auto"/>
        <w:left w:val="none" w:sz="0" w:space="0" w:color="auto"/>
        <w:bottom w:val="none" w:sz="0" w:space="0" w:color="auto"/>
        <w:right w:val="none" w:sz="0" w:space="0" w:color="auto"/>
      </w:divBdr>
    </w:div>
    <w:div w:id="970938466">
      <w:bodyDiv w:val="1"/>
      <w:marLeft w:val="0"/>
      <w:marRight w:val="0"/>
      <w:marTop w:val="0"/>
      <w:marBottom w:val="0"/>
      <w:divBdr>
        <w:top w:val="none" w:sz="0" w:space="0" w:color="auto"/>
        <w:left w:val="none" w:sz="0" w:space="0" w:color="auto"/>
        <w:bottom w:val="none" w:sz="0" w:space="0" w:color="auto"/>
        <w:right w:val="none" w:sz="0" w:space="0" w:color="auto"/>
      </w:divBdr>
      <w:divsChild>
        <w:div w:id="1226988525">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 w:id="1432819760">
      <w:bodyDiv w:val="1"/>
      <w:marLeft w:val="0"/>
      <w:marRight w:val="0"/>
      <w:marTop w:val="0"/>
      <w:marBottom w:val="0"/>
      <w:divBdr>
        <w:top w:val="none" w:sz="0" w:space="0" w:color="auto"/>
        <w:left w:val="none" w:sz="0" w:space="0" w:color="auto"/>
        <w:bottom w:val="none" w:sz="0" w:space="0" w:color="auto"/>
        <w:right w:val="none" w:sz="0" w:space="0" w:color="auto"/>
      </w:divBdr>
      <w:divsChild>
        <w:div w:id="2141681961">
          <w:marLeft w:val="0"/>
          <w:marRight w:val="0"/>
          <w:marTop w:val="0"/>
          <w:marBottom w:val="0"/>
          <w:divBdr>
            <w:top w:val="none" w:sz="0" w:space="0" w:color="auto"/>
            <w:left w:val="none" w:sz="0" w:space="0" w:color="auto"/>
            <w:bottom w:val="none" w:sz="0" w:space="0" w:color="auto"/>
            <w:right w:val="none" w:sz="0" w:space="0" w:color="auto"/>
          </w:divBdr>
          <w:divsChild>
            <w:div w:id="15849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3260">
      <w:bodyDiv w:val="1"/>
      <w:marLeft w:val="0"/>
      <w:marRight w:val="0"/>
      <w:marTop w:val="0"/>
      <w:marBottom w:val="0"/>
      <w:divBdr>
        <w:top w:val="none" w:sz="0" w:space="0" w:color="auto"/>
        <w:left w:val="none" w:sz="0" w:space="0" w:color="auto"/>
        <w:bottom w:val="none" w:sz="0" w:space="0" w:color="auto"/>
        <w:right w:val="none" w:sz="0" w:space="0" w:color="auto"/>
      </w:divBdr>
      <w:divsChild>
        <w:div w:id="525026858">
          <w:marLeft w:val="0"/>
          <w:marRight w:val="0"/>
          <w:marTop w:val="0"/>
          <w:marBottom w:val="0"/>
          <w:divBdr>
            <w:top w:val="none" w:sz="0" w:space="0" w:color="auto"/>
            <w:left w:val="none" w:sz="0" w:space="0" w:color="auto"/>
            <w:bottom w:val="none" w:sz="0" w:space="0" w:color="auto"/>
            <w:right w:val="none" w:sz="0" w:space="0" w:color="auto"/>
          </w:divBdr>
          <w:divsChild>
            <w:div w:id="262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67201">
      <w:bodyDiv w:val="1"/>
      <w:marLeft w:val="0"/>
      <w:marRight w:val="0"/>
      <w:marTop w:val="0"/>
      <w:marBottom w:val="0"/>
      <w:divBdr>
        <w:top w:val="none" w:sz="0" w:space="0" w:color="auto"/>
        <w:left w:val="none" w:sz="0" w:space="0" w:color="auto"/>
        <w:bottom w:val="none" w:sz="0" w:space="0" w:color="auto"/>
        <w:right w:val="none" w:sz="0" w:space="0" w:color="auto"/>
      </w:divBdr>
    </w:div>
    <w:div w:id="1829976791">
      <w:bodyDiv w:val="1"/>
      <w:marLeft w:val="0"/>
      <w:marRight w:val="0"/>
      <w:marTop w:val="0"/>
      <w:marBottom w:val="0"/>
      <w:divBdr>
        <w:top w:val="none" w:sz="0" w:space="0" w:color="auto"/>
        <w:left w:val="none" w:sz="0" w:space="0" w:color="auto"/>
        <w:bottom w:val="none" w:sz="0" w:space="0" w:color="auto"/>
        <w:right w:val="none" w:sz="0" w:space="0" w:color="auto"/>
      </w:divBdr>
      <w:divsChild>
        <w:div w:id="450368744">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 w:id="203557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vedetails.com/index.php" TargetMode="External"/><Relationship Id="rId13" Type="http://schemas.openxmlformats.org/officeDocument/2006/relationships/hyperlink" Target="https://www.vulnerabilitycenter.com/" TargetMode="External"/><Relationship Id="rId18" Type="http://schemas.openxmlformats.org/officeDocument/2006/relationships/hyperlink" Target="https://www.cisco.com/c/en/us/support/docs/field-notices/633/fn63355.html" TargetMode="External"/><Relationship Id="rId26" Type="http://schemas.openxmlformats.org/officeDocument/2006/relationships/hyperlink" Target="https://www.cisco.com/c/en/us/support/interfaces-modules/enhanced-layer-2-3-etherswitch-service-module/model.html?dtid=osscdc000283#End-of-LifeandEnd-of-SaleNotices" TargetMode="External"/><Relationship Id="rId3" Type="http://schemas.openxmlformats.org/officeDocument/2006/relationships/styles" Target="styles.xml"/><Relationship Id="rId21" Type="http://schemas.openxmlformats.org/officeDocument/2006/relationships/hyperlink" Target="https://www.cisco.com/c/en/us/td/docs/unified_computing/ucs/e/3-1-1/release/notes/3_1_1_release_notes.html" TargetMode="External"/><Relationship Id="rId7" Type="http://schemas.openxmlformats.org/officeDocument/2006/relationships/endnotes" Target="endnotes.xml"/><Relationship Id="rId12" Type="http://schemas.openxmlformats.org/officeDocument/2006/relationships/hyperlink" Target="http://www.dell.com/se/foretag/p/poweredge-r630/pd" TargetMode="External"/><Relationship Id="rId17" Type="http://schemas.openxmlformats.org/officeDocument/2006/relationships/hyperlink" Target="https://www.cisco.com/c/en/us/support/docs/field-notices/640/fn64096.html" TargetMode="External"/><Relationship Id="rId25" Type="http://schemas.openxmlformats.org/officeDocument/2006/relationships/hyperlink" Target="https://www.cisco.com/c/en/us/support/interfaces-modules/enhanced-layer-2-3-etherswitch-service-module/model.html?dtid=osscdc000283#End-of-LifeandEnd-of-SaleNotic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isco.com/c/en/us/support/routers/2951-integrated-services-router-isr/model.html" TargetMode="External"/><Relationship Id="rId20" Type="http://schemas.openxmlformats.org/officeDocument/2006/relationships/hyperlink" Target="https://www.cisco.com/c/en/us/products/collateral/servers-unified-computing/ucs-e-series-servers/eos-eol-notice-c51-735780.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ulnerabilitycenter.com/" TargetMode="External"/><Relationship Id="rId24" Type="http://schemas.openxmlformats.org/officeDocument/2006/relationships/hyperlink" Target="https://www.cisco.com/c/en/us/products/switches/catalyst-3650-series-switches/index.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ibersystem.com/product/card-module-1000baset-1000basesx-lx-lc-50-50004/" TargetMode="External"/><Relationship Id="rId23" Type="http://schemas.openxmlformats.org/officeDocument/2006/relationships/hyperlink" Target="https://www.cisco.com/c/en/us/support/switches/catalyst-3650-24ts-s-switch/model.html" TargetMode="External"/><Relationship Id="rId28" Type="http://schemas.openxmlformats.org/officeDocument/2006/relationships/header" Target="header1.xml"/><Relationship Id="rId10" Type="http://schemas.openxmlformats.org/officeDocument/2006/relationships/hyperlink" Target="http://www.dell.com/se/foretag/p/poweredge-r220/pd" TargetMode="External"/><Relationship Id="rId19" Type="http://schemas.openxmlformats.org/officeDocument/2006/relationships/hyperlink" Target="https://www.cisco.com/c/en/us/products/collateral/servers-unified-computing/ucs-e-series-servers/datasheet-c78-737705.html"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comex.se/index.php/sv/produkter/forsvar/datasakerhet/comex-biosec-reader" TargetMode="External"/><Relationship Id="rId14" Type="http://schemas.openxmlformats.org/officeDocument/2006/relationships/hyperlink" Target="https://www.fibersystem.com/product/fiber-optical-converter-extender-12-port-100basetx-to-100basefx-mm-sc-50-807/" TargetMode="External"/><Relationship Id="rId22" Type="http://schemas.openxmlformats.org/officeDocument/2006/relationships/hyperlink" Target="https://www.cisco.com/c/en/us/support/docs/csa/cisco-sa-20180620-encs-ucs-bios-auth-bypass.html" TargetMode="External"/><Relationship Id="rId27" Type="http://schemas.openxmlformats.org/officeDocument/2006/relationships/hyperlink" Target="https://www.cisco.com/c/en/us/support/interfaces-modules/enhanced-layer-2-3-etherswitch-service-module/model.html?dtid=osscdc000283#End-of-LifeandEnd-of-SaleNotices" TargetMode="External"/><Relationship Id="rId30"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westcode.se" TargetMode="External"/><Relationship Id="rId1" Type="http://schemas.openxmlformats.org/officeDocument/2006/relationships/hyperlink" Target="mailto:claes.gyllhamn@westcode.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ber\AppData\Roaming\Microsoft\Templates\Arbetsdok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CA987-0AB5-49BF-8961-F3158317A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Arbetsdokument.dotm</Template>
  <TotalTime>447</TotalTime>
  <Pages>8</Pages>
  <Words>1691</Words>
  <Characters>8963</Characters>
  <Application>Microsoft Office Word</Application>
  <DocSecurity>0</DocSecurity>
  <Lines>74</Lines>
  <Paragraphs>21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OVB</vt:lpstr>
      <vt:lpstr>Arbetsdokument</vt:lpstr>
    </vt:vector>
  </TitlesOfParts>
  <Company>Atea</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OVB</dc:title>
  <dc:creator>Claes Gyllhamn</dc:creator>
  <cp:lastModifiedBy>Claes</cp:lastModifiedBy>
  <cp:revision>7</cp:revision>
  <cp:lastPrinted>2014-05-05T11:49:00Z</cp:lastPrinted>
  <dcterms:created xsi:type="dcterms:W3CDTF">2018-07-05T13:15:00Z</dcterms:created>
  <dcterms:modified xsi:type="dcterms:W3CDTF">2018-07-09T12:16:00Z</dcterms:modified>
</cp:coreProperties>
</file>